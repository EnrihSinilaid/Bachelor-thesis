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C7FCE" w14:textId="77777777" w:rsidR="005268D3" w:rsidRPr="00B94EB5" w:rsidRDefault="00F6612E">
      <w:pPr>
        <w:pStyle w:val="Tiitellehtpis1"/>
      </w:pPr>
      <w:r w:rsidRPr="00B94EB5">
        <w:t>UNIVERSITY OF TARTU</w:t>
      </w:r>
    </w:p>
    <w:p w14:paraId="2F5FAF8B" w14:textId="77777777" w:rsidR="005268D3" w:rsidRPr="00B94EB5" w:rsidRDefault="00F6612E">
      <w:pPr>
        <w:pStyle w:val="Tiitellehtpis2"/>
      </w:pPr>
      <w:r w:rsidRPr="00B94EB5">
        <w:t>Institute of Computer Science</w:t>
      </w:r>
    </w:p>
    <w:p w14:paraId="04DE39B2" w14:textId="77777777" w:rsidR="00AF3345" w:rsidRPr="00B94EB5" w:rsidRDefault="00F6612E">
      <w:pPr>
        <w:pStyle w:val="Tiitellehtpis2"/>
      </w:pPr>
      <w:r w:rsidRPr="00B94EB5">
        <w:t>Computer Science</w:t>
      </w:r>
      <w:r w:rsidR="00CF1B43" w:rsidRPr="00B94EB5">
        <w:t xml:space="preserve"> </w:t>
      </w:r>
      <w:r w:rsidRPr="00B94EB5">
        <w:t>Curriculum</w:t>
      </w:r>
    </w:p>
    <w:p w14:paraId="5C581F1B" w14:textId="77777777" w:rsidR="00F56399" w:rsidRPr="00B94EB5" w:rsidRDefault="009C5DAD" w:rsidP="00F56399">
      <w:pPr>
        <w:pStyle w:val="Tiitellehtautor"/>
        <w:spacing w:before="3200"/>
      </w:pPr>
      <w:sdt>
        <w:sdtPr>
          <w:alias w:val="Autor"/>
          <w:tag w:val=""/>
          <w:id w:val="1811587896"/>
          <w:placeholder>
            <w:docPart w:val="0EAB0D7015EE43D395B08899EF40E180"/>
          </w:placeholder>
          <w:dataBinding w:prefixMappings="xmlns:ns0='http://purl.org/dc/elements/1.1/' xmlns:ns1='http://schemas.openxmlformats.org/package/2006/metadata/core-properties' " w:xpath="/ns1:coreProperties[1]/ns0:creator[1]" w:storeItemID="{6C3C8BC8-F283-45AE-878A-BAB7291924A1}"/>
          <w:text/>
        </w:sdtPr>
        <w:sdtEndPr/>
        <w:sdtContent>
          <w:r w:rsidR="00F6612E" w:rsidRPr="00B94EB5">
            <w:t>Enrih</w:t>
          </w:r>
        </w:sdtContent>
      </w:sdt>
      <w:r w:rsidR="00F6612E" w:rsidRPr="00B94EB5">
        <w:t xml:space="preserve"> Sinilaid</w:t>
      </w:r>
    </w:p>
    <w:bookmarkStart w:id="0" w:name="OLE_LINK2" w:displacedByCustomXml="next"/>
    <w:bookmarkStart w:id="1" w:name="OLE_LINK1" w:displacedByCustomXml="next"/>
    <w:sdt>
      <w:sdtPr>
        <w:alias w:val="Tiitel"/>
        <w:tag w:val=""/>
        <w:id w:val="-1537812548"/>
        <w:placeholder>
          <w:docPart w:val="4AD9B2A455FA4EF5B59B97F3D912A393"/>
        </w:placeholder>
        <w:dataBinding w:prefixMappings="xmlns:ns0='http://purl.org/dc/elements/1.1/' xmlns:ns1='http://schemas.openxmlformats.org/package/2006/metadata/core-properties' " w:xpath="/ns1:coreProperties[1]/ns0:title[1]" w:storeItemID="{6C3C8BC8-F283-45AE-878A-BAB7291924A1}"/>
        <w:text/>
      </w:sdtPr>
      <w:sdtEndPr/>
      <w:sdtContent>
        <w:p w14:paraId="3BAE268D" w14:textId="77777777" w:rsidR="005268D3" w:rsidRPr="00B94EB5" w:rsidRDefault="00F6612E" w:rsidP="00BD2CE6">
          <w:pPr>
            <w:pStyle w:val="Tiitellehttiitel"/>
          </w:pPr>
          <w:r w:rsidRPr="00B94EB5">
            <w:t>Monitoring and controlling smart home appliances using IoT devices</w:t>
          </w:r>
        </w:p>
      </w:sdtContent>
    </w:sdt>
    <w:bookmarkEnd w:id="1"/>
    <w:bookmarkEnd w:id="0"/>
    <w:p w14:paraId="2309BD9A" w14:textId="7F6FE037" w:rsidR="005268D3" w:rsidRPr="00B94EB5" w:rsidRDefault="009C5DAD" w:rsidP="000449EF">
      <w:pPr>
        <w:pStyle w:val="Tiitellehtttp"/>
        <w:tabs>
          <w:tab w:val="center" w:pos="4371"/>
          <w:tab w:val="left" w:pos="6340"/>
        </w:tabs>
      </w:pPr>
      <w:sdt>
        <w:sdtPr>
          <w:alias w:val="Type of Document"/>
          <w:tag w:val=""/>
          <w:id w:val="-789963932"/>
          <w:placeholder>
            <w:docPart w:val="721F08C5E4C1495798FBFF90137A55C1"/>
          </w:placeholder>
          <w:dataBinding w:prefixMappings="xmlns:ns0='http://purl.org/dc/elements/1.1/' xmlns:ns1='http://schemas.openxmlformats.org/package/2006/metadata/core-properties' " w:xpath="/ns1:coreProperties[1]/ns0:subject[1]" w:storeItemID="{6C3C8BC8-F283-45AE-878A-BAB7291924A1}"/>
          <w:text/>
        </w:sdtPr>
        <w:sdtEndPr/>
        <w:sdtContent>
          <w:r w:rsidR="00F6612E" w:rsidRPr="00B94EB5">
            <w:t>Bache</w:t>
          </w:r>
          <w:r w:rsidR="00580225" w:rsidRPr="00B94EB5">
            <w:t>'</w:t>
          </w:r>
          <w:r w:rsidR="00F6612E" w:rsidRPr="00B94EB5">
            <w:t>s Thesis</w:t>
          </w:r>
          <w:r w:rsidR="00A420E4" w:rsidRPr="00B94EB5">
            <w:t xml:space="preserve"> (</w:t>
          </w:r>
          <w:r w:rsidR="00283D43" w:rsidRPr="00B94EB5">
            <w:t>9</w:t>
          </w:r>
          <w:r w:rsidR="00A420E4" w:rsidRPr="00B94EB5">
            <w:t xml:space="preserve"> E</w:t>
          </w:r>
          <w:r w:rsidR="00F6612E" w:rsidRPr="00B94EB5">
            <w:t>CTS</w:t>
          </w:r>
          <w:r w:rsidR="00A420E4" w:rsidRPr="00B94EB5">
            <w:t>)</w:t>
          </w:r>
        </w:sdtContent>
      </w:sdt>
    </w:p>
    <w:p w14:paraId="47BB7045" w14:textId="77777777" w:rsidR="009A0A61" w:rsidRPr="00B94EB5" w:rsidRDefault="001968D7" w:rsidP="00441B13">
      <w:pPr>
        <w:spacing w:before="1134" w:after="400"/>
        <w:jc w:val="right"/>
        <w:rPr>
          <w:sz w:val="28"/>
          <w:szCs w:val="28"/>
        </w:rPr>
      </w:pPr>
      <w:r w:rsidRPr="00B94EB5">
        <w:rPr>
          <w:noProof/>
          <w:lang w:eastAsia="en-GB"/>
        </w:rPr>
        <mc:AlternateContent>
          <mc:Choice Requires="wps">
            <w:drawing>
              <wp:anchor distT="0" distB="0" distL="114300" distR="114300" simplePos="0" relativeHeight="251661312" behindDoc="0" locked="0" layoutInCell="0" allowOverlap="0" wp14:anchorId="51C0CF6F" wp14:editId="6CE2C950">
                <wp:simplePos x="1714500" y="8648700"/>
                <wp:positionH relativeFrom="margin">
                  <wp:align>center</wp:align>
                </wp:positionH>
                <wp:positionV relativeFrom="margin">
                  <wp:align>bottom</wp:align>
                </wp:positionV>
                <wp:extent cx="5543550" cy="52560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43550" cy="52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88F02" w14:textId="0C2322FF" w:rsidR="002F4DAF" w:rsidRPr="00AE695C" w:rsidRDefault="002F4DAF" w:rsidP="001968D7">
                            <w:pPr>
                              <w:jc w:val="center"/>
                              <w:rPr>
                                <w:color w:val="000000" w:themeColor="text2"/>
                              </w:rPr>
                            </w:pPr>
                            <w:r w:rsidRPr="00AE695C">
                              <w:rPr>
                                <w:color w:val="000000" w:themeColor="text2"/>
                              </w:rPr>
                              <w:t xml:space="preserve">Tartu </w:t>
                            </w:r>
                            <w:r w:rsidRPr="00AE695C">
                              <w:rPr>
                                <w:color w:val="000000" w:themeColor="text2"/>
                              </w:rPr>
                              <w:fldChar w:fldCharType="begin"/>
                            </w:r>
                            <w:r w:rsidRPr="00AE695C">
                              <w:rPr>
                                <w:color w:val="000000" w:themeColor="text2"/>
                              </w:rPr>
                              <w:instrText xml:space="preserve"> DATE  \@ "yyyy"  \* MERGEFORMAT </w:instrText>
                            </w:r>
                            <w:r w:rsidRPr="00AE695C">
                              <w:rPr>
                                <w:color w:val="000000" w:themeColor="text2"/>
                              </w:rPr>
                              <w:fldChar w:fldCharType="separate"/>
                            </w:r>
                            <w:r w:rsidR="009A13E0">
                              <w:rPr>
                                <w:noProof/>
                                <w:color w:val="000000" w:themeColor="text2"/>
                              </w:rPr>
                              <w:t>2021</w:t>
                            </w:r>
                            <w:r w:rsidRPr="00AE695C">
                              <w:rPr>
                                <w:color w:val="000000" w:themeColor="text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C0CF6F" id="_x0000_t202" coordsize="21600,21600" o:spt="202" path="m,l,21600r21600,l21600,xe">
                <v:stroke joinstyle="miter"/>
                <v:path gradientshapeok="t" o:connecttype="rect"/>
              </v:shapetype>
              <v:shape id="Tekstiväli 8" o:spid="_x0000_s1026" type="#_x0000_t202" style="position:absolute;left:0;text-align:left;margin-left:0;margin-top:0;width:436.5pt;height:41.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" o:allowincell="f" o:allowoverlap="f" filled="f" stroked="f" strokeweight=".5pt">
                <v:textbox style="mso-fit-shape-to-text:t">
                  <w:txbxContent>
                    <w:p w14:paraId="50788F02" w14:textId="0C2322FF" w:rsidR="002F4DAF" w:rsidRPr="00AE695C" w:rsidRDefault="002F4DAF" w:rsidP="001968D7">
                      <w:pPr>
                        <w:jc w:val="center"/>
                        <w:rPr>
                          <w:color w:val="000000" w:themeColor="text2"/>
                        </w:rPr>
                      </w:pPr>
                      <w:r w:rsidRPr="00AE695C">
                        <w:rPr>
                          <w:color w:val="000000" w:themeColor="text2"/>
                        </w:rPr>
                        <w:t xml:space="preserve">Tartu </w:t>
                      </w:r>
                      <w:r w:rsidRPr="00AE695C">
                        <w:rPr>
                          <w:color w:val="000000" w:themeColor="text2"/>
                        </w:rPr>
                        <w:fldChar w:fldCharType="begin"/>
                      </w:r>
                      <w:r w:rsidRPr="00AE695C">
                        <w:rPr>
                          <w:color w:val="000000" w:themeColor="text2"/>
                        </w:rPr>
                        <w:instrText xml:space="preserve"> DATE  \@ "yyyy"  \* MERGEFORMAT </w:instrText>
                      </w:r>
                      <w:r w:rsidRPr="00AE695C">
                        <w:rPr>
                          <w:color w:val="000000" w:themeColor="text2"/>
                        </w:rPr>
                        <w:fldChar w:fldCharType="separate"/>
                      </w:r>
                      <w:r w:rsidR="009A13E0">
                        <w:rPr>
                          <w:noProof/>
                          <w:color w:val="000000" w:themeColor="text2"/>
                        </w:rPr>
                        <w:t>2021</w:t>
                      </w:r>
                      <w:r w:rsidRPr="00AE695C">
                        <w:rPr>
                          <w:color w:val="000000" w:themeColor="text2"/>
                        </w:rPr>
                        <w:fldChar w:fldCharType="end"/>
                      </w:r>
                    </w:p>
                  </w:txbxContent>
                </v:textbox>
                <w10:wrap type="square" anchorx="margin" anchory="margin"/>
              </v:shape>
            </w:pict>
          </mc:Fallback>
        </mc:AlternateContent>
      </w:r>
      <w:r w:rsidR="00F6612E" w:rsidRPr="00B94EB5">
        <w:rPr>
          <w:sz w:val="28"/>
          <w:szCs w:val="28"/>
        </w:rPr>
        <w:t>Supervisor</w:t>
      </w:r>
      <w:r w:rsidR="006D5127" w:rsidRPr="00B94EB5">
        <w:rPr>
          <w:sz w:val="28"/>
          <w:szCs w:val="28"/>
        </w:rPr>
        <w:t>:</w:t>
      </w:r>
      <w:r w:rsidRPr="00B94EB5">
        <w:rPr>
          <w:sz w:val="28"/>
          <w:szCs w:val="28"/>
        </w:rPr>
        <w:t xml:space="preserve"> </w:t>
      </w:r>
      <w:r w:rsidR="00F6612E" w:rsidRPr="00B94EB5">
        <w:rPr>
          <w:sz w:val="28"/>
          <w:szCs w:val="28"/>
        </w:rPr>
        <w:t xml:space="preserve">Chinmaya Kumar </w:t>
      </w:r>
      <w:proofErr w:type="spellStart"/>
      <w:r w:rsidR="00F6612E" w:rsidRPr="00B94EB5">
        <w:rPr>
          <w:sz w:val="28"/>
          <w:szCs w:val="28"/>
        </w:rPr>
        <w:t>Dehury</w:t>
      </w:r>
      <w:proofErr w:type="spellEnd"/>
    </w:p>
    <w:p w14:paraId="7CCEF129" w14:textId="77777777" w:rsidR="009C3F3F" w:rsidRPr="00B94EB5" w:rsidRDefault="009C3F3F">
      <w:pPr>
        <w:autoSpaceDE/>
        <w:spacing w:before="0" w:after="200" w:line="276" w:lineRule="auto"/>
        <w:jc w:val="left"/>
        <w:rPr>
          <w:sz w:val="28"/>
          <w:szCs w:val="28"/>
        </w:rPr>
      </w:pPr>
      <w:r w:rsidRPr="00B94EB5">
        <w:rPr>
          <w:sz w:val="28"/>
          <w:szCs w:val="28"/>
        </w:rPr>
        <w:br w:type="page"/>
      </w:r>
    </w:p>
    <w:bookmarkStart w:id="2" w:name="_Hlk66797208" w:displacedByCustomXml="next"/>
    <w:sdt>
      <w:sdtPr>
        <w:alias w:val="Tiitel"/>
        <w:tag w:val=""/>
        <w:id w:val="1949275283"/>
        <w:placeholder>
          <w:docPart w:val="8F6294CC913D4761B68192A007075AAE"/>
        </w:placeholder>
        <w:dataBinding w:prefixMappings="xmlns:ns0='http://purl.org/dc/elements/1.1/' xmlns:ns1='http://schemas.openxmlformats.org/package/2006/metadata/core-properties' " w:xpath="/ns1:coreProperties[1]/ns0:title[1]" w:storeItemID="{6C3C8BC8-F283-45AE-878A-BAB7291924A1}"/>
        <w:text/>
      </w:sdtPr>
      <w:sdtEndPr/>
      <w:sdtContent>
        <w:p w14:paraId="2A06B9E4" w14:textId="77777777" w:rsidR="009C3F3F" w:rsidRPr="00B94EB5" w:rsidRDefault="00F6612E" w:rsidP="009C3F3F">
          <w:pPr>
            <w:pStyle w:val="Tiitelinfolehel"/>
          </w:pPr>
          <w:r w:rsidRPr="00B94EB5">
            <w:t>Monitoring and controlling smart home appliances using IoT devices</w:t>
          </w:r>
        </w:p>
      </w:sdtContent>
    </w:sdt>
    <w:bookmarkEnd w:id="2" w:displacedByCustomXml="prev"/>
    <w:p w14:paraId="5F162D61" w14:textId="77777777" w:rsidR="009C3F3F" w:rsidRPr="00B94EB5" w:rsidRDefault="00826744" w:rsidP="00BD249A">
      <w:pPr>
        <w:pStyle w:val="Alapealkiriinfolehel"/>
      </w:pPr>
      <w:r w:rsidRPr="00B94EB5">
        <w:t>Abstract</w:t>
      </w:r>
      <w:r w:rsidR="009C3F3F" w:rsidRPr="00B94EB5">
        <w:t>:</w:t>
      </w:r>
    </w:p>
    <w:p w14:paraId="60F5D46C" w14:textId="1752DC03" w:rsidR="00BA0BBC" w:rsidRPr="00B94EB5" w:rsidRDefault="009C5DAD" w:rsidP="00BD249A">
      <w:sdt>
        <w:sdtPr>
          <w:alias w:val="Ülevaade"/>
          <w:tag w:val=""/>
          <w:id w:val="-1109740695"/>
          <w:placeholder>
            <w:docPart w:val="901AEE4363C14E7E9065F08CF531DEB9"/>
          </w:placeholder>
          <w:dataBinding w:prefixMappings="xmlns:ns0='http://schemas.microsoft.com/office/2006/coverPageProps' " w:xpath="/ns0:CoverPageProperties[1]/ns0:Abstract[1]" w:storeItemID="{55AF091B-3C7A-41E3-B477-F2FDAA23CFDA}"/>
          <w:text/>
        </w:sdtPr>
        <w:sdtEndPr/>
        <w:sdtContent>
          <w:r w:rsidR="000A5BD8" w:rsidRPr="00B94EB5">
            <w:t>U</w:t>
          </w:r>
          <w:r w:rsidR="00BA0BBC" w:rsidRPr="00B94EB5">
            <w:t>sage of different smart home appliances and systems</w:t>
          </w:r>
          <w:r w:rsidR="004577C5" w:rsidRPr="00B94EB5">
            <w:t xml:space="preserve"> is</w:t>
          </w:r>
          <w:r w:rsidR="00BA0BBC" w:rsidRPr="00B94EB5">
            <w:t xml:space="preserve">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different smart home devices that are out in the market, ranging from lights to home automation and security. This variability lets people start out with few cheaper products like smart lighting</w:t>
          </w:r>
          <w:r w:rsidR="000A5BD8" w:rsidRPr="00B94EB5">
            <w:t xml:space="preserve"> or </w:t>
          </w:r>
          <w:r w:rsidR="00BA0BBC" w:rsidRPr="00B94EB5">
            <w:t>media devices and see if this is something for them.</w:t>
          </w:r>
        </w:sdtContent>
      </w:sdt>
    </w:p>
    <w:p w14:paraId="44CC3AAB" w14:textId="4A648E97" w:rsidR="000A5BD8" w:rsidRPr="00B94EB5" w:rsidRDefault="000A5BD8" w:rsidP="00BD249A">
      <w:r w:rsidRPr="00B94EB5">
        <w:t>Smart home appliances are devices that could be a common sight at many households like lights, speakers, T</w:t>
      </w:r>
      <w:r w:rsidR="00EB4F66" w:rsidRPr="00B94EB5">
        <w:t>V</w:t>
      </w:r>
      <w:r w:rsidRPr="00B94EB5">
        <w:t xml:space="preserve">s, air conditioners and so on but what makes them different is the </w:t>
      </w:r>
      <w:r w:rsidR="00B46052" w:rsidRPr="00B94EB5">
        <w:t>built-in</w:t>
      </w:r>
      <w:r w:rsidRPr="00B94EB5">
        <w:t xml:space="preserve"> functionality for connecting to internet and then be monitored and controlled remotely. This ability to be remotely controlled and monitored makes it possible to develop automations that could further enhance the way these devices are used.</w:t>
      </w:r>
    </w:p>
    <w:p w14:paraId="196D1943" w14:textId="5D4AE472" w:rsidR="00032764" w:rsidRPr="00B94EB5" w:rsidRDefault="00032764" w:rsidP="00BD249A">
      <w:r w:rsidRPr="00B94EB5">
        <w:t xml:space="preserve">The aim of this thesis was to try and connect different smart home devices to one central system that could let the user of this system to control and monitor different smart home appliances and devices using their smartphones or computers. </w:t>
      </w:r>
      <w:r w:rsidR="00C526DA" w:rsidRPr="00B94EB5">
        <w:t>Additionally,</w:t>
      </w:r>
      <w:r w:rsidRPr="00B94EB5">
        <w:t xml:space="preserve"> this thesis aims to develop and showcase how to try and automate these devices from the central system</w:t>
      </w:r>
      <w:r w:rsidR="00C526DA" w:rsidRPr="00B94EB5">
        <w:t>. This automation will try to control the energy consumption of these smart devices by the user</w:t>
      </w:r>
      <w:r w:rsidR="00580225" w:rsidRPr="00B94EB5">
        <w:t>'</w:t>
      </w:r>
      <w:r w:rsidR="00C526DA" w:rsidRPr="00B94EB5">
        <w:t xml:space="preserve">s location so that if user is not present then some devices could turn off or start using power saving profile. The central system will be hosted by IoT device running </w:t>
      </w:r>
      <w:proofErr w:type="spellStart"/>
      <w:r w:rsidR="00C526DA" w:rsidRPr="00B94EB5">
        <w:t>OpenHab</w:t>
      </w:r>
      <w:proofErr w:type="spellEnd"/>
      <w:r w:rsidR="00C526DA" w:rsidRPr="00B94EB5">
        <w:t xml:space="preserve"> OS.</w:t>
      </w:r>
    </w:p>
    <w:p w14:paraId="3FE04751" w14:textId="77777777" w:rsidR="00C526DA" w:rsidRPr="00B94EB5" w:rsidRDefault="00C526DA" w:rsidP="00BD249A"/>
    <w:p w14:paraId="1F543D12" w14:textId="77777777" w:rsidR="009C3F3F" w:rsidRPr="00B94EB5" w:rsidRDefault="00826744" w:rsidP="00BD249A">
      <w:pPr>
        <w:pStyle w:val="Alapealkiriinfolehel"/>
      </w:pPr>
      <w:r w:rsidRPr="00B94EB5">
        <w:t>Keywords</w:t>
      </w:r>
      <w:r w:rsidR="009C3F3F" w:rsidRPr="00B94EB5">
        <w:t>:</w:t>
      </w:r>
    </w:p>
    <w:sdt>
      <w:sdtPr>
        <w:alias w:val="Märksõnad"/>
        <w:tag w:val=""/>
        <w:id w:val="-1853939621"/>
        <w:placeholder>
          <w:docPart w:val="4350012C2F794A7990213B98A2BE06E7"/>
        </w:placeholder>
        <w:dataBinding w:prefixMappings="xmlns:ns0='http://purl.org/dc/elements/1.1/' xmlns:ns1='http://schemas.openxmlformats.org/package/2006/metadata/core-properties' " w:xpath="/ns1:coreProperties[1]/ns1:keywords[1]" w:storeItemID="{6C3C8BC8-F283-45AE-878A-BAB7291924A1}"/>
        <w:text/>
      </w:sdtPr>
      <w:sdtEndPr/>
      <w:sdtContent>
        <w:p w14:paraId="7DB792C2" w14:textId="06FE141F" w:rsidR="00BD249A" w:rsidRPr="00B94EB5" w:rsidRDefault="00C526DA" w:rsidP="00BD249A">
          <w:proofErr w:type="spellStart"/>
          <w:r w:rsidRPr="00B94EB5">
            <w:t>OpenHab</w:t>
          </w:r>
          <w:proofErr w:type="spellEnd"/>
          <w:r w:rsidR="007C7E38" w:rsidRPr="00B94EB5">
            <w:t xml:space="preserve">, </w:t>
          </w:r>
          <w:r w:rsidRPr="00B94EB5">
            <w:t>system</w:t>
          </w:r>
          <w:r w:rsidR="007C7E38" w:rsidRPr="00B94EB5">
            <w:t xml:space="preserve">, </w:t>
          </w:r>
          <w:r w:rsidRPr="00B94EB5">
            <w:t>smart home appliances, IoT</w:t>
          </w:r>
          <w:r w:rsidR="00CE7976" w:rsidRPr="00B94EB5">
            <w:t>, central system</w:t>
          </w:r>
        </w:p>
      </w:sdtContent>
    </w:sdt>
    <w:p w14:paraId="068617AA" w14:textId="77777777" w:rsidR="008D6D1E" w:rsidRPr="00B94EB5" w:rsidRDefault="008D6D1E" w:rsidP="00BD249A">
      <w:r w:rsidRPr="00B94EB5">
        <w:rPr>
          <w:b/>
        </w:rPr>
        <w:t>CERCS:</w:t>
      </w:r>
      <w:r w:rsidR="00820EAC" w:rsidRPr="00B94EB5">
        <w:rPr>
          <w:b/>
        </w:rPr>
        <w:t xml:space="preserve"> </w:t>
      </w:r>
      <w:r w:rsidR="00820EAC" w:rsidRPr="00B94EB5">
        <w:t xml:space="preserve">  </w:t>
      </w:r>
    </w:p>
    <w:bookmarkStart w:id="3" w:name="TitleTranslated" w:displacedByCustomXml="next"/>
    <w:bookmarkEnd w:id="3" w:displacedByCustomXml="next"/>
    <w:sdt>
      <w:sdtPr>
        <w:alias w:val="Translated Title"/>
        <w:tag w:val=""/>
        <w:id w:val="-647279118"/>
        <w:placeholder>
          <w:docPart w:val="3CDD35CB3E194E14BC6037D4DF742D56"/>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6146798C" w14:textId="77777777" w:rsidR="000B2F0C" w:rsidRPr="00B94EB5" w:rsidRDefault="00826744" w:rsidP="000B2F0C">
          <w:pPr>
            <w:pStyle w:val="Tiitelinfolehel"/>
          </w:pPr>
          <w:r w:rsidRPr="00B94EB5">
            <w:t xml:space="preserve">Targa </w:t>
          </w:r>
          <w:proofErr w:type="spellStart"/>
          <w:r w:rsidRPr="00B94EB5">
            <w:t>kodu</w:t>
          </w:r>
          <w:proofErr w:type="spellEnd"/>
          <w:r w:rsidRPr="00B94EB5">
            <w:t xml:space="preserve"> </w:t>
          </w:r>
          <w:proofErr w:type="spellStart"/>
          <w:r w:rsidRPr="00B94EB5">
            <w:t>seadmete</w:t>
          </w:r>
          <w:proofErr w:type="spellEnd"/>
          <w:r w:rsidRPr="00B94EB5">
            <w:t xml:space="preserve"> </w:t>
          </w:r>
          <w:proofErr w:type="spellStart"/>
          <w:r w:rsidRPr="00B94EB5">
            <w:t>seire</w:t>
          </w:r>
          <w:proofErr w:type="spellEnd"/>
          <w:r w:rsidRPr="00B94EB5">
            <w:t xml:space="preserve"> </w:t>
          </w:r>
          <w:proofErr w:type="spellStart"/>
          <w:r w:rsidRPr="00B94EB5">
            <w:t>ja</w:t>
          </w:r>
          <w:proofErr w:type="spellEnd"/>
          <w:r w:rsidRPr="00B94EB5">
            <w:t xml:space="preserve"> </w:t>
          </w:r>
          <w:proofErr w:type="spellStart"/>
          <w:r w:rsidRPr="00B94EB5">
            <w:t>juhtimine</w:t>
          </w:r>
          <w:proofErr w:type="spellEnd"/>
          <w:r w:rsidRPr="00B94EB5">
            <w:t xml:space="preserve"> </w:t>
          </w:r>
          <w:proofErr w:type="spellStart"/>
          <w:r w:rsidRPr="00B94EB5">
            <w:t>kasutades</w:t>
          </w:r>
          <w:proofErr w:type="spellEnd"/>
          <w:r w:rsidRPr="00B94EB5">
            <w:t xml:space="preserve"> </w:t>
          </w:r>
          <w:proofErr w:type="spellStart"/>
          <w:r w:rsidRPr="00B94EB5">
            <w:t>asjade</w:t>
          </w:r>
          <w:proofErr w:type="spellEnd"/>
          <w:r w:rsidRPr="00B94EB5">
            <w:t xml:space="preserve"> </w:t>
          </w:r>
          <w:proofErr w:type="spellStart"/>
          <w:r w:rsidRPr="00B94EB5">
            <w:t>interneti</w:t>
          </w:r>
          <w:proofErr w:type="spellEnd"/>
          <w:r w:rsidRPr="00B94EB5">
            <w:t xml:space="preserve"> </w:t>
          </w:r>
          <w:proofErr w:type="spellStart"/>
          <w:r w:rsidRPr="00B94EB5">
            <w:t>seadmeid</w:t>
          </w:r>
          <w:proofErr w:type="spellEnd"/>
        </w:p>
      </w:sdtContent>
    </w:sdt>
    <w:p w14:paraId="67B1D0D1" w14:textId="77777777" w:rsidR="000B2F0C" w:rsidRPr="00B94EB5" w:rsidRDefault="00826744" w:rsidP="000B2F0C">
      <w:pPr>
        <w:pStyle w:val="Alapealkiriinfolehel"/>
      </w:pPr>
      <w:proofErr w:type="spellStart"/>
      <w:r w:rsidRPr="00B94EB5">
        <w:t>Lühikokkuvõte</w:t>
      </w:r>
      <w:proofErr w:type="spellEnd"/>
      <w:r w:rsidR="009C3F3F" w:rsidRPr="00B94EB5">
        <w:t>:</w:t>
      </w:r>
    </w:p>
    <w:p w14:paraId="56A5A55E" w14:textId="77777777" w:rsidR="004577C5" w:rsidRPr="00B94EB5" w:rsidRDefault="004577C5" w:rsidP="004577C5">
      <w:pPr>
        <w:pStyle w:val="Alapealkiriinfolehel"/>
        <w:rPr>
          <w:b w:val="0"/>
        </w:rPr>
      </w:pPr>
    </w:p>
    <w:p w14:paraId="57AB3505" w14:textId="77777777" w:rsidR="00B83DB2" w:rsidRPr="00B94EB5" w:rsidRDefault="004577C5" w:rsidP="004577C5">
      <w:pPr>
        <w:pStyle w:val="Alapealkiriinfolehel"/>
        <w:rPr>
          <w:b w:val="0"/>
        </w:rPr>
      </w:pPr>
      <w:proofErr w:type="spellStart"/>
      <w:r w:rsidRPr="00B94EB5">
        <w:rPr>
          <w:b w:val="0"/>
        </w:rPr>
        <w:t>Erinevate</w:t>
      </w:r>
      <w:proofErr w:type="spellEnd"/>
      <w:r w:rsidRPr="00B94EB5">
        <w:rPr>
          <w:b w:val="0"/>
        </w:rPr>
        <w:t xml:space="preserve"> </w:t>
      </w:r>
      <w:proofErr w:type="spellStart"/>
      <w:r w:rsidRPr="00B94EB5">
        <w:rPr>
          <w:b w:val="0"/>
        </w:rPr>
        <w:t>nutikate</w:t>
      </w:r>
      <w:proofErr w:type="spellEnd"/>
      <w:r w:rsidRPr="00B94EB5">
        <w:rPr>
          <w:b w:val="0"/>
        </w:rPr>
        <w:t xml:space="preserve"> </w:t>
      </w:r>
      <w:proofErr w:type="spellStart"/>
      <w:r w:rsidRPr="00B94EB5">
        <w:rPr>
          <w:b w:val="0"/>
        </w:rPr>
        <w:t>kodumasinate</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süsteemide</w:t>
      </w:r>
      <w:proofErr w:type="spellEnd"/>
      <w:r w:rsidRPr="00B94EB5">
        <w:rPr>
          <w:b w:val="0"/>
        </w:rPr>
        <w:t xml:space="preserve"> </w:t>
      </w:r>
      <w:proofErr w:type="spellStart"/>
      <w:r w:rsidRPr="00B94EB5">
        <w:rPr>
          <w:b w:val="0"/>
        </w:rPr>
        <w:t>kasutamine</w:t>
      </w:r>
      <w:proofErr w:type="spellEnd"/>
      <w:r w:rsidRPr="00B94EB5">
        <w:rPr>
          <w:b w:val="0"/>
        </w:rPr>
        <w:t xml:space="preserve"> </w:t>
      </w:r>
      <w:r w:rsidR="00B46052" w:rsidRPr="00B94EB5">
        <w:rPr>
          <w:b w:val="0"/>
        </w:rPr>
        <w:t xml:space="preserve">on </w:t>
      </w:r>
      <w:proofErr w:type="spellStart"/>
      <w:r w:rsidRPr="00B94EB5">
        <w:rPr>
          <w:b w:val="0"/>
        </w:rPr>
        <w:t>muutu</w:t>
      </w:r>
      <w:r w:rsidR="00B46052" w:rsidRPr="00B94EB5">
        <w:rPr>
          <w:b w:val="0"/>
        </w:rPr>
        <w:t>mas</w:t>
      </w:r>
      <w:proofErr w:type="spellEnd"/>
      <w:r w:rsidRPr="00B94EB5">
        <w:rPr>
          <w:b w:val="0"/>
        </w:rPr>
        <w:t xml:space="preserve"> </w:t>
      </w:r>
      <w:proofErr w:type="spellStart"/>
      <w:r w:rsidRPr="00B94EB5">
        <w:rPr>
          <w:b w:val="0"/>
        </w:rPr>
        <w:t>paljudes</w:t>
      </w:r>
      <w:proofErr w:type="spellEnd"/>
      <w:r w:rsidRPr="00B94EB5">
        <w:rPr>
          <w:b w:val="0"/>
        </w:rPr>
        <w:t xml:space="preserve"> </w:t>
      </w:r>
      <w:proofErr w:type="spellStart"/>
      <w:r w:rsidRPr="00B94EB5">
        <w:rPr>
          <w:b w:val="0"/>
        </w:rPr>
        <w:t>majapidamistes</w:t>
      </w:r>
      <w:proofErr w:type="spellEnd"/>
      <w:r w:rsidRPr="00B94EB5">
        <w:rPr>
          <w:b w:val="0"/>
        </w:rPr>
        <w:t xml:space="preserve"> </w:t>
      </w:r>
      <w:proofErr w:type="spellStart"/>
      <w:r w:rsidRPr="00B94EB5">
        <w:rPr>
          <w:b w:val="0"/>
        </w:rPr>
        <w:t>üha</w:t>
      </w:r>
      <w:proofErr w:type="spellEnd"/>
      <w:r w:rsidRPr="00B94EB5">
        <w:rPr>
          <w:b w:val="0"/>
        </w:rPr>
        <w:t xml:space="preserve"> </w:t>
      </w:r>
      <w:proofErr w:type="spellStart"/>
      <w:r w:rsidRPr="00B94EB5">
        <w:rPr>
          <w:b w:val="0"/>
        </w:rPr>
        <w:t>populaarsemaks</w:t>
      </w:r>
      <w:proofErr w:type="spellEnd"/>
      <w:r w:rsidRPr="00B94EB5">
        <w:rPr>
          <w:b w:val="0"/>
        </w:rPr>
        <w:t xml:space="preserve">. </w:t>
      </w:r>
      <w:r w:rsidR="00B46052" w:rsidRPr="00B94EB5">
        <w:rPr>
          <w:b w:val="0"/>
        </w:rPr>
        <w:t xml:space="preserve">On </w:t>
      </w:r>
      <w:proofErr w:type="spellStart"/>
      <w:r w:rsidR="00B46052" w:rsidRPr="00B94EB5">
        <w:rPr>
          <w:b w:val="0"/>
        </w:rPr>
        <w:t>mitmeid</w:t>
      </w:r>
      <w:proofErr w:type="spellEnd"/>
      <w:r w:rsidR="00B46052" w:rsidRPr="00B94EB5">
        <w:rPr>
          <w:b w:val="0"/>
        </w:rPr>
        <w:t xml:space="preserve"> </w:t>
      </w:r>
      <w:proofErr w:type="spellStart"/>
      <w:r w:rsidR="00B46052" w:rsidRPr="00B94EB5">
        <w:rPr>
          <w:b w:val="0"/>
        </w:rPr>
        <w:t>faktoreid</w:t>
      </w:r>
      <w:proofErr w:type="spellEnd"/>
      <w:r w:rsidR="00B46052" w:rsidRPr="00B94EB5">
        <w:rPr>
          <w:b w:val="0"/>
        </w:rPr>
        <w:t xml:space="preserve">, </w:t>
      </w:r>
      <w:proofErr w:type="spellStart"/>
      <w:r w:rsidR="00B46052" w:rsidRPr="00B94EB5">
        <w:rPr>
          <w:b w:val="0"/>
        </w:rPr>
        <w:t>miks</w:t>
      </w:r>
      <w:proofErr w:type="spellEnd"/>
      <w:r w:rsidR="00B46052" w:rsidRPr="00B94EB5">
        <w:rPr>
          <w:b w:val="0"/>
        </w:rPr>
        <w:t xml:space="preserve"> </w:t>
      </w:r>
      <w:proofErr w:type="spellStart"/>
      <w:r w:rsidR="00B46052" w:rsidRPr="00B94EB5">
        <w:rPr>
          <w:b w:val="0"/>
        </w:rPr>
        <w:t>nende</w:t>
      </w:r>
      <w:proofErr w:type="spellEnd"/>
      <w:r w:rsidR="00B46052" w:rsidRPr="00B94EB5">
        <w:rPr>
          <w:b w:val="0"/>
        </w:rPr>
        <w:t xml:space="preserve"> </w:t>
      </w:r>
      <w:proofErr w:type="spellStart"/>
      <w:r w:rsidR="00B46052" w:rsidRPr="00B94EB5">
        <w:rPr>
          <w:b w:val="0"/>
        </w:rPr>
        <w:t>kasutusele</w:t>
      </w:r>
      <w:proofErr w:type="spellEnd"/>
      <w:r w:rsidR="00B46052" w:rsidRPr="00B94EB5">
        <w:rPr>
          <w:b w:val="0"/>
        </w:rPr>
        <w:t xml:space="preserve"> </w:t>
      </w:r>
      <w:proofErr w:type="spellStart"/>
      <w:r w:rsidR="00B46052" w:rsidRPr="00B94EB5">
        <w:rPr>
          <w:b w:val="0"/>
        </w:rPr>
        <w:t>võtjate</w:t>
      </w:r>
      <w:proofErr w:type="spellEnd"/>
      <w:r w:rsidR="00B46052" w:rsidRPr="00B94EB5">
        <w:rPr>
          <w:b w:val="0"/>
        </w:rPr>
        <w:t xml:space="preserve"> </w:t>
      </w:r>
      <w:proofErr w:type="spellStart"/>
      <w:r w:rsidR="00B46052" w:rsidRPr="00B94EB5">
        <w:rPr>
          <w:b w:val="0"/>
        </w:rPr>
        <w:t>arv</w:t>
      </w:r>
      <w:proofErr w:type="spellEnd"/>
      <w:r w:rsidR="00B46052" w:rsidRPr="00B94EB5">
        <w:rPr>
          <w:b w:val="0"/>
        </w:rPr>
        <w:t xml:space="preserve"> </w:t>
      </w:r>
      <w:proofErr w:type="spellStart"/>
      <w:r w:rsidR="00B46052" w:rsidRPr="00B94EB5">
        <w:rPr>
          <w:b w:val="0"/>
        </w:rPr>
        <w:t>kasvab</w:t>
      </w:r>
      <w:proofErr w:type="spellEnd"/>
      <w:r w:rsidRPr="00B94EB5">
        <w:rPr>
          <w:b w:val="0"/>
        </w:rPr>
        <w:t xml:space="preserve">. </w:t>
      </w:r>
      <w:proofErr w:type="spellStart"/>
      <w:r w:rsidRPr="00B94EB5">
        <w:rPr>
          <w:b w:val="0"/>
        </w:rPr>
        <w:t>Mõne</w:t>
      </w:r>
      <w:proofErr w:type="spellEnd"/>
      <w:r w:rsidRPr="00B94EB5">
        <w:rPr>
          <w:b w:val="0"/>
        </w:rPr>
        <w:t xml:space="preserve"> </w:t>
      </w:r>
      <w:proofErr w:type="spellStart"/>
      <w:r w:rsidRPr="00B94EB5">
        <w:rPr>
          <w:b w:val="0"/>
        </w:rPr>
        <w:t>jaoks</w:t>
      </w:r>
      <w:proofErr w:type="spellEnd"/>
      <w:r w:rsidRPr="00B94EB5">
        <w:rPr>
          <w:b w:val="0"/>
        </w:rPr>
        <w:t xml:space="preserve"> on see hind,</w:t>
      </w:r>
      <w:r w:rsidR="00B46052" w:rsidRPr="00B94EB5">
        <w:rPr>
          <w:b w:val="0"/>
        </w:rPr>
        <w:t xml:space="preserve"> </w:t>
      </w:r>
      <w:proofErr w:type="spellStart"/>
      <w:r w:rsidR="00B46052" w:rsidRPr="00B94EB5">
        <w:rPr>
          <w:b w:val="0"/>
        </w:rPr>
        <w:t>sest</w:t>
      </w:r>
      <w:proofErr w:type="spellEnd"/>
      <w:r w:rsidR="00B46052" w:rsidRPr="00B94EB5">
        <w:rPr>
          <w:b w:val="0"/>
        </w:rPr>
        <w:t xml:space="preserve"> need </w:t>
      </w:r>
      <w:proofErr w:type="spellStart"/>
      <w:r w:rsidR="00B46052" w:rsidRPr="00B94EB5">
        <w:rPr>
          <w:b w:val="0"/>
        </w:rPr>
        <w:t>seadmed</w:t>
      </w:r>
      <w:proofErr w:type="spellEnd"/>
      <w:r w:rsidR="00B46052" w:rsidRPr="00B94EB5">
        <w:rPr>
          <w:b w:val="0"/>
        </w:rPr>
        <w:t xml:space="preserve"> pole </w:t>
      </w:r>
      <w:proofErr w:type="spellStart"/>
      <w:r w:rsidR="00B46052" w:rsidRPr="00B94EB5">
        <w:rPr>
          <w:b w:val="0"/>
        </w:rPr>
        <w:t>enam</w:t>
      </w:r>
      <w:proofErr w:type="spellEnd"/>
      <w:r w:rsidR="00B46052" w:rsidRPr="00B94EB5">
        <w:rPr>
          <w:b w:val="0"/>
        </w:rPr>
        <w:t xml:space="preserve"> </w:t>
      </w:r>
      <w:proofErr w:type="spellStart"/>
      <w:r w:rsidR="00B46052" w:rsidRPr="00B94EB5">
        <w:rPr>
          <w:b w:val="0"/>
        </w:rPr>
        <w:t>turul</w:t>
      </w:r>
      <w:proofErr w:type="spellEnd"/>
      <w:r w:rsidR="00B46052" w:rsidRPr="00B94EB5">
        <w:rPr>
          <w:b w:val="0"/>
        </w:rPr>
        <w:t xml:space="preserve"> </w:t>
      </w:r>
      <w:proofErr w:type="spellStart"/>
      <w:r w:rsidR="00B46052" w:rsidRPr="00B94EB5">
        <w:rPr>
          <w:b w:val="0"/>
        </w:rPr>
        <w:t>uued</w:t>
      </w:r>
      <w:proofErr w:type="spellEnd"/>
      <w:r w:rsidR="00B46052" w:rsidRPr="00B94EB5">
        <w:rPr>
          <w:b w:val="0"/>
        </w:rPr>
        <w:t xml:space="preserve">, </w:t>
      </w:r>
      <w:proofErr w:type="spellStart"/>
      <w:r w:rsidR="00B83DB2" w:rsidRPr="00B94EB5">
        <w:rPr>
          <w:b w:val="0"/>
        </w:rPr>
        <w:t>seega</w:t>
      </w:r>
      <w:proofErr w:type="spellEnd"/>
      <w:r w:rsidR="00B83DB2" w:rsidRPr="00B94EB5">
        <w:rPr>
          <w:b w:val="0"/>
        </w:rPr>
        <w:t xml:space="preserve"> ka </w:t>
      </w:r>
      <w:proofErr w:type="spellStart"/>
      <w:r w:rsidR="00B83DB2" w:rsidRPr="00B94EB5">
        <w:rPr>
          <w:b w:val="0"/>
        </w:rPr>
        <w:t>enamikel</w:t>
      </w:r>
      <w:proofErr w:type="spellEnd"/>
      <w:r w:rsidR="00B83DB2" w:rsidRPr="00B94EB5">
        <w:rPr>
          <w:b w:val="0"/>
        </w:rPr>
        <w:t xml:space="preserve"> </w:t>
      </w:r>
      <w:proofErr w:type="spellStart"/>
      <w:r w:rsidR="00B83DB2" w:rsidRPr="00B94EB5">
        <w:rPr>
          <w:b w:val="0"/>
        </w:rPr>
        <w:t>seadmetel</w:t>
      </w:r>
      <w:proofErr w:type="spellEnd"/>
      <w:r w:rsidR="00B83DB2" w:rsidRPr="00B94EB5">
        <w:rPr>
          <w:b w:val="0"/>
        </w:rPr>
        <w:t xml:space="preserve"> on </w:t>
      </w:r>
      <w:proofErr w:type="spellStart"/>
      <w:r w:rsidR="00B83DB2" w:rsidRPr="00B94EB5">
        <w:rPr>
          <w:b w:val="0"/>
        </w:rPr>
        <w:t>hinnad</w:t>
      </w:r>
      <w:proofErr w:type="spellEnd"/>
      <w:r w:rsidR="00B83DB2" w:rsidRPr="00B94EB5">
        <w:rPr>
          <w:b w:val="0"/>
        </w:rPr>
        <w:t xml:space="preserve"> </w:t>
      </w:r>
      <w:proofErr w:type="spellStart"/>
      <w:r w:rsidR="00B83DB2" w:rsidRPr="00B94EB5">
        <w:rPr>
          <w:b w:val="0"/>
        </w:rPr>
        <w:t>palju</w:t>
      </w:r>
      <w:proofErr w:type="spellEnd"/>
      <w:r w:rsidR="00B83DB2" w:rsidRPr="00B94EB5">
        <w:rPr>
          <w:b w:val="0"/>
        </w:rPr>
        <w:t xml:space="preserve"> </w:t>
      </w:r>
      <w:proofErr w:type="spellStart"/>
      <w:r w:rsidR="00B83DB2" w:rsidRPr="00B94EB5">
        <w:rPr>
          <w:b w:val="0"/>
        </w:rPr>
        <w:t>käepärasemaks</w:t>
      </w:r>
      <w:proofErr w:type="spellEnd"/>
      <w:r w:rsidR="00B83DB2" w:rsidRPr="00B94EB5">
        <w:rPr>
          <w:b w:val="0"/>
        </w:rPr>
        <w:t xml:space="preserve"> </w:t>
      </w:r>
      <w:proofErr w:type="spellStart"/>
      <w:r w:rsidR="00B83DB2" w:rsidRPr="00B94EB5">
        <w:rPr>
          <w:b w:val="0"/>
        </w:rPr>
        <w:t>muutunud</w:t>
      </w:r>
      <w:proofErr w:type="spellEnd"/>
      <w:r w:rsidR="00B83DB2" w:rsidRPr="00B94EB5">
        <w:rPr>
          <w:b w:val="0"/>
        </w:rPr>
        <w:t>.</w:t>
      </w:r>
      <w:r w:rsidRPr="00B94EB5">
        <w:rPr>
          <w:b w:val="0"/>
        </w:rPr>
        <w:t xml:space="preserve"> </w:t>
      </w:r>
      <w:proofErr w:type="spellStart"/>
      <w:r w:rsidRPr="00B94EB5">
        <w:rPr>
          <w:b w:val="0"/>
        </w:rPr>
        <w:t>Samuti</w:t>
      </w:r>
      <w:proofErr w:type="spellEnd"/>
      <w:r w:rsidRPr="00B94EB5">
        <w:rPr>
          <w:b w:val="0"/>
        </w:rPr>
        <w:t xml:space="preserve"> on </w:t>
      </w:r>
      <w:proofErr w:type="spellStart"/>
      <w:r w:rsidRPr="00B94EB5">
        <w:rPr>
          <w:b w:val="0"/>
        </w:rPr>
        <w:t>nii</w:t>
      </w:r>
      <w:proofErr w:type="spellEnd"/>
      <w:r w:rsidRPr="00B94EB5">
        <w:rPr>
          <w:b w:val="0"/>
        </w:rPr>
        <w:t xml:space="preserve"> </w:t>
      </w:r>
      <w:proofErr w:type="spellStart"/>
      <w:r w:rsidRPr="00B94EB5">
        <w:rPr>
          <w:b w:val="0"/>
        </w:rPr>
        <w:t>riist</w:t>
      </w:r>
      <w:proofErr w:type="spellEnd"/>
      <w:r w:rsidRPr="00B94EB5">
        <w:rPr>
          <w:b w:val="0"/>
        </w:rPr>
        <w:t xml:space="preserve">- </w:t>
      </w:r>
      <w:proofErr w:type="spellStart"/>
      <w:r w:rsidRPr="00B94EB5">
        <w:rPr>
          <w:b w:val="0"/>
        </w:rPr>
        <w:t>kui</w:t>
      </w:r>
      <w:proofErr w:type="spellEnd"/>
      <w:r w:rsidRPr="00B94EB5">
        <w:rPr>
          <w:b w:val="0"/>
        </w:rPr>
        <w:t xml:space="preserve"> ka </w:t>
      </w:r>
      <w:proofErr w:type="spellStart"/>
      <w:r w:rsidRPr="00B94EB5">
        <w:rPr>
          <w:b w:val="0"/>
        </w:rPr>
        <w:t>tarkvara</w:t>
      </w:r>
      <w:proofErr w:type="spellEnd"/>
      <w:r w:rsidR="00B83DB2" w:rsidRPr="00B94EB5">
        <w:rPr>
          <w:b w:val="0"/>
        </w:rPr>
        <w:t xml:space="preserve"> </w:t>
      </w:r>
      <w:proofErr w:type="spellStart"/>
      <w:r w:rsidR="00B83DB2" w:rsidRPr="00B94EB5">
        <w:rPr>
          <w:b w:val="0"/>
        </w:rPr>
        <w:t>arengu</w:t>
      </w:r>
      <w:proofErr w:type="spellEnd"/>
      <w:r w:rsidR="00B83DB2" w:rsidRPr="00B94EB5">
        <w:rPr>
          <w:b w:val="0"/>
        </w:rPr>
        <w:t xml:space="preserve"> </w:t>
      </w:r>
      <w:proofErr w:type="spellStart"/>
      <w:r w:rsidR="00B83DB2" w:rsidRPr="00B94EB5">
        <w:rPr>
          <w:b w:val="0"/>
        </w:rPr>
        <w:t>tõttu</w:t>
      </w:r>
      <w:proofErr w:type="spellEnd"/>
      <w:r w:rsidRPr="00B94EB5">
        <w:rPr>
          <w:b w:val="0"/>
        </w:rPr>
        <w:t xml:space="preserve"> </w:t>
      </w:r>
      <w:proofErr w:type="spellStart"/>
      <w:r w:rsidR="00B83DB2" w:rsidRPr="00B94EB5">
        <w:rPr>
          <w:b w:val="0"/>
        </w:rPr>
        <w:t>protsessorid</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mäluüksused</w:t>
      </w:r>
      <w:proofErr w:type="spellEnd"/>
      <w:r w:rsidRPr="00B94EB5">
        <w:rPr>
          <w:b w:val="0"/>
        </w:rPr>
        <w:t xml:space="preserve"> </w:t>
      </w:r>
      <w:proofErr w:type="spellStart"/>
      <w:r w:rsidRPr="00B94EB5">
        <w:rPr>
          <w:b w:val="0"/>
        </w:rPr>
        <w:t>muutunud</w:t>
      </w:r>
      <w:proofErr w:type="spellEnd"/>
      <w:r w:rsidRPr="00B94EB5">
        <w:rPr>
          <w:b w:val="0"/>
        </w:rPr>
        <w:t xml:space="preserve"> </w:t>
      </w:r>
      <w:proofErr w:type="spellStart"/>
      <w:r w:rsidRPr="00B94EB5">
        <w:rPr>
          <w:b w:val="0"/>
        </w:rPr>
        <w:t>kiiremaks</w:t>
      </w:r>
      <w:proofErr w:type="spellEnd"/>
      <w:r w:rsidRPr="00B94EB5">
        <w:rPr>
          <w:b w:val="0"/>
        </w:rPr>
        <w:t xml:space="preserve"> </w:t>
      </w:r>
      <w:proofErr w:type="spellStart"/>
      <w:r w:rsidRPr="00B94EB5">
        <w:rPr>
          <w:b w:val="0"/>
        </w:rPr>
        <w:t>kui</w:t>
      </w:r>
      <w:proofErr w:type="spellEnd"/>
      <w:r w:rsidRPr="00B94EB5">
        <w:rPr>
          <w:b w:val="0"/>
        </w:rPr>
        <w:t xml:space="preserve"> ka </w:t>
      </w:r>
      <w:proofErr w:type="spellStart"/>
      <w:r w:rsidRPr="00B94EB5">
        <w:rPr>
          <w:b w:val="0"/>
        </w:rPr>
        <w:t>väiksemaks</w:t>
      </w:r>
      <w:proofErr w:type="spellEnd"/>
      <w:r w:rsidRPr="00B94EB5">
        <w:rPr>
          <w:b w:val="0"/>
        </w:rPr>
        <w:t xml:space="preserve">, mis </w:t>
      </w:r>
      <w:proofErr w:type="spellStart"/>
      <w:r w:rsidRPr="00B94EB5">
        <w:rPr>
          <w:b w:val="0"/>
        </w:rPr>
        <w:t>muudab</w:t>
      </w:r>
      <w:proofErr w:type="spellEnd"/>
      <w:r w:rsidRPr="00B94EB5">
        <w:rPr>
          <w:b w:val="0"/>
        </w:rPr>
        <w:t xml:space="preserve"> </w:t>
      </w:r>
      <w:proofErr w:type="spellStart"/>
      <w:r w:rsidRPr="00B94EB5">
        <w:rPr>
          <w:b w:val="0"/>
        </w:rPr>
        <w:t>erinevate</w:t>
      </w:r>
      <w:proofErr w:type="spellEnd"/>
      <w:r w:rsidRPr="00B94EB5">
        <w:rPr>
          <w:b w:val="0"/>
        </w:rPr>
        <w:t xml:space="preserve"> </w:t>
      </w:r>
      <w:proofErr w:type="spellStart"/>
      <w:r w:rsidRPr="00B94EB5">
        <w:rPr>
          <w:b w:val="0"/>
        </w:rPr>
        <w:t>nutikodu</w:t>
      </w:r>
      <w:proofErr w:type="spellEnd"/>
      <w:r w:rsidRPr="00B94EB5">
        <w:rPr>
          <w:b w:val="0"/>
        </w:rPr>
        <w:t xml:space="preserve"> </w:t>
      </w:r>
      <w:proofErr w:type="spellStart"/>
      <w:r w:rsidRPr="00B94EB5">
        <w:rPr>
          <w:b w:val="0"/>
        </w:rPr>
        <w:t>seadmete</w:t>
      </w:r>
      <w:proofErr w:type="spellEnd"/>
      <w:r w:rsidRPr="00B94EB5">
        <w:rPr>
          <w:b w:val="0"/>
        </w:rPr>
        <w:t xml:space="preserve"> </w:t>
      </w:r>
      <w:proofErr w:type="spellStart"/>
      <w:r w:rsidRPr="00B94EB5">
        <w:rPr>
          <w:b w:val="0"/>
        </w:rPr>
        <w:t>kujundamise</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arendamise</w:t>
      </w:r>
      <w:proofErr w:type="spellEnd"/>
      <w:r w:rsidRPr="00B94EB5">
        <w:rPr>
          <w:b w:val="0"/>
        </w:rPr>
        <w:t xml:space="preserve"> </w:t>
      </w:r>
      <w:proofErr w:type="spellStart"/>
      <w:r w:rsidRPr="00B94EB5">
        <w:rPr>
          <w:b w:val="0"/>
        </w:rPr>
        <w:t>elujõulisemaks</w:t>
      </w:r>
      <w:proofErr w:type="spellEnd"/>
      <w:r w:rsidRPr="00B94EB5">
        <w:rPr>
          <w:b w:val="0"/>
        </w:rPr>
        <w:t xml:space="preserve"> </w:t>
      </w:r>
      <w:proofErr w:type="spellStart"/>
      <w:r w:rsidRPr="00B94EB5">
        <w:rPr>
          <w:b w:val="0"/>
        </w:rPr>
        <w:t>äri</w:t>
      </w:r>
      <w:r w:rsidR="00B83DB2" w:rsidRPr="00B94EB5">
        <w:rPr>
          <w:b w:val="0"/>
        </w:rPr>
        <w:t>de</w:t>
      </w:r>
      <w:proofErr w:type="spellEnd"/>
      <w:r w:rsidR="00B83DB2" w:rsidRPr="00B94EB5">
        <w:rPr>
          <w:b w:val="0"/>
        </w:rPr>
        <w:t xml:space="preserve"> </w:t>
      </w:r>
      <w:proofErr w:type="spellStart"/>
      <w:r w:rsidR="00B83DB2" w:rsidRPr="00B94EB5">
        <w:rPr>
          <w:b w:val="0"/>
        </w:rPr>
        <w:t>jaoks</w:t>
      </w:r>
      <w:proofErr w:type="spellEnd"/>
      <w:r w:rsidRPr="00B94EB5">
        <w:rPr>
          <w:b w:val="0"/>
        </w:rPr>
        <w:t xml:space="preserve"> See </w:t>
      </w:r>
      <w:proofErr w:type="spellStart"/>
      <w:r w:rsidRPr="00B94EB5">
        <w:rPr>
          <w:b w:val="0"/>
        </w:rPr>
        <w:t>tagab</w:t>
      </w:r>
      <w:proofErr w:type="spellEnd"/>
      <w:r w:rsidRPr="00B94EB5">
        <w:rPr>
          <w:b w:val="0"/>
        </w:rPr>
        <w:t xml:space="preserve">, et </w:t>
      </w:r>
      <w:proofErr w:type="spellStart"/>
      <w:r w:rsidRPr="00B94EB5">
        <w:rPr>
          <w:b w:val="0"/>
        </w:rPr>
        <w:t>vähesed</w:t>
      </w:r>
      <w:proofErr w:type="spellEnd"/>
      <w:r w:rsidR="00B83DB2" w:rsidRPr="00B94EB5">
        <w:rPr>
          <w:b w:val="0"/>
        </w:rPr>
        <w:t xml:space="preserve"> </w:t>
      </w:r>
      <w:proofErr w:type="spellStart"/>
      <w:r w:rsidR="00B83DB2" w:rsidRPr="00B94EB5">
        <w:rPr>
          <w:b w:val="0"/>
        </w:rPr>
        <w:t>suuremad</w:t>
      </w:r>
      <w:proofErr w:type="spellEnd"/>
      <w:r w:rsidRPr="00B94EB5">
        <w:rPr>
          <w:b w:val="0"/>
        </w:rPr>
        <w:t xml:space="preserve"> </w:t>
      </w:r>
      <w:proofErr w:type="spellStart"/>
      <w:r w:rsidRPr="00B94EB5">
        <w:rPr>
          <w:b w:val="0"/>
        </w:rPr>
        <w:t>ettevõtted</w:t>
      </w:r>
      <w:proofErr w:type="spellEnd"/>
      <w:r w:rsidRPr="00B94EB5">
        <w:rPr>
          <w:b w:val="0"/>
        </w:rPr>
        <w:t xml:space="preserve"> </w:t>
      </w:r>
      <w:proofErr w:type="spellStart"/>
      <w:r w:rsidRPr="00B94EB5">
        <w:rPr>
          <w:b w:val="0"/>
        </w:rPr>
        <w:t>ei</w:t>
      </w:r>
      <w:proofErr w:type="spellEnd"/>
      <w:r w:rsidRPr="00B94EB5">
        <w:rPr>
          <w:b w:val="0"/>
        </w:rPr>
        <w:t xml:space="preserve"> </w:t>
      </w:r>
      <w:proofErr w:type="spellStart"/>
      <w:r w:rsidRPr="00B94EB5">
        <w:rPr>
          <w:b w:val="0"/>
        </w:rPr>
        <w:t>domineeri</w:t>
      </w:r>
      <w:proofErr w:type="spellEnd"/>
      <w:r w:rsidRPr="00B94EB5">
        <w:rPr>
          <w:b w:val="0"/>
        </w:rPr>
        <w:t xml:space="preserve"> </w:t>
      </w:r>
      <w:proofErr w:type="spellStart"/>
      <w:r w:rsidRPr="00B94EB5">
        <w:rPr>
          <w:b w:val="0"/>
        </w:rPr>
        <w:t>nutikodu</w:t>
      </w:r>
      <w:proofErr w:type="spellEnd"/>
      <w:r w:rsidRPr="00B94EB5">
        <w:rPr>
          <w:b w:val="0"/>
        </w:rPr>
        <w:t xml:space="preserve"> </w:t>
      </w:r>
      <w:proofErr w:type="spellStart"/>
      <w:r w:rsidRPr="00B94EB5">
        <w:rPr>
          <w:b w:val="0"/>
        </w:rPr>
        <w:t>süsteemide</w:t>
      </w:r>
      <w:proofErr w:type="spellEnd"/>
      <w:r w:rsidRPr="00B94EB5">
        <w:rPr>
          <w:b w:val="0"/>
        </w:rPr>
        <w:t xml:space="preserve"> </w:t>
      </w:r>
      <w:proofErr w:type="spellStart"/>
      <w:r w:rsidRPr="00B94EB5">
        <w:rPr>
          <w:b w:val="0"/>
        </w:rPr>
        <w:t>turgu</w:t>
      </w:r>
      <w:proofErr w:type="spellEnd"/>
      <w:r w:rsidR="00B83DB2" w:rsidRPr="00B94EB5">
        <w:rPr>
          <w:b w:val="0"/>
        </w:rPr>
        <w:t xml:space="preserve">, </w:t>
      </w:r>
      <w:proofErr w:type="spellStart"/>
      <w:r w:rsidR="00B83DB2" w:rsidRPr="00B94EB5">
        <w:rPr>
          <w:b w:val="0"/>
        </w:rPr>
        <w:t>andes</w:t>
      </w:r>
      <w:proofErr w:type="spellEnd"/>
      <w:r w:rsidR="00B83DB2" w:rsidRPr="00B94EB5">
        <w:rPr>
          <w:b w:val="0"/>
        </w:rPr>
        <w:t xml:space="preserve"> </w:t>
      </w:r>
      <w:proofErr w:type="spellStart"/>
      <w:r w:rsidR="00B83DB2" w:rsidRPr="00B94EB5">
        <w:rPr>
          <w:b w:val="0"/>
        </w:rPr>
        <w:t>võimaluse</w:t>
      </w:r>
      <w:proofErr w:type="spellEnd"/>
      <w:r w:rsidR="00B83DB2" w:rsidRPr="00B94EB5">
        <w:rPr>
          <w:b w:val="0"/>
        </w:rPr>
        <w:t xml:space="preserve"> ka </w:t>
      </w:r>
      <w:proofErr w:type="spellStart"/>
      <w:r w:rsidR="00B83DB2" w:rsidRPr="00B94EB5">
        <w:rPr>
          <w:b w:val="0"/>
        </w:rPr>
        <w:t>väiksematel</w:t>
      </w:r>
      <w:proofErr w:type="spellEnd"/>
      <w:r w:rsidR="00B83DB2" w:rsidRPr="00B94EB5">
        <w:rPr>
          <w:b w:val="0"/>
        </w:rPr>
        <w:t xml:space="preserve"> </w:t>
      </w:r>
      <w:proofErr w:type="spellStart"/>
      <w:r w:rsidR="00B83DB2" w:rsidRPr="00B94EB5">
        <w:rPr>
          <w:b w:val="0"/>
        </w:rPr>
        <w:t>ettevõtetel</w:t>
      </w:r>
      <w:proofErr w:type="spellEnd"/>
      <w:r w:rsidR="00B83DB2" w:rsidRPr="00B94EB5">
        <w:rPr>
          <w:b w:val="0"/>
        </w:rPr>
        <w:t xml:space="preserve"> </w:t>
      </w:r>
      <w:proofErr w:type="spellStart"/>
      <w:r w:rsidR="00B83DB2" w:rsidRPr="00B94EB5">
        <w:rPr>
          <w:b w:val="0"/>
        </w:rPr>
        <w:t>oma</w:t>
      </w:r>
      <w:proofErr w:type="spellEnd"/>
      <w:r w:rsidR="00B83DB2" w:rsidRPr="00B94EB5">
        <w:rPr>
          <w:b w:val="0"/>
        </w:rPr>
        <w:t xml:space="preserve"> </w:t>
      </w:r>
      <w:proofErr w:type="spellStart"/>
      <w:r w:rsidR="00B83DB2" w:rsidRPr="00B94EB5">
        <w:rPr>
          <w:b w:val="0"/>
        </w:rPr>
        <w:t>lahendusi</w:t>
      </w:r>
      <w:proofErr w:type="spellEnd"/>
      <w:r w:rsidR="00B83DB2" w:rsidRPr="00B94EB5">
        <w:rPr>
          <w:b w:val="0"/>
        </w:rPr>
        <w:t xml:space="preserve"> </w:t>
      </w:r>
      <w:proofErr w:type="spellStart"/>
      <w:r w:rsidR="00B83DB2" w:rsidRPr="00B94EB5">
        <w:rPr>
          <w:b w:val="0"/>
        </w:rPr>
        <w:t>luua</w:t>
      </w:r>
      <w:proofErr w:type="spellEnd"/>
      <w:r w:rsidR="00B83DB2" w:rsidRPr="00B94EB5">
        <w:rPr>
          <w:b w:val="0"/>
        </w:rPr>
        <w:t xml:space="preserve"> </w:t>
      </w:r>
      <w:proofErr w:type="spellStart"/>
      <w:r w:rsidR="00B83DB2" w:rsidRPr="00B94EB5">
        <w:rPr>
          <w:b w:val="0"/>
        </w:rPr>
        <w:t>ja</w:t>
      </w:r>
      <w:proofErr w:type="spellEnd"/>
      <w:r w:rsidR="00B83DB2" w:rsidRPr="00B94EB5">
        <w:rPr>
          <w:b w:val="0"/>
        </w:rPr>
        <w:t xml:space="preserve"> </w:t>
      </w:r>
      <w:proofErr w:type="spellStart"/>
      <w:r w:rsidR="00B83DB2" w:rsidRPr="00B94EB5">
        <w:rPr>
          <w:b w:val="0"/>
        </w:rPr>
        <w:t>müüa</w:t>
      </w:r>
      <w:proofErr w:type="spellEnd"/>
      <w:r w:rsidR="00B83DB2" w:rsidRPr="00B94EB5">
        <w:rPr>
          <w:b w:val="0"/>
        </w:rPr>
        <w:t>,</w:t>
      </w:r>
      <w:r w:rsidRPr="00B94EB5">
        <w:rPr>
          <w:b w:val="0"/>
        </w:rPr>
        <w:t xml:space="preserve"> </w:t>
      </w:r>
      <w:r w:rsidR="00B83DB2" w:rsidRPr="00B94EB5">
        <w:rPr>
          <w:b w:val="0"/>
        </w:rPr>
        <w:t>mis</w:t>
      </w:r>
      <w:r w:rsidRPr="00B94EB5">
        <w:rPr>
          <w:b w:val="0"/>
        </w:rPr>
        <w:t xml:space="preserve"> </w:t>
      </w:r>
      <w:proofErr w:type="spellStart"/>
      <w:r w:rsidRPr="00B94EB5">
        <w:rPr>
          <w:b w:val="0"/>
        </w:rPr>
        <w:t>annab</w:t>
      </w:r>
      <w:proofErr w:type="spellEnd"/>
      <w:r w:rsidRPr="00B94EB5">
        <w:rPr>
          <w:b w:val="0"/>
        </w:rPr>
        <w:t xml:space="preserve"> </w:t>
      </w:r>
      <w:proofErr w:type="spellStart"/>
      <w:r w:rsidRPr="00B94EB5">
        <w:rPr>
          <w:b w:val="0"/>
        </w:rPr>
        <w:t>kõigile</w:t>
      </w:r>
      <w:proofErr w:type="spellEnd"/>
      <w:r w:rsidRPr="00B94EB5">
        <w:rPr>
          <w:b w:val="0"/>
        </w:rPr>
        <w:t xml:space="preserve"> </w:t>
      </w:r>
      <w:proofErr w:type="spellStart"/>
      <w:r w:rsidRPr="00B94EB5">
        <w:rPr>
          <w:b w:val="0"/>
        </w:rPr>
        <w:t>võimaluse</w:t>
      </w:r>
      <w:proofErr w:type="spellEnd"/>
      <w:r w:rsidRPr="00B94EB5">
        <w:rPr>
          <w:b w:val="0"/>
        </w:rPr>
        <w:t xml:space="preserve"> </w:t>
      </w:r>
      <w:proofErr w:type="spellStart"/>
      <w:r w:rsidRPr="00B94EB5">
        <w:rPr>
          <w:b w:val="0"/>
        </w:rPr>
        <w:t>neid</w:t>
      </w:r>
      <w:proofErr w:type="spellEnd"/>
      <w:r w:rsidRPr="00B94EB5">
        <w:rPr>
          <w:b w:val="0"/>
        </w:rPr>
        <w:t xml:space="preserve"> </w:t>
      </w:r>
      <w:proofErr w:type="spellStart"/>
      <w:r w:rsidR="00B83DB2" w:rsidRPr="00B94EB5">
        <w:rPr>
          <w:b w:val="0"/>
        </w:rPr>
        <w:t>seadmeid</w:t>
      </w:r>
      <w:proofErr w:type="spellEnd"/>
      <w:r w:rsidR="00B83DB2" w:rsidRPr="00B94EB5">
        <w:rPr>
          <w:b w:val="0"/>
        </w:rPr>
        <w:t xml:space="preserve"> </w:t>
      </w:r>
      <w:proofErr w:type="spellStart"/>
      <w:r w:rsidRPr="00B94EB5">
        <w:rPr>
          <w:b w:val="0"/>
        </w:rPr>
        <w:t>hinnatarkalt</w:t>
      </w:r>
      <w:proofErr w:type="spellEnd"/>
      <w:r w:rsidRPr="00B94EB5">
        <w:rPr>
          <w:b w:val="0"/>
        </w:rPr>
        <w:t xml:space="preserve"> </w:t>
      </w:r>
      <w:proofErr w:type="spellStart"/>
      <w:r w:rsidRPr="00B94EB5">
        <w:rPr>
          <w:b w:val="0"/>
        </w:rPr>
        <w:t>proovida</w:t>
      </w:r>
      <w:proofErr w:type="spellEnd"/>
      <w:r w:rsidRPr="00B94EB5">
        <w:rPr>
          <w:b w:val="0"/>
        </w:rPr>
        <w:t>.</w:t>
      </w:r>
    </w:p>
    <w:p w14:paraId="2BC5E3FC" w14:textId="0E6D68C8" w:rsidR="004577C5" w:rsidRPr="00B94EB5" w:rsidRDefault="00B83DB2" w:rsidP="004577C5">
      <w:pPr>
        <w:pStyle w:val="Alapealkiriinfolehel"/>
        <w:rPr>
          <w:b w:val="0"/>
        </w:rPr>
      </w:pPr>
      <w:r w:rsidRPr="00B94EB5">
        <w:rPr>
          <w:b w:val="0"/>
        </w:rPr>
        <w:lastRenderedPageBreak/>
        <w:t xml:space="preserve">Teine </w:t>
      </w:r>
      <w:proofErr w:type="spellStart"/>
      <w:r w:rsidRPr="00B94EB5">
        <w:rPr>
          <w:b w:val="0"/>
        </w:rPr>
        <w:t>faktor</w:t>
      </w:r>
      <w:proofErr w:type="spellEnd"/>
      <w:r w:rsidR="004577C5" w:rsidRPr="00B94EB5">
        <w:rPr>
          <w:b w:val="0"/>
        </w:rPr>
        <w:t xml:space="preserve"> on </w:t>
      </w:r>
      <w:proofErr w:type="spellStart"/>
      <w:r w:rsidR="004577C5" w:rsidRPr="00B94EB5">
        <w:rPr>
          <w:b w:val="0"/>
        </w:rPr>
        <w:t>mitmesuguste</w:t>
      </w:r>
      <w:proofErr w:type="spellEnd"/>
      <w:r w:rsidR="004577C5" w:rsidRPr="00B94EB5">
        <w:rPr>
          <w:b w:val="0"/>
        </w:rPr>
        <w:t xml:space="preserve"> </w:t>
      </w:r>
      <w:proofErr w:type="spellStart"/>
      <w:r w:rsidR="004577C5" w:rsidRPr="00B94EB5">
        <w:rPr>
          <w:b w:val="0"/>
        </w:rPr>
        <w:t>turul</w:t>
      </w:r>
      <w:proofErr w:type="spellEnd"/>
      <w:r w:rsidR="004577C5" w:rsidRPr="00B94EB5">
        <w:rPr>
          <w:b w:val="0"/>
        </w:rPr>
        <w:t xml:space="preserve"> </w:t>
      </w:r>
      <w:proofErr w:type="spellStart"/>
      <w:r w:rsidR="004577C5" w:rsidRPr="00B94EB5">
        <w:rPr>
          <w:b w:val="0"/>
        </w:rPr>
        <w:t>olevate</w:t>
      </w:r>
      <w:proofErr w:type="spellEnd"/>
      <w:r w:rsidR="004577C5" w:rsidRPr="00B94EB5">
        <w:rPr>
          <w:b w:val="0"/>
        </w:rPr>
        <w:t xml:space="preserve"> </w:t>
      </w:r>
      <w:proofErr w:type="spellStart"/>
      <w:r w:rsidR="004577C5" w:rsidRPr="00B94EB5">
        <w:rPr>
          <w:b w:val="0"/>
        </w:rPr>
        <w:t>nutikate</w:t>
      </w:r>
      <w:proofErr w:type="spellEnd"/>
      <w:r w:rsidR="004577C5" w:rsidRPr="00B94EB5">
        <w:rPr>
          <w:b w:val="0"/>
        </w:rPr>
        <w:t xml:space="preserve"> </w:t>
      </w:r>
      <w:proofErr w:type="spellStart"/>
      <w:r w:rsidR="004577C5" w:rsidRPr="00B94EB5">
        <w:rPr>
          <w:b w:val="0"/>
        </w:rPr>
        <w:t>koduseadmete</w:t>
      </w:r>
      <w:proofErr w:type="spellEnd"/>
      <w:r w:rsidR="004577C5" w:rsidRPr="00B94EB5">
        <w:rPr>
          <w:b w:val="0"/>
        </w:rPr>
        <w:t xml:space="preserve"> </w:t>
      </w:r>
      <w:proofErr w:type="spellStart"/>
      <w:r w:rsidR="004577C5" w:rsidRPr="00B94EB5">
        <w:rPr>
          <w:b w:val="0"/>
        </w:rPr>
        <w:t>mitmekülgsus</w:t>
      </w:r>
      <w:proofErr w:type="spellEnd"/>
      <w:r w:rsidR="004577C5" w:rsidRPr="00B94EB5">
        <w:rPr>
          <w:b w:val="0"/>
        </w:rPr>
        <w:t xml:space="preserve">, alates </w:t>
      </w:r>
      <w:proofErr w:type="spellStart"/>
      <w:r w:rsidR="004577C5" w:rsidRPr="00B94EB5">
        <w:rPr>
          <w:b w:val="0"/>
        </w:rPr>
        <w:t>tuledest</w:t>
      </w:r>
      <w:proofErr w:type="spellEnd"/>
      <w:r w:rsidR="004577C5" w:rsidRPr="00B94EB5">
        <w:rPr>
          <w:b w:val="0"/>
        </w:rPr>
        <w:t xml:space="preserve"> </w:t>
      </w:r>
      <w:proofErr w:type="spellStart"/>
      <w:r w:rsidR="004577C5" w:rsidRPr="00B94EB5">
        <w:rPr>
          <w:b w:val="0"/>
        </w:rPr>
        <w:t>kuni</w:t>
      </w:r>
      <w:proofErr w:type="spellEnd"/>
      <w:r w:rsidR="004577C5" w:rsidRPr="00B94EB5">
        <w:rPr>
          <w:b w:val="0"/>
        </w:rPr>
        <w:t xml:space="preserve"> </w:t>
      </w:r>
      <w:proofErr w:type="spellStart"/>
      <w:r w:rsidR="004577C5" w:rsidRPr="00B94EB5">
        <w:rPr>
          <w:b w:val="0"/>
        </w:rPr>
        <w:t>koduautomaatika</w:t>
      </w:r>
      <w:proofErr w:type="spellEnd"/>
      <w:r w:rsidR="004577C5" w:rsidRPr="00B94EB5">
        <w:rPr>
          <w:b w:val="0"/>
        </w:rPr>
        <w:t xml:space="preserve"> </w:t>
      </w:r>
      <w:proofErr w:type="spellStart"/>
      <w:r w:rsidR="004577C5" w:rsidRPr="00B94EB5">
        <w:rPr>
          <w:b w:val="0"/>
        </w:rPr>
        <w:t>ja</w:t>
      </w:r>
      <w:proofErr w:type="spellEnd"/>
      <w:r w:rsidR="004577C5" w:rsidRPr="00B94EB5">
        <w:rPr>
          <w:b w:val="0"/>
        </w:rPr>
        <w:t xml:space="preserve"> </w:t>
      </w:r>
      <w:proofErr w:type="spellStart"/>
      <w:r w:rsidR="004577C5" w:rsidRPr="00B94EB5">
        <w:rPr>
          <w:b w:val="0"/>
        </w:rPr>
        <w:t>turvalisuseni</w:t>
      </w:r>
      <w:proofErr w:type="spellEnd"/>
      <w:r w:rsidRPr="00B94EB5">
        <w:rPr>
          <w:b w:val="0"/>
        </w:rPr>
        <w:t xml:space="preserve"> </w:t>
      </w:r>
      <w:proofErr w:type="spellStart"/>
      <w:r w:rsidRPr="00B94EB5">
        <w:rPr>
          <w:b w:val="0"/>
        </w:rPr>
        <w:t>välja</w:t>
      </w:r>
      <w:proofErr w:type="spellEnd"/>
      <w:r w:rsidR="004577C5" w:rsidRPr="00B94EB5">
        <w:rPr>
          <w:b w:val="0"/>
        </w:rPr>
        <w:t xml:space="preserve">. See </w:t>
      </w:r>
      <w:proofErr w:type="spellStart"/>
      <w:r w:rsidR="004577C5" w:rsidRPr="00B94EB5">
        <w:rPr>
          <w:b w:val="0"/>
        </w:rPr>
        <w:t>varieeruvus</w:t>
      </w:r>
      <w:proofErr w:type="spellEnd"/>
      <w:r w:rsidR="004577C5" w:rsidRPr="00B94EB5">
        <w:rPr>
          <w:b w:val="0"/>
        </w:rPr>
        <w:t xml:space="preserve"> </w:t>
      </w:r>
      <w:proofErr w:type="spellStart"/>
      <w:r w:rsidR="004577C5" w:rsidRPr="00B94EB5">
        <w:rPr>
          <w:b w:val="0"/>
        </w:rPr>
        <w:t>võimaldab</w:t>
      </w:r>
      <w:proofErr w:type="spellEnd"/>
      <w:r w:rsidR="004577C5" w:rsidRPr="00B94EB5">
        <w:rPr>
          <w:b w:val="0"/>
        </w:rPr>
        <w:t xml:space="preserve"> </w:t>
      </w:r>
      <w:proofErr w:type="spellStart"/>
      <w:r w:rsidR="004577C5" w:rsidRPr="00B94EB5">
        <w:rPr>
          <w:b w:val="0"/>
        </w:rPr>
        <w:t>inimestel</w:t>
      </w:r>
      <w:proofErr w:type="spellEnd"/>
      <w:r w:rsidR="004577C5" w:rsidRPr="00B94EB5">
        <w:rPr>
          <w:b w:val="0"/>
        </w:rPr>
        <w:t xml:space="preserve"> </w:t>
      </w:r>
      <w:proofErr w:type="spellStart"/>
      <w:r w:rsidR="004577C5" w:rsidRPr="00B94EB5">
        <w:rPr>
          <w:b w:val="0"/>
        </w:rPr>
        <w:t>alustada</w:t>
      </w:r>
      <w:proofErr w:type="spellEnd"/>
      <w:r w:rsidR="004577C5" w:rsidRPr="00B94EB5">
        <w:rPr>
          <w:b w:val="0"/>
        </w:rPr>
        <w:t xml:space="preserve"> </w:t>
      </w:r>
      <w:proofErr w:type="spellStart"/>
      <w:r w:rsidR="004577C5" w:rsidRPr="00B94EB5">
        <w:rPr>
          <w:b w:val="0"/>
        </w:rPr>
        <w:t>mõne</w:t>
      </w:r>
      <w:proofErr w:type="spellEnd"/>
      <w:r w:rsidR="004577C5" w:rsidRPr="00B94EB5">
        <w:rPr>
          <w:b w:val="0"/>
        </w:rPr>
        <w:t xml:space="preserve"> </w:t>
      </w:r>
      <w:proofErr w:type="spellStart"/>
      <w:r w:rsidR="004577C5" w:rsidRPr="00B94EB5">
        <w:rPr>
          <w:b w:val="0"/>
        </w:rPr>
        <w:t>odavama</w:t>
      </w:r>
      <w:proofErr w:type="spellEnd"/>
      <w:r w:rsidR="004577C5" w:rsidRPr="00B94EB5">
        <w:rPr>
          <w:b w:val="0"/>
        </w:rPr>
        <w:t xml:space="preserve"> </w:t>
      </w:r>
      <w:proofErr w:type="spellStart"/>
      <w:r w:rsidR="004577C5" w:rsidRPr="00B94EB5">
        <w:rPr>
          <w:b w:val="0"/>
        </w:rPr>
        <w:t>tootega</w:t>
      </w:r>
      <w:proofErr w:type="spellEnd"/>
      <w:r w:rsidR="004577C5" w:rsidRPr="00B94EB5">
        <w:rPr>
          <w:b w:val="0"/>
        </w:rPr>
        <w:t xml:space="preserve">, </w:t>
      </w:r>
      <w:proofErr w:type="spellStart"/>
      <w:r w:rsidR="004577C5" w:rsidRPr="00B94EB5">
        <w:rPr>
          <w:b w:val="0"/>
        </w:rPr>
        <w:t>näiteks</w:t>
      </w:r>
      <w:proofErr w:type="spellEnd"/>
      <w:r w:rsidR="004577C5" w:rsidRPr="00B94EB5">
        <w:rPr>
          <w:b w:val="0"/>
        </w:rPr>
        <w:t xml:space="preserve"> </w:t>
      </w:r>
      <w:proofErr w:type="spellStart"/>
      <w:r w:rsidR="004577C5" w:rsidRPr="00B94EB5">
        <w:rPr>
          <w:b w:val="0"/>
        </w:rPr>
        <w:t>nutivalgustuse</w:t>
      </w:r>
      <w:proofErr w:type="spellEnd"/>
      <w:r w:rsidR="004577C5" w:rsidRPr="00B94EB5">
        <w:rPr>
          <w:b w:val="0"/>
        </w:rPr>
        <w:t xml:space="preserve"> </w:t>
      </w:r>
      <w:proofErr w:type="spellStart"/>
      <w:r w:rsidR="004577C5" w:rsidRPr="00B94EB5">
        <w:rPr>
          <w:b w:val="0"/>
        </w:rPr>
        <w:t>või</w:t>
      </w:r>
      <w:proofErr w:type="spellEnd"/>
      <w:r w:rsidR="004577C5" w:rsidRPr="00B94EB5">
        <w:rPr>
          <w:b w:val="0"/>
        </w:rPr>
        <w:t xml:space="preserve"> </w:t>
      </w:r>
      <w:proofErr w:type="spellStart"/>
      <w:r w:rsidR="004577C5" w:rsidRPr="00B94EB5">
        <w:rPr>
          <w:b w:val="0"/>
        </w:rPr>
        <w:t>meediumiseadmetega</w:t>
      </w:r>
      <w:proofErr w:type="spellEnd"/>
      <w:r w:rsidR="004577C5" w:rsidRPr="00B94EB5">
        <w:rPr>
          <w:b w:val="0"/>
        </w:rPr>
        <w:t xml:space="preserve">, </w:t>
      </w:r>
      <w:proofErr w:type="spellStart"/>
      <w:r w:rsidR="004577C5" w:rsidRPr="00B94EB5">
        <w:rPr>
          <w:b w:val="0"/>
        </w:rPr>
        <w:t>ja</w:t>
      </w:r>
      <w:proofErr w:type="spellEnd"/>
      <w:r w:rsidR="004577C5" w:rsidRPr="00B94EB5">
        <w:rPr>
          <w:b w:val="0"/>
        </w:rPr>
        <w:t xml:space="preserve"> </w:t>
      </w:r>
      <w:proofErr w:type="spellStart"/>
      <w:r w:rsidR="004577C5" w:rsidRPr="00B94EB5">
        <w:rPr>
          <w:b w:val="0"/>
        </w:rPr>
        <w:t>vaadata</w:t>
      </w:r>
      <w:proofErr w:type="spellEnd"/>
      <w:r w:rsidR="004577C5" w:rsidRPr="00B94EB5">
        <w:rPr>
          <w:b w:val="0"/>
        </w:rPr>
        <w:t xml:space="preserve">, kas see on </w:t>
      </w:r>
      <w:proofErr w:type="spellStart"/>
      <w:r w:rsidR="00E317B5" w:rsidRPr="00B94EB5">
        <w:rPr>
          <w:b w:val="0"/>
        </w:rPr>
        <w:t>midagi</w:t>
      </w:r>
      <w:proofErr w:type="spellEnd"/>
      <w:r w:rsidR="00E317B5" w:rsidRPr="00B94EB5">
        <w:rPr>
          <w:b w:val="0"/>
        </w:rPr>
        <w:t xml:space="preserve"> </w:t>
      </w:r>
      <w:proofErr w:type="spellStart"/>
      <w:r w:rsidR="004577C5" w:rsidRPr="00B94EB5">
        <w:rPr>
          <w:b w:val="0"/>
        </w:rPr>
        <w:t>nende</w:t>
      </w:r>
      <w:proofErr w:type="spellEnd"/>
      <w:r w:rsidR="004577C5" w:rsidRPr="00B94EB5">
        <w:rPr>
          <w:b w:val="0"/>
        </w:rPr>
        <w:t xml:space="preserve"> </w:t>
      </w:r>
      <w:proofErr w:type="spellStart"/>
      <w:r w:rsidR="004577C5" w:rsidRPr="00B94EB5">
        <w:rPr>
          <w:b w:val="0"/>
        </w:rPr>
        <w:t>jaoks</w:t>
      </w:r>
      <w:proofErr w:type="spellEnd"/>
      <w:r w:rsidR="004577C5" w:rsidRPr="00B94EB5">
        <w:rPr>
          <w:b w:val="0"/>
        </w:rPr>
        <w:t>.</w:t>
      </w:r>
    </w:p>
    <w:p w14:paraId="61C81668" w14:textId="0E8D3694" w:rsidR="004577C5" w:rsidRPr="00B94EB5" w:rsidRDefault="004577C5" w:rsidP="004577C5">
      <w:pPr>
        <w:pStyle w:val="Alapealkiriinfolehel"/>
        <w:rPr>
          <w:b w:val="0"/>
        </w:rPr>
      </w:pPr>
      <w:proofErr w:type="spellStart"/>
      <w:r w:rsidRPr="00B94EB5">
        <w:rPr>
          <w:b w:val="0"/>
        </w:rPr>
        <w:t>Nutikad</w:t>
      </w:r>
      <w:proofErr w:type="spellEnd"/>
      <w:r w:rsidRPr="00B94EB5">
        <w:rPr>
          <w:b w:val="0"/>
        </w:rPr>
        <w:t xml:space="preserve"> </w:t>
      </w:r>
      <w:proofErr w:type="spellStart"/>
      <w:r w:rsidRPr="00B94EB5">
        <w:rPr>
          <w:b w:val="0"/>
        </w:rPr>
        <w:t>kodumasinad</w:t>
      </w:r>
      <w:proofErr w:type="spellEnd"/>
      <w:r w:rsidRPr="00B94EB5">
        <w:rPr>
          <w:b w:val="0"/>
        </w:rPr>
        <w:t xml:space="preserve"> on </w:t>
      </w:r>
      <w:proofErr w:type="spellStart"/>
      <w:r w:rsidRPr="00B94EB5">
        <w:rPr>
          <w:b w:val="0"/>
        </w:rPr>
        <w:t>seadmed</w:t>
      </w:r>
      <w:proofErr w:type="spellEnd"/>
      <w:r w:rsidRPr="00B94EB5">
        <w:rPr>
          <w:b w:val="0"/>
        </w:rPr>
        <w:t xml:space="preserve">, mis </w:t>
      </w:r>
      <w:proofErr w:type="spellStart"/>
      <w:r w:rsidRPr="00B94EB5">
        <w:rPr>
          <w:b w:val="0"/>
        </w:rPr>
        <w:t>võivad</w:t>
      </w:r>
      <w:proofErr w:type="spellEnd"/>
      <w:r w:rsidRPr="00B94EB5">
        <w:rPr>
          <w:b w:val="0"/>
        </w:rPr>
        <w:t xml:space="preserve"> olla </w:t>
      </w:r>
      <w:proofErr w:type="spellStart"/>
      <w:r w:rsidRPr="00B94EB5">
        <w:rPr>
          <w:b w:val="0"/>
        </w:rPr>
        <w:t>paljudes</w:t>
      </w:r>
      <w:proofErr w:type="spellEnd"/>
      <w:r w:rsidRPr="00B94EB5">
        <w:rPr>
          <w:b w:val="0"/>
        </w:rPr>
        <w:t xml:space="preserve"> </w:t>
      </w:r>
      <w:proofErr w:type="spellStart"/>
      <w:r w:rsidRPr="00B94EB5">
        <w:rPr>
          <w:b w:val="0"/>
        </w:rPr>
        <w:t>majapidamistes</w:t>
      </w:r>
      <w:proofErr w:type="spellEnd"/>
      <w:r w:rsidRPr="00B94EB5">
        <w:rPr>
          <w:b w:val="0"/>
        </w:rPr>
        <w:t xml:space="preserve"> </w:t>
      </w:r>
      <w:proofErr w:type="spellStart"/>
      <w:r w:rsidRPr="00B94EB5">
        <w:rPr>
          <w:b w:val="0"/>
        </w:rPr>
        <w:t>tavalise</w:t>
      </w:r>
      <w:r w:rsidR="00E317B5" w:rsidRPr="00B94EB5">
        <w:rPr>
          <w:b w:val="0"/>
        </w:rPr>
        <w:t>d</w:t>
      </w:r>
      <w:proofErr w:type="spellEnd"/>
      <w:r w:rsidR="00E317B5" w:rsidRPr="00B94EB5">
        <w:rPr>
          <w:b w:val="0"/>
        </w:rPr>
        <w:t xml:space="preserve"> </w:t>
      </w:r>
      <w:proofErr w:type="spellStart"/>
      <w:r w:rsidR="00E317B5" w:rsidRPr="00B94EB5">
        <w:rPr>
          <w:b w:val="0"/>
        </w:rPr>
        <w:t>nähtused</w:t>
      </w:r>
      <w:proofErr w:type="spellEnd"/>
      <w:r w:rsidRPr="00B94EB5">
        <w:rPr>
          <w:b w:val="0"/>
        </w:rPr>
        <w:t xml:space="preserve">, </w:t>
      </w:r>
      <w:proofErr w:type="spellStart"/>
      <w:r w:rsidRPr="00B94EB5">
        <w:rPr>
          <w:b w:val="0"/>
        </w:rPr>
        <w:t>näiteks</w:t>
      </w:r>
      <w:proofErr w:type="spellEnd"/>
      <w:r w:rsidRPr="00B94EB5">
        <w:rPr>
          <w:b w:val="0"/>
        </w:rPr>
        <w:t xml:space="preserve"> </w:t>
      </w:r>
      <w:proofErr w:type="spellStart"/>
      <w:r w:rsidRPr="00B94EB5">
        <w:rPr>
          <w:b w:val="0"/>
        </w:rPr>
        <w:t>valgustid</w:t>
      </w:r>
      <w:proofErr w:type="spellEnd"/>
      <w:r w:rsidRPr="00B94EB5">
        <w:rPr>
          <w:b w:val="0"/>
        </w:rPr>
        <w:t xml:space="preserve">, </w:t>
      </w:r>
      <w:proofErr w:type="spellStart"/>
      <w:r w:rsidRPr="00B94EB5">
        <w:rPr>
          <w:b w:val="0"/>
        </w:rPr>
        <w:t>kõlarid</w:t>
      </w:r>
      <w:proofErr w:type="spellEnd"/>
      <w:r w:rsidRPr="00B94EB5">
        <w:rPr>
          <w:b w:val="0"/>
        </w:rPr>
        <w:t xml:space="preserve">, </w:t>
      </w:r>
      <w:proofErr w:type="spellStart"/>
      <w:r w:rsidRPr="00B94EB5">
        <w:rPr>
          <w:b w:val="0"/>
        </w:rPr>
        <w:t>telerid</w:t>
      </w:r>
      <w:proofErr w:type="spellEnd"/>
      <w:r w:rsidRPr="00B94EB5">
        <w:rPr>
          <w:b w:val="0"/>
        </w:rPr>
        <w:t xml:space="preserve">, </w:t>
      </w:r>
      <w:proofErr w:type="spellStart"/>
      <w:r w:rsidRPr="00B94EB5">
        <w:rPr>
          <w:b w:val="0"/>
        </w:rPr>
        <w:t>konditsioneerid</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nii</w:t>
      </w:r>
      <w:proofErr w:type="spellEnd"/>
      <w:r w:rsidRPr="00B94EB5">
        <w:rPr>
          <w:b w:val="0"/>
        </w:rPr>
        <w:t xml:space="preserve"> </w:t>
      </w:r>
      <w:proofErr w:type="spellStart"/>
      <w:r w:rsidRPr="00B94EB5">
        <w:rPr>
          <w:b w:val="0"/>
        </w:rPr>
        <w:t>edasi</w:t>
      </w:r>
      <w:proofErr w:type="spellEnd"/>
      <w:r w:rsidRPr="00B94EB5">
        <w:rPr>
          <w:b w:val="0"/>
        </w:rPr>
        <w:t xml:space="preserve">, </w:t>
      </w:r>
      <w:proofErr w:type="spellStart"/>
      <w:r w:rsidRPr="00B94EB5">
        <w:rPr>
          <w:b w:val="0"/>
        </w:rPr>
        <w:t>kuid</w:t>
      </w:r>
      <w:proofErr w:type="spellEnd"/>
      <w:r w:rsidRPr="00B94EB5">
        <w:rPr>
          <w:b w:val="0"/>
        </w:rPr>
        <w:t xml:space="preserve"> mis </w:t>
      </w:r>
      <w:proofErr w:type="spellStart"/>
      <w:r w:rsidRPr="00B94EB5">
        <w:rPr>
          <w:b w:val="0"/>
        </w:rPr>
        <w:t>muudab</w:t>
      </w:r>
      <w:proofErr w:type="spellEnd"/>
      <w:r w:rsidRPr="00B94EB5">
        <w:rPr>
          <w:b w:val="0"/>
        </w:rPr>
        <w:t xml:space="preserve"> need </w:t>
      </w:r>
      <w:proofErr w:type="spellStart"/>
      <w:r w:rsidRPr="00B94EB5">
        <w:rPr>
          <w:b w:val="0"/>
        </w:rPr>
        <w:t>erinevaks</w:t>
      </w:r>
      <w:proofErr w:type="spellEnd"/>
      <w:r w:rsidRPr="00B94EB5">
        <w:rPr>
          <w:b w:val="0"/>
        </w:rPr>
        <w:t xml:space="preserve"> on </w:t>
      </w:r>
      <w:proofErr w:type="spellStart"/>
      <w:r w:rsidRPr="00B94EB5">
        <w:rPr>
          <w:b w:val="0"/>
        </w:rPr>
        <w:t>sisseehitatud</w:t>
      </w:r>
      <w:proofErr w:type="spellEnd"/>
      <w:r w:rsidRPr="00B94EB5">
        <w:rPr>
          <w:b w:val="0"/>
        </w:rPr>
        <w:t xml:space="preserve"> </w:t>
      </w:r>
      <w:proofErr w:type="spellStart"/>
      <w:r w:rsidRPr="00B94EB5">
        <w:rPr>
          <w:b w:val="0"/>
        </w:rPr>
        <w:t>funktsionaalsus</w:t>
      </w:r>
      <w:proofErr w:type="spellEnd"/>
      <w:r w:rsidRPr="00B94EB5">
        <w:rPr>
          <w:b w:val="0"/>
        </w:rPr>
        <w:t xml:space="preserve"> </w:t>
      </w:r>
      <w:proofErr w:type="spellStart"/>
      <w:r w:rsidR="00E317B5" w:rsidRPr="00B94EB5">
        <w:rPr>
          <w:b w:val="0"/>
        </w:rPr>
        <w:t>i</w:t>
      </w:r>
      <w:r w:rsidRPr="00B94EB5">
        <w:rPr>
          <w:b w:val="0"/>
        </w:rPr>
        <w:t>nterneti-ühenduse</w:t>
      </w:r>
      <w:proofErr w:type="spellEnd"/>
      <w:r w:rsidRPr="00B94EB5">
        <w:rPr>
          <w:b w:val="0"/>
        </w:rPr>
        <w:t xml:space="preserve"> </w:t>
      </w:r>
      <w:proofErr w:type="spellStart"/>
      <w:r w:rsidRPr="00B94EB5">
        <w:rPr>
          <w:b w:val="0"/>
        </w:rPr>
        <w:t>loomiseks</w:t>
      </w:r>
      <w:proofErr w:type="spellEnd"/>
      <w:r w:rsidRPr="00B94EB5">
        <w:rPr>
          <w:b w:val="0"/>
        </w:rPr>
        <w:t xml:space="preserve"> </w:t>
      </w:r>
      <w:proofErr w:type="spellStart"/>
      <w:r w:rsidRPr="00B94EB5">
        <w:rPr>
          <w:b w:val="0"/>
        </w:rPr>
        <w:t>ning</w:t>
      </w:r>
      <w:proofErr w:type="spellEnd"/>
      <w:r w:rsidRPr="00B94EB5">
        <w:rPr>
          <w:b w:val="0"/>
        </w:rPr>
        <w:t xml:space="preserve"> </w:t>
      </w:r>
      <w:proofErr w:type="spellStart"/>
      <w:r w:rsidRPr="00B94EB5">
        <w:rPr>
          <w:b w:val="0"/>
        </w:rPr>
        <w:t>seejärel</w:t>
      </w:r>
      <w:proofErr w:type="spellEnd"/>
      <w:r w:rsidR="00E317B5" w:rsidRPr="00B94EB5">
        <w:rPr>
          <w:b w:val="0"/>
        </w:rPr>
        <w:t xml:space="preserve"> </w:t>
      </w:r>
      <w:proofErr w:type="spellStart"/>
      <w:r w:rsidR="00E317B5" w:rsidRPr="00B94EB5">
        <w:rPr>
          <w:b w:val="0"/>
        </w:rPr>
        <w:t>lasta</w:t>
      </w:r>
      <w:proofErr w:type="spellEnd"/>
      <w:r w:rsidR="00E317B5" w:rsidRPr="00B94EB5">
        <w:rPr>
          <w:b w:val="0"/>
        </w:rPr>
        <w:t xml:space="preserve"> </w:t>
      </w:r>
      <w:proofErr w:type="spellStart"/>
      <w:r w:rsidR="00E317B5" w:rsidRPr="00B94EB5">
        <w:rPr>
          <w:b w:val="0"/>
        </w:rPr>
        <w:t>kasutajal</w:t>
      </w:r>
      <w:proofErr w:type="spellEnd"/>
      <w:r w:rsidR="00E317B5" w:rsidRPr="00B94EB5">
        <w:rPr>
          <w:b w:val="0"/>
        </w:rPr>
        <w:t xml:space="preserve"> </w:t>
      </w:r>
      <w:proofErr w:type="spellStart"/>
      <w:r w:rsidR="00E317B5" w:rsidRPr="00B94EB5">
        <w:rPr>
          <w:b w:val="0"/>
        </w:rPr>
        <w:t>neid</w:t>
      </w:r>
      <w:proofErr w:type="spellEnd"/>
      <w:r w:rsidR="00E317B5" w:rsidRPr="00B94EB5">
        <w:rPr>
          <w:b w:val="0"/>
        </w:rPr>
        <w:t xml:space="preserve"> </w:t>
      </w:r>
      <w:proofErr w:type="spellStart"/>
      <w:r w:rsidR="00E317B5" w:rsidRPr="00B94EB5">
        <w:rPr>
          <w:b w:val="0"/>
        </w:rPr>
        <w:t>kaugelt</w:t>
      </w:r>
      <w:proofErr w:type="spellEnd"/>
      <w:r w:rsidR="00E317B5" w:rsidRPr="00B94EB5">
        <w:rPr>
          <w:b w:val="0"/>
        </w:rPr>
        <w:t xml:space="preserve"> </w:t>
      </w:r>
      <w:proofErr w:type="spellStart"/>
      <w:r w:rsidR="00E317B5" w:rsidRPr="00B94EB5">
        <w:rPr>
          <w:b w:val="0"/>
        </w:rPr>
        <w:t>juhtida</w:t>
      </w:r>
      <w:proofErr w:type="spellEnd"/>
      <w:r w:rsidR="00E317B5" w:rsidRPr="00B94EB5">
        <w:rPr>
          <w:b w:val="0"/>
        </w:rPr>
        <w:t xml:space="preserve"> </w:t>
      </w:r>
      <w:proofErr w:type="spellStart"/>
      <w:r w:rsidR="00E317B5" w:rsidRPr="00B94EB5">
        <w:rPr>
          <w:b w:val="0"/>
        </w:rPr>
        <w:t>ja</w:t>
      </w:r>
      <w:proofErr w:type="spellEnd"/>
      <w:r w:rsidR="00E317B5" w:rsidRPr="00B94EB5">
        <w:rPr>
          <w:b w:val="0"/>
        </w:rPr>
        <w:t xml:space="preserve"> </w:t>
      </w:r>
      <w:proofErr w:type="spellStart"/>
      <w:r w:rsidR="00E317B5" w:rsidRPr="00B94EB5">
        <w:rPr>
          <w:b w:val="0"/>
        </w:rPr>
        <w:t>seirata</w:t>
      </w:r>
      <w:proofErr w:type="spellEnd"/>
      <w:r w:rsidRPr="00B94EB5">
        <w:rPr>
          <w:b w:val="0"/>
        </w:rPr>
        <w:t xml:space="preserve">. See </w:t>
      </w:r>
      <w:proofErr w:type="spellStart"/>
      <w:r w:rsidRPr="00B94EB5">
        <w:rPr>
          <w:b w:val="0"/>
        </w:rPr>
        <w:t>kaugjuhtimis</w:t>
      </w:r>
      <w:r w:rsidR="00E317B5" w:rsidRPr="00B94EB5">
        <w:rPr>
          <w:b w:val="0"/>
        </w:rPr>
        <w:t>e</w:t>
      </w:r>
      <w:proofErr w:type="spellEnd"/>
      <w:r w:rsidR="00E317B5" w:rsidRPr="00B94EB5">
        <w:rPr>
          <w:b w:val="0"/>
        </w:rPr>
        <w:t xml:space="preserve"> </w:t>
      </w:r>
      <w:proofErr w:type="spellStart"/>
      <w:r w:rsidR="00E317B5" w:rsidRPr="00B94EB5">
        <w:rPr>
          <w:b w:val="0"/>
        </w:rPr>
        <w:t>ja</w:t>
      </w:r>
      <w:proofErr w:type="spellEnd"/>
      <w:r w:rsidR="00E317B5" w:rsidRPr="00B94EB5">
        <w:rPr>
          <w:b w:val="0"/>
        </w:rPr>
        <w:t xml:space="preserve"> </w:t>
      </w:r>
      <w:proofErr w:type="spellStart"/>
      <w:r w:rsidR="00E317B5" w:rsidRPr="00B94EB5">
        <w:rPr>
          <w:b w:val="0"/>
        </w:rPr>
        <w:t>seiramise</w:t>
      </w:r>
      <w:proofErr w:type="spellEnd"/>
      <w:r w:rsidRPr="00B94EB5">
        <w:rPr>
          <w:b w:val="0"/>
        </w:rPr>
        <w:t xml:space="preserve"> </w:t>
      </w:r>
      <w:proofErr w:type="spellStart"/>
      <w:r w:rsidRPr="00B94EB5">
        <w:rPr>
          <w:b w:val="0"/>
        </w:rPr>
        <w:t>võimalus</w:t>
      </w:r>
      <w:proofErr w:type="spellEnd"/>
      <w:r w:rsidRPr="00B94EB5">
        <w:rPr>
          <w:b w:val="0"/>
        </w:rPr>
        <w:t xml:space="preserve"> </w:t>
      </w:r>
      <w:proofErr w:type="spellStart"/>
      <w:r w:rsidRPr="00B94EB5">
        <w:rPr>
          <w:b w:val="0"/>
        </w:rPr>
        <w:t>võimaldab</w:t>
      </w:r>
      <w:proofErr w:type="spellEnd"/>
      <w:r w:rsidRPr="00B94EB5">
        <w:rPr>
          <w:b w:val="0"/>
        </w:rPr>
        <w:t xml:space="preserve"> </w:t>
      </w:r>
      <w:proofErr w:type="spellStart"/>
      <w:r w:rsidRPr="00B94EB5">
        <w:rPr>
          <w:b w:val="0"/>
        </w:rPr>
        <w:t>välja</w:t>
      </w:r>
      <w:proofErr w:type="spellEnd"/>
      <w:r w:rsidRPr="00B94EB5">
        <w:rPr>
          <w:b w:val="0"/>
        </w:rPr>
        <w:t xml:space="preserve"> </w:t>
      </w:r>
      <w:proofErr w:type="spellStart"/>
      <w:r w:rsidRPr="00B94EB5">
        <w:rPr>
          <w:b w:val="0"/>
        </w:rPr>
        <w:t>töötada</w:t>
      </w:r>
      <w:proofErr w:type="spellEnd"/>
      <w:r w:rsidRPr="00B94EB5">
        <w:rPr>
          <w:b w:val="0"/>
        </w:rPr>
        <w:t xml:space="preserve"> </w:t>
      </w:r>
      <w:proofErr w:type="spellStart"/>
      <w:r w:rsidRPr="00B94EB5">
        <w:rPr>
          <w:b w:val="0"/>
        </w:rPr>
        <w:t>automaatika</w:t>
      </w:r>
      <w:proofErr w:type="spellEnd"/>
      <w:r w:rsidRPr="00B94EB5">
        <w:rPr>
          <w:b w:val="0"/>
        </w:rPr>
        <w:t xml:space="preserve">, mis </w:t>
      </w:r>
      <w:proofErr w:type="spellStart"/>
      <w:r w:rsidRPr="00B94EB5">
        <w:rPr>
          <w:b w:val="0"/>
        </w:rPr>
        <w:t>võiks</w:t>
      </w:r>
      <w:proofErr w:type="spellEnd"/>
      <w:r w:rsidRPr="00B94EB5">
        <w:rPr>
          <w:b w:val="0"/>
        </w:rPr>
        <w:t xml:space="preserve"> </w:t>
      </w:r>
      <w:proofErr w:type="spellStart"/>
      <w:r w:rsidRPr="00B94EB5">
        <w:rPr>
          <w:b w:val="0"/>
        </w:rPr>
        <w:t>veelgi</w:t>
      </w:r>
      <w:proofErr w:type="spellEnd"/>
      <w:r w:rsidRPr="00B94EB5">
        <w:rPr>
          <w:b w:val="0"/>
        </w:rPr>
        <w:t xml:space="preserve"> </w:t>
      </w:r>
      <w:proofErr w:type="spellStart"/>
      <w:r w:rsidR="00E317B5" w:rsidRPr="00B94EB5">
        <w:rPr>
          <w:b w:val="0"/>
        </w:rPr>
        <w:t>täiendada</w:t>
      </w:r>
      <w:proofErr w:type="spellEnd"/>
      <w:r w:rsidRPr="00B94EB5">
        <w:rPr>
          <w:b w:val="0"/>
        </w:rPr>
        <w:t xml:space="preserve"> </w:t>
      </w:r>
      <w:proofErr w:type="spellStart"/>
      <w:r w:rsidRPr="00B94EB5">
        <w:rPr>
          <w:b w:val="0"/>
        </w:rPr>
        <w:t>nende</w:t>
      </w:r>
      <w:proofErr w:type="spellEnd"/>
      <w:r w:rsidRPr="00B94EB5">
        <w:rPr>
          <w:b w:val="0"/>
        </w:rPr>
        <w:t xml:space="preserve"> </w:t>
      </w:r>
      <w:proofErr w:type="spellStart"/>
      <w:r w:rsidRPr="00B94EB5">
        <w:rPr>
          <w:b w:val="0"/>
        </w:rPr>
        <w:t>seadmete</w:t>
      </w:r>
      <w:proofErr w:type="spellEnd"/>
      <w:r w:rsidRPr="00B94EB5">
        <w:rPr>
          <w:b w:val="0"/>
        </w:rPr>
        <w:t xml:space="preserve"> </w:t>
      </w:r>
      <w:proofErr w:type="spellStart"/>
      <w:r w:rsidRPr="00B94EB5">
        <w:rPr>
          <w:b w:val="0"/>
        </w:rPr>
        <w:t>kasutamist</w:t>
      </w:r>
      <w:proofErr w:type="spellEnd"/>
      <w:r w:rsidRPr="00B94EB5">
        <w:rPr>
          <w:b w:val="0"/>
        </w:rPr>
        <w:t>.</w:t>
      </w:r>
    </w:p>
    <w:p w14:paraId="338A2916" w14:textId="77777777" w:rsidR="00E317B5" w:rsidRPr="00B94EB5" w:rsidRDefault="004577C5" w:rsidP="004577C5">
      <w:pPr>
        <w:pStyle w:val="Alapealkiriinfolehel"/>
        <w:rPr>
          <w:b w:val="0"/>
        </w:rPr>
      </w:pPr>
      <w:proofErr w:type="spellStart"/>
      <w:r w:rsidRPr="00B94EB5">
        <w:rPr>
          <w:b w:val="0"/>
        </w:rPr>
        <w:t>Selle</w:t>
      </w:r>
      <w:proofErr w:type="spellEnd"/>
      <w:r w:rsidRPr="00B94EB5">
        <w:rPr>
          <w:b w:val="0"/>
        </w:rPr>
        <w:t xml:space="preserve"> </w:t>
      </w:r>
      <w:proofErr w:type="spellStart"/>
      <w:r w:rsidRPr="00B94EB5">
        <w:rPr>
          <w:b w:val="0"/>
        </w:rPr>
        <w:t>lõputöö</w:t>
      </w:r>
      <w:proofErr w:type="spellEnd"/>
      <w:r w:rsidRPr="00B94EB5">
        <w:rPr>
          <w:b w:val="0"/>
        </w:rPr>
        <w:t xml:space="preserve"> </w:t>
      </w:r>
      <w:proofErr w:type="spellStart"/>
      <w:r w:rsidRPr="00B94EB5">
        <w:rPr>
          <w:b w:val="0"/>
        </w:rPr>
        <w:t>eesmärk</w:t>
      </w:r>
      <w:proofErr w:type="spellEnd"/>
      <w:r w:rsidRPr="00B94EB5">
        <w:rPr>
          <w:b w:val="0"/>
        </w:rPr>
        <w:t xml:space="preserve"> </w:t>
      </w:r>
      <w:proofErr w:type="spellStart"/>
      <w:r w:rsidRPr="00B94EB5">
        <w:rPr>
          <w:b w:val="0"/>
        </w:rPr>
        <w:t>oli</w:t>
      </w:r>
      <w:proofErr w:type="spellEnd"/>
      <w:r w:rsidRPr="00B94EB5">
        <w:rPr>
          <w:b w:val="0"/>
        </w:rPr>
        <w:t xml:space="preserve"> </w:t>
      </w:r>
      <w:proofErr w:type="spellStart"/>
      <w:r w:rsidRPr="00B94EB5">
        <w:rPr>
          <w:b w:val="0"/>
        </w:rPr>
        <w:t>proovida</w:t>
      </w:r>
      <w:proofErr w:type="spellEnd"/>
      <w:r w:rsidRPr="00B94EB5">
        <w:rPr>
          <w:b w:val="0"/>
        </w:rPr>
        <w:t xml:space="preserve"> </w:t>
      </w:r>
      <w:proofErr w:type="spellStart"/>
      <w:r w:rsidRPr="00B94EB5">
        <w:rPr>
          <w:b w:val="0"/>
        </w:rPr>
        <w:t>ühendada</w:t>
      </w:r>
      <w:proofErr w:type="spellEnd"/>
      <w:r w:rsidRPr="00B94EB5">
        <w:rPr>
          <w:b w:val="0"/>
        </w:rPr>
        <w:t xml:space="preserve"> </w:t>
      </w:r>
      <w:proofErr w:type="spellStart"/>
      <w:r w:rsidRPr="00B94EB5">
        <w:rPr>
          <w:b w:val="0"/>
        </w:rPr>
        <w:t>erinevad</w:t>
      </w:r>
      <w:proofErr w:type="spellEnd"/>
      <w:r w:rsidRPr="00B94EB5">
        <w:rPr>
          <w:b w:val="0"/>
        </w:rPr>
        <w:t xml:space="preserve"> </w:t>
      </w:r>
      <w:proofErr w:type="spellStart"/>
      <w:r w:rsidRPr="00B94EB5">
        <w:rPr>
          <w:b w:val="0"/>
        </w:rPr>
        <w:t>nutikodu</w:t>
      </w:r>
      <w:proofErr w:type="spellEnd"/>
      <w:r w:rsidRPr="00B94EB5">
        <w:rPr>
          <w:b w:val="0"/>
        </w:rPr>
        <w:t xml:space="preserve"> </w:t>
      </w:r>
      <w:proofErr w:type="spellStart"/>
      <w:r w:rsidRPr="00B94EB5">
        <w:rPr>
          <w:b w:val="0"/>
        </w:rPr>
        <w:t>seadmed</w:t>
      </w:r>
      <w:proofErr w:type="spellEnd"/>
      <w:r w:rsidRPr="00B94EB5">
        <w:rPr>
          <w:b w:val="0"/>
        </w:rPr>
        <w:t xml:space="preserve"> </w:t>
      </w:r>
      <w:proofErr w:type="spellStart"/>
      <w:r w:rsidRPr="00B94EB5">
        <w:rPr>
          <w:b w:val="0"/>
        </w:rPr>
        <w:t>üh</w:t>
      </w:r>
      <w:r w:rsidR="00E317B5" w:rsidRPr="00B94EB5">
        <w:rPr>
          <w:b w:val="0"/>
        </w:rPr>
        <w:t>t</w:t>
      </w:r>
      <w:r w:rsidRPr="00B94EB5">
        <w:rPr>
          <w:b w:val="0"/>
        </w:rPr>
        <w:t>e</w:t>
      </w:r>
      <w:proofErr w:type="spellEnd"/>
      <w:r w:rsidRPr="00B94EB5">
        <w:rPr>
          <w:b w:val="0"/>
        </w:rPr>
        <w:t xml:space="preserve"> </w:t>
      </w:r>
      <w:proofErr w:type="spellStart"/>
      <w:r w:rsidRPr="00B94EB5">
        <w:rPr>
          <w:b w:val="0"/>
        </w:rPr>
        <w:t>kesksüsteemi</w:t>
      </w:r>
      <w:proofErr w:type="spellEnd"/>
      <w:r w:rsidRPr="00B94EB5">
        <w:rPr>
          <w:b w:val="0"/>
        </w:rPr>
        <w:t xml:space="preserve">, mis </w:t>
      </w:r>
      <w:proofErr w:type="spellStart"/>
      <w:r w:rsidRPr="00B94EB5">
        <w:rPr>
          <w:b w:val="0"/>
        </w:rPr>
        <w:t>võimaldaks</w:t>
      </w:r>
      <w:proofErr w:type="spellEnd"/>
      <w:r w:rsidRPr="00B94EB5">
        <w:rPr>
          <w:b w:val="0"/>
        </w:rPr>
        <w:t xml:space="preserve"> </w:t>
      </w:r>
      <w:proofErr w:type="spellStart"/>
      <w:r w:rsidRPr="00B94EB5">
        <w:rPr>
          <w:b w:val="0"/>
        </w:rPr>
        <w:t>selle</w:t>
      </w:r>
      <w:proofErr w:type="spellEnd"/>
      <w:r w:rsidRPr="00B94EB5">
        <w:rPr>
          <w:b w:val="0"/>
        </w:rPr>
        <w:t xml:space="preserve"> </w:t>
      </w:r>
      <w:proofErr w:type="spellStart"/>
      <w:r w:rsidRPr="00B94EB5">
        <w:rPr>
          <w:b w:val="0"/>
        </w:rPr>
        <w:t>süsteemi</w:t>
      </w:r>
      <w:proofErr w:type="spellEnd"/>
      <w:r w:rsidRPr="00B94EB5">
        <w:rPr>
          <w:b w:val="0"/>
        </w:rPr>
        <w:t xml:space="preserve"> </w:t>
      </w:r>
      <w:proofErr w:type="spellStart"/>
      <w:r w:rsidRPr="00B94EB5">
        <w:rPr>
          <w:b w:val="0"/>
        </w:rPr>
        <w:t>kasutajal</w:t>
      </w:r>
      <w:proofErr w:type="spellEnd"/>
      <w:r w:rsidRPr="00B94EB5">
        <w:rPr>
          <w:b w:val="0"/>
        </w:rPr>
        <w:t xml:space="preserve"> </w:t>
      </w:r>
      <w:proofErr w:type="spellStart"/>
      <w:r w:rsidRPr="00B94EB5">
        <w:rPr>
          <w:b w:val="0"/>
        </w:rPr>
        <w:t>juhtida</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jälgida</w:t>
      </w:r>
      <w:proofErr w:type="spellEnd"/>
      <w:r w:rsidRPr="00B94EB5">
        <w:rPr>
          <w:b w:val="0"/>
        </w:rPr>
        <w:t xml:space="preserve"> </w:t>
      </w:r>
      <w:proofErr w:type="spellStart"/>
      <w:r w:rsidRPr="00B94EB5">
        <w:rPr>
          <w:b w:val="0"/>
        </w:rPr>
        <w:t>nutitelefonide</w:t>
      </w:r>
      <w:proofErr w:type="spellEnd"/>
      <w:r w:rsidRPr="00B94EB5">
        <w:rPr>
          <w:b w:val="0"/>
        </w:rPr>
        <w:t xml:space="preserve"> </w:t>
      </w:r>
      <w:proofErr w:type="spellStart"/>
      <w:r w:rsidRPr="00B94EB5">
        <w:rPr>
          <w:b w:val="0"/>
        </w:rPr>
        <w:t>või</w:t>
      </w:r>
      <w:proofErr w:type="spellEnd"/>
      <w:r w:rsidRPr="00B94EB5">
        <w:rPr>
          <w:b w:val="0"/>
        </w:rPr>
        <w:t xml:space="preserve"> </w:t>
      </w:r>
      <w:proofErr w:type="spellStart"/>
      <w:r w:rsidRPr="00B94EB5">
        <w:rPr>
          <w:b w:val="0"/>
        </w:rPr>
        <w:t>arvutite</w:t>
      </w:r>
      <w:proofErr w:type="spellEnd"/>
      <w:r w:rsidRPr="00B94EB5">
        <w:rPr>
          <w:b w:val="0"/>
        </w:rPr>
        <w:t xml:space="preserve"> </w:t>
      </w:r>
      <w:proofErr w:type="spellStart"/>
      <w:r w:rsidRPr="00B94EB5">
        <w:rPr>
          <w:b w:val="0"/>
        </w:rPr>
        <w:t>abil</w:t>
      </w:r>
      <w:proofErr w:type="spellEnd"/>
      <w:r w:rsidRPr="00B94EB5">
        <w:rPr>
          <w:b w:val="0"/>
        </w:rPr>
        <w:t xml:space="preserve"> </w:t>
      </w:r>
      <w:proofErr w:type="spellStart"/>
      <w:r w:rsidRPr="00B94EB5">
        <w:rPr>
          <w:b w:val="0"/>
        </w:rPr>
        <w:t>erinevaid</w:t>
      </w:r>
      <w:proofErr w:type="spellEnd"/>
      <w:r w:rsidRPr="00B94EB5">
        <w:rPr>
          <w:b w:val="0"/>
        </w:rPr>
        <w:t xml:space="preserve"> </w:t>
      </w:r>
      <w:proofErr w:type="spellStart"/>
      <w:r w:rsidRPr="00B94EB5">
        <w:rPr>
          <w:b w:val="0"/>
        </w:rPr>
        <w:t>nutika</w:t>
      </w:r>
      <w:r w:rsidR="00E317B5" w:rsidRPr="00B94EB5">
        <w:rPr>
          <w:b w:val="0"/>
        </w:rPr>
        <w:t>id</w:t>
      </w:r>
      <w:proofErr w:type="spellEnd"/>
      <w:r w:rsidRPr="00B94EB5">
        <w:rPr>
          <w:b w:val="0"/>
        </w:rPr>
        <w:t xml:space="preserve"> </w:t>
      </w:r>
      <w:proofErr w:type="spellStart"/>
      <w:r w:rsidRPr="00B94EB5">
        <w:rPr>
          <w:b w:val="0"/>
        </w:rPr>
        <w:t>kodutehnikat</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seadmeid</w:t>
      </w:r>
      <w:proofErr w:type="spellEnd"/>
      <w:r w:rsidRPr="00B94EB5">
        <w:rPr>
          <w:b w:val="0"/>
        </w:rPr>
        <w:t xml:space="preserve">. </w:t>
      </w:r>
      <w:proofErr w:type="spellStart"/>
      <w:r w:rsidRPr="00B94EB5">
        <w:rPr>
          <w:b w:val="0"/>
        </w:rPr>
        <w:t>Lisaks</w:t>
      </w:r>
      <w:proofErr w:type="spellEnd"/>
      <w:r w:rsidRPr="00B94EB5">
        <w:rPr>
          <w:b w:val="0"/>
        </w:rPr>
        <w:t xml:space="preserve"> on </w:t>
      </w:r>
      <w:proofErr w:type="spellStart"/>
      <w:r w:rsidRPr="00B94EB5">
        <w:rPr>
          <w:b w:val="0"/>
        </w:rPr>
        <w:t>selle</w:t>
      </w:r>
      <w:proofErr w:type="spellEnd"/>
      <w:r w:rsidRPr="00B94EB5">
        <w:rPr>
          <w:b w:val="0"/>
        </w:rPr>
        <w:t xml:space="preserve"> </w:t>
      </w:r>
      <w:proofErr w:type="spellStart"/>
      <w:r w:rsidRPr="00B94EB5">
        <w:rPr>
          <w:b w:val="0"/>
        </w:rPr>
        <w:t>lõputöö</w:t>
      </w:r>
      <w:proofErr w:type="spellEnd"/>
      <w:r w:rsidRPr="00B94EB5">
        <w:rPr>
          <w:b w:val="0"/>
        </w:rPr>
        <w:t xml:space="preserve"> </w:t>
      </w:r>
      <w:proofErr w:type="spellStart"/>
      <w:r w:rsidRPr="00B94EB5">
        <w:rPr>
          <w:b w:val="0"/>
        </w:rPr>
        <w:t>eesmärk</w:t>
      </w:r>
      <w:proofErr w:type="spellEnd"/>
      <w:r w:rsidRPr="00B94EB5">
        <w:rPr>
          <w:b w:val="0"/>
        </w:rPr>
        <w:t xml:space="preserve"> </w:t>
      </w:r>
      <w:proofErr w:type="spellStart"/>
      <w:r w:rsidRPr="00B94EB5">
        <w:rPr>
          <w:b w:val="0"/>
        </w:rPr>
        <w:t>välja</w:t>
      </w:r>
      <w:proofErr w:type="spellEnd"/>
      <w:r w:rsidRPr="00B94EB5">
        <w:rPr>
          <w:b w:val="0"/>
        </w:rPr>
        <w:t xml:space="preserve"> </w:t>
      </w:r>
      <w:proofErr w:type="spellStart"/>
      <w:r w:rsidRPr="00B94EB5">
        <w:rPr>
          <w:b w:val="0"/>
        </w:rPr>
        <w:t>töötada</w:t>
      </w:r>
      <w:proofErr w:type="spellEnd"/>
      <w:r w:rsidRPr="00B94EB5">
        <w:rPr>
          <w:b w:val="0"/>
        </w:rPr>
        <w:t xml:space="preserve"> </w:t>
      </w:r>
      <w:proofErr w:type="spellStart"/>
      <w:r w:rsidRPr="00B94EB5">
        <w:rPr>
          <w:b w:val="0"/>
        </w:rPr>
        <w:t>ja</w:t>
      </w:r>
      <w:proofErr w:type="spellEnd"/>
      <w:r w:rsidRPr="00B94EB5">
        <w:rPr>
          <w:b w:val="0"/>
        </w:rPr>
        <w:t xml:space="preserve"> </w:t>
      </w:r>
      <w:proofErr w:type="spellStart"/>
      <w:r w:rsidRPr="00B94EB5">
        <w:rPr>
          <w:b w:val="0"/>
        </w:rPr>
        <w:t>tutvustada</w:t>
      </w:r>
      <w:proofErr w:type="spellEnd"/>
      <w:r w:rsidRPr="00B94EB5">
        <w:rPr>
          <w:b w:val="0"/>
        </w:rPr>
        <w:t xml:space="preserve">, </w:t>
      </w:r>
      <w:proofErr w:type="spellStart"/>
      <w:r w:rsidRPr="00B94EB5">
        <w:rPr>
          <w:b w:val="0"/>
        </w:rPr>
        <w:t>kuidas</w:t>
      </w:r>
      <w:proofErr w:type="spellEnd"/>
      <w:r w:rsidRPr="00B94EB5">
        <w:rPr>
          <w:b w:val="0"/>
        </w:rPr>
        <w:t xml:space="preserve"> </w:t>
      </w:r>
      <w:proofErr w:type="spellStart"/>
      <w:r w:rsidRPr="00B94EB5">
        <w:rPr>
          <w:b w:val="0"/>
        </w:rPr>
        <w:t>neid</w:t>
      </w:r>
      <w:proofErr w:type="spellEnd"/>
      <w:r w:rsidRPr="00B94EB5">
        <w:rPr>
          <w:b w:val="0"/>
        </w:rPr>
        <w:t xml:space="preserve"> </w:t>
      </w:r>
      <w:proofErr w:type="spellStart"/>
      <w:r w:rsidRPr="00B94EB5">
        <w:rPr>
          <w:b w:val="0"/>
        </w:rPr>
        <w:t>seadmeid</w:t>
      </w:r>
      <w:proofErr w:type="spellEnd"/>
      <w:r w:rsidRPr="00B94EB5">
        <w:rPr>
          <w:b w:val="0"/>
        </w:rPr>
        <w:t xml:space="preserve"> </w:t>
      </w:r>
      <w:proofErr w:type="spellStart"/>
      <w:r w:rsidRPr="00B94EB5">
        <w:rPr>
          <w:b w:val="0"/>
        </w:rPr>
        <w:t>kesksüsteemi</w:t>
      </w:r>
      <w:proofErr w:type="spellEnd"/>
      <w:r w:rsidR="00E317B5" w:rsidRPr="00B94EB5">
        <w:rPr>
          <w:b w:val="0"/>
        </w:rPr>
        <w:t xml:space="preserve"> </w:t>
      </w:r>
      <w:proofErr w:type="spellStart"/>
      <w:r w:rsidR="00E317B5" w:rsidRPr="00B94EB5">
        <w:rPr>
          <w:b w:val="0"/>
        </w:rPr>
        <w:t>abil</w:t>
      </w:r>
      <w:proofErr w:type="spellEnd"/>
      <w:r w:rsidR="00E317B5" w:rsidRPr="00B94EB5">
        <w:rPr>
          <w:b w:val="0"/>
        </w:rPr>
        <w:t xml:space="preserve"> </w:t>
      </w:r>
      <w:proofErr w:type="spellStart"/>
      <w:r w:rsidR="00E317B5" w:rsidRPr="00B94EB5">
        <w:rPr>
          <w:b w:val="0"/>
        </w:rPr>
        <w:t>automatiseerida</w:t>
      </w:r>
      <w:proofErr w:type="spellEnd"/>
      <w:r w:rsidRPr="00B94EB5">
        <w:rPr>
          <w:b w:val="0"/>
        </w:rPr>
        <w:t xml:space="preserve">. See </w:t>
      </w:r>
      <w:proofErr w:type="spellStart"/>
      <w:r w:rsidRPr="00B94EB5">
        <w:rPr>
          <w:b w:val="0"/>
        </w:rPr>
        <w:t>automaatika</w:t>
      </w:r>
      <w:proofErr w:type="spellEnd"/>
      <w:r w:rsidRPr="00B94EB5">
        <w:rPr>
          <w:b w:val="0"/>
        </w:rPr>
        <w:t xml:space="preserve"> </w:t>
      </w:r>
      <w:proofErr w:type="spellStart"/>
      <w:r w:rsidRPr="00B94EB5">
        <w:rPr>
          <w:b w:val="0"/>
        </w:rPr>
        <w:t>püüab</w:t>
      </w:r>
      <w:proofErr w:type="spellEnd"/>
      <w:r w:rsidRPr="00B94EB5">
        <w:rPr>
          <w:b w:val="0"/>
        </w:rPr>
        <w:t xml:space="preserve"> </w:t>
      </w:r>
      <w:proofErr w:type="spellStart"/>
      <w:r w:rsidRPr="00B94EB5">
        <w:rPr>
          <w:b w:val="0"/>
        </w:rPr>
        <w:t>nende</w:t>
      </w:r>
      <w:proofErr w:type="spellEnd"/>
      <w:r w:rsidRPr="00B94EB5">
        <w:rPr>
          <w:b w:val="0"/>
        </w:rPr>
        <w:t xml:space="preserve"> </w:t>
      </w:r>
      <w:proofErr w:type="spellStart"/>
      <w:r w:rsidRPr="00B94EB5">
        <w:rPr>
          <w:b w:val="0"/>
        </w:rPr>
        <w:t>nutiseadmete</w:t>
      </w:r>
      <w:proofErr w:type="spellEnd"/>
      <w:r w:rsidRPr="00B94EB5">
        <w:rPr>
          <w:b w:val="0"/>
        </w:rPr>
        <w:t xml:space="preserve"> </w:t>
      </w:r>
      <w:proofErr w:type="spellStart"/>
      <w:r w:rsidRPr="00B94EB5">
        <w:rPr>
          <w:b w:val="0"/>
        </w:rPr>
        <w:t>energiatarbimist</w:t>
      </w:r>
      <w:proofErr w:type="spellEnd"/>
      <w:r w:rsidRPr="00B94EB5">
        <w:rPr>
          <w:b w:val="0"/>
        </w:rPr>
        <w:t xml:space="preserve"> </w:t>
      </w:r>
      <w:proofErr w:type="spellStart"/>
      <w:r w:rsidRPr="00B94EB5">
        <w:rPr>
          <w:b w:val="0"/>
        </w:rPr>
        <w:t>kasutaja</w:t>
      </w:r>
      <w:proofErr w:type="spellEnd"/>
      <w:r w:rsidRPr="00B94EB5">
        <w:rPr>
          <w:b w:val="0"/>
        </w:rPr>
        <w:t xml:space="preserve"> </w:t>
      </w:r>
      <w:proofErr w:type="spellStart"/>
      <w:r w:rsidRPr="00B94EB5">
        <w:rPr>
          <w:b w:val="0"/>
        </w:rPr>
        <w:t>asukoha</w:t>
      </w:r>
      <w:proofErr w:type="spellEnd"/>
      <w:r w:rsidRPr="00B94EB5">
        <w:rPr>
          <w:b w:val="0"/>
        </w:rPr>
        <w:t xml:space="preserve"> </w:t>
      </w:r>
      <w:proofErr w:type="spellStart"/>
      <w:r w:rsidRPr="00B94EB5">
        <w:rPr>
          <w:b w:val="0"/>
        </w:rPr>
        <w:t>järgi</w:t>
      </w:r>
      <w:proofErr w:type="spellEnd"/>
      <w:r w:rsidRPr="00B94EB5">
        <w:rPr>
          <w:b w:val="0"/>
        </w:rPr>
        <w:t xml:space="preserve"> </w:t>
      </w:r>
      <w:proofErr w:type="spellStart"/>
      <w:r w:rsidR="00E317B5" w:rsidRPr="00B94EB5">
        <w:rPr>
          <w:b w:val="0"/>
        </w:rPr>
        <w:t>kohandada</w:t>
      </w:r>
      <w:proofErr w:type="spellEnd"/>
      <w:r w:rsidRPr="00B94EB5">
        <w:rPr>
          <w:b w:val="0"/>
        </w:rPr>
        <w:t xml:space="preserve">, </w:t>
      </w:r>
      <w:proofErr w:type="spellStart"/>
      <w:r w:rsidRPr="00B94EB5">
        <w:rPr>
          <w:b w:val="0"/>
        </w:rPr>
        <w:t>nii</w:t>
      </w:r>
      <w:proofErr w:type="spellEnd"/>
      <w:r w:rsidRPr="00B94EB5">
        <w:rPr>
          <w:b w:val="0"/>
        </w:rPr>
        <w:t xml:space="preserve"> et </w:t>
      </w:r>
      <w:proofErr w:type="spellStart"/>
      <w:r w:rsidRPr="00B94EB5">
        <w:rPr>
          <w:b w:val="0"/>
        </w:rPr>
        <w:t>kui</w:t>
      </w:r>
      <w:proofErr w:type="spellEnd"/>
      <w:r w:rsidRPr="00B94EB5">
        <w:rPr>
          <w:b w:val="0"/>
        </w:rPr>
        <w:t xml:space="preserve"> </w:t>
      </w:r>
      <w:proofErr w:type="spellStart"/>
      <w:r w:rsidRPr="00B94EB5">
        <w:rPr>
          <w:b w:val="0"/>
        </w:rPr>
        <w:t>kasutajat</w:t>
      </w:r>
      <w:proofErr w:type="spellEnd"/>
      <w:r w:rsidRPr="00B94EB5">
        <w:rPr>
          <w:b w:val="0"/>
        </w:rPr>
        <w:t xml:space="preserve"> pole </w:t>
      </w:r>
      <w:proofErr w:type="spellStart"/>
      <w:r w:rsidRPr="00B94EB5">
        <w:rPr>
          <w:b w:val="0"/>
        </w:rPr>
        <w:t>kohal</w:t>
      </w:r>
      <w:proofErr w:type="spellEnd"/>
      <w:r w:rsidRPr="00B94EB5">
        <w:rPr>
          <w:b w:val="0"/>
        </w:rPr>
        <w:t xml:space="preserve">, </w:t>
      </w:r>
      <w:proofErr w:type="spellStart"/>
      <w:r w:rsidRPr="00B94EB5">
        <w:rPr>
          <w:b w:val="0"/>
        </w:rPr>
        <w:t>saaksid</w:t>
      </w:r>
      <w:proofErr w:type="spellEnd"/>
      <w:r w:rsidRPr="00B94EB5">
        <w:rPr>
          <w:b w:val="0"/>
        </w:rPr>
        <w:t xml:space="preserve"> </w:t>
      </w:r>
      <w:proofErr w:type="spellStart"/>
      <w:r w:rsidRPr="00B94EB5">
        <w:rPr>
          <w:b w:val="0"/>
        </w:rPr>
        <w:t>mõned</w:t>
      </w:r>
      <w:proofErr w:type="spellEnd"/>
      <w:r w:rsidRPr="00B94EB5">
        <w:rPr>
          <w:b w:val="0"/>
        </w:rPr>
        <w:t xml:space="preserve"> </w:t>
      </w:r>
      <w:proofErr w:type="spellStart"/>
      <w:r w:rsidRPr="00B94EB5">
        <w:rPr>
          <w:b w:val="0"/>
        </w:rPr>
        <w:t>seadmed</w:t>
      </w:r>
      <w:proofErr w:type="spellEnd"/>
      <w:r w:rsidRPr="00B94EB5">
        <w:rPr>
          <w:b w:val="0"/>
        </w:rPr>
        <w:t xml:space="preserve"> </w:t>
      </w:r>
      <w:proofErr w:type="spellStart"/>
      <w:r w:rsidRPr="00B94EB5">
        <w:rPr>
          <w:b w:val="0"/>
        </w:rPr>
        <w:t>välja</w:t>
      </w:r>
      <w:proofErr w:type="spellEnd"/>
      <w:r w:rsidRPr="00B94EB5">
        <w:rPr>
          <w:b w:val="0"/>
        </w:rPr>
        <w:t xml:space="preserve"> </w:t>
      </w:r>
      <w:proofErr w:type="spellStart"/>
      <w:r w:rsidRPr="00B94EB5">
        <w:rPr>
          <w:b w:val="0"/>
        </w:rPr>
        <w:t>lülit</w:t>
      </w:r>
      <w:r w:rsidR="00E317B5" w:rsidRPr="00B94EB5">
        <w:rPr>
          <w:b w:val="0"/>
        </w:rPr>
        <w:t>u</w:t>
      </w:r>
      <w:r w:rsidRPr="00B94EB5">
        <w:rPr>
          <w:b w:val="0"/>
        </w:rPr>
        <w:t>da</w:t>
      </w:r>
      <w:proofErr w:type="spellEnd"/>
      <w:r w:rsidRPr="00B94EB5">
        <w:rPr>
          <w:b w:val="0"/>
        </w:rPr>
        <w:t xml:space="preserve"> </w:t>
      </w:r>
      <w:proofErr w:type="spellStart"/>
      <w:r w:rsidRPr="00B94EB5">
        <w:rPr>
          <w:b w:val="0"/>
        </w:rPr>
        <w:t>või</w:t>
      </w:r>
      <w:proofErr w:type="spellEnd"/>
      <w:r w:rsidRPr="00B94EB5">
        <w:rPr>
          <w:b w:val="0"/>
        </w:rPr>
        <w:t xml:space="preserve"> </w:t>
      </w:r>
      <w:proofErr w:type="spellStart"/>
      <w:r w:rsidRPr="00B94EB5">
        <w:rPr>
          <w:b w:val="0"/>
        </w:rPr>
        <w:t>hakata</w:t>
      </w:r>
      <w:proofErr w:type="spellEnd"/>
      <w:r w:rsidRPr="00B94EB5">
        <w:rPr>
          <w:b w:val="0"/>
        </w:rPr>
        <w:t xml:space="preserve"> </w:t>
      </w:r>
      <w:proofErr w:type="spellStart"/>
      <w:r w:rsidRPr="00B94EB5">
        <w:rPr>
          <w:b w:val="0"/>
        </w:rPr>
        <w:t>energiasäästuprofiili</w:t>
      </w:r>
      <w:proofErr w:type="spellEnd"/>
      <w:r w:rsidRPr="00B94EB5">
        <w:rPr>
          <w:b w:val="0"/>
        </w:rPr>
        <w:t xml:space="preserve"> </w:t>
      </w:r>
      <w:proofErr w:type="spellStart"/>
      <w:r w:rsidRPr="00B94EB5">
        <w:rPr>
          <w:b w:val="0"/>
        </w:rPr>
        <w:t>kasutama</w:t>
      </w:r>
      <w:proofErr w:type="spellEnd"/>
      <w:r w:rsidRPr="00B94EB5">
        <w:rPr>
          <w:b w:val="0"/>
        </w:rPr>
        <w:t xml:space="preserve">. </w:t>
      </w:r>
      <w:proofErr w:type="spellStart"/>
      <w:r w:rsidRPr="00B94EB5">
        <w:rPr>
          <w:b w:val="0"/>
        </w:rPr>
        <w:t>Kesk</w:t>
      </w:r>
      <w:r w:rsidR="00E317B5" w:rsidRPr="00B94EB5">
        <w:rPr>
          <w:b w:val="0"/>
        </w:rPr>
        <w:t>ne</w:t>
      </w:r>
      <w:proofErr w:type="spellEnd"/>
      <w:r w:rsidR="00E317B5" w:rsidRPr="00B94EB5">
        <w:rPr>
          <w:b w:val="0"/>
        </w:rPr>
        <w:t xml:space="preserve"> </w:t>
      </w:r>
      <w:proofErr w:type="spellStart"/>
      <w:r w:rsidR="00E317B5" w:rsidRPr="00B94EB5">
        <w:rPr>
          <w:b w:val="0"/>
        </w:rPr>
        <w:t>süsteem</w:t>
      </w:r>
      <w:proofErr w:type="spellEnd"/>
      <w:r w:rsidR="00E317B5" w:rsidRPr="00B94EB5">
        <w:rPr>
          <w:b w:val="0"/>
        </w:rPr>
        <w:t xml:space="preserve"> </w:t>
      </w:r>
      <w:proofErr w:type="spellStart"/>
      <w:r w:rsidR="00E317B5" w:rsidRPr="00B94EB5">
        <w:rPr>
          <w:b w:val="0"/>
        </w:rPr>
        <w:t>hoiustatakse</w:t>
      </w:r>
      <w:proofErr w:type="spellEnd"/>
      <w:r w:rsidRPr="00B94EB5">
        <w:rPr>
          <w:b w:val="0"/>
        </w:rPr>
        <w:t xml:space="preserve"> IoT-</w:t>
      </w:r>
      <w:proofErr w:type="spellStart"/>
      <w:r w:rsidRPr="00B94EB5">
        <w:rPr>
          <w:b w:val="0"/>
        </w:rPr>
        <w:t>sead</w:t>
      </w:r>
      <w:r w:rsidR="00E317B5" w:rsidRPr="00B94EB5">
        <w:rPr>
          <w:b w:val="0"/>
        </w:rPr>
        <w:t>mel</w:t>
      </w:r>
      <w:proofErr w:type="spellEnd"/>
      <w:r w:rsidRPr="00B94EB5">
        <w:rPr>
          <w:b w:val="0"/>
        </w:rPr>
        <w:t xml:space="preserve">, </w:t>
      </w:r>
      <w:proofErr w:type="spellStart"/>
      <w:r w:rsidRPr="00B94EB5">
        <w:rPr>
          <w:b w:val="0"/>
        </w:rPr>
        <w:t>milles</w:t>
      </w:r>
      <w:proofErr w:type="spellEnd"/>
      <w:r w:rsidRPr="00B94EB5">
        <w:rPr>
          <w:b w:val="0"/>
        </w:rPr>
        <w:t xml:space="preserve"> </w:t>
      </w:r>
      <w:proofErr w:type="spellStart"/>
      <w:r w:rsidRPr="00B94EB5">
        <w:rPr>
          <w:b w:val="0"/>
        </w:rPr>
        <w:t>töötab</w:t>
      </w:r>
      <w:proofErr w:type="spellEnd"/>
      <w:r w:rsidRPr="00B94EB5">
        <w:rPr>
          <w:b w:val="0"/>
        </w:rPr>
        <w:t xml:space="preserve"> </w:t>
      </w:r>
      <w:proofErr w:type="spellStart"/>
      <w:r w:rsidRPr="00B94EB5">
        <w:rPr>
          <w:b w:val="0"/>
        </w:rPr>
        <w:t>OpenHab</w:t>
      </w:r>
      <w:proofErr w:type="spellEnd"/>
      <w:r w:rsidR="00E317B5" w:rsidRPr="00B94EB5">
        <w:rPr>
          <w:b w:val="0"/>
        </w:rPr>
        <w:t xml:space="preserve"> </w:t>
      </w:r>
      <w:proofErr w:type="spellStart"/>
      <w:r w:rsidR="00E317B5" w:rsidRPr="00B94EB5">
        <w:rPr>
          <w:b w:val="0"/>
        </w:rPr>
        <w:t>operatsioonisüsteem</w:t>
      </w:r>
      <w:proofErr w:type="spellEnd"/>
      <w:r w:rsidRPr="00B94EB5">
        <w:rPr>
          <w:b w:val="0"/>
        </w:rPr>
        <w:t>.</w:t>
      </w:r>
    </w:p>
    <w:p w14:paraId="6A035D07" w14:textId="231F21DC" w:rsidR="005268D3" w:rsidRPr="00B94EB5" w:rsidRDefault="00E317B5" w:rsidP="004577C5">
      <w:pPr>
        <w:pStyle w:val="Alapealkiriinfolehel"/>
      </w:pPr>
      <w:proofErr w:type="spellStart"/>
      <w:r w:rsidRPr="00B94EB5">
        <w:t>Märksõnad</w:t>
      </w:r>
      <w:proofErr w:type="spellEnd"/>
      <w:r w:rsidR="009C3F3F" w:rsidRPr="00B94EB5">
        <w:t>:</w:t>
      </w:r>
    </w:p>
    <w:p w14:paraId="1E14C75D" w14:textId="2A73CF81" w:rsidR="000B2F0C" w:rsidRPr="00B94EB5" w:rsidRDefault="00E317B5" w:rsidP="000B2F0C">
      <w:proofErr w:type="spellStart"/>
      <w:r w:rsidRPr="00B94EB5">
        <w:t>Kaugjuhtimine</w:t>
      </w:r>
      <w:proofErr w:type="spellEnd"/>
      <w:r w:rsidRPr="00B94EB5">
        <w:t xml:space="preserve">, </w:t>
      </w:r>
      <w:proofErr w:type="spellStart"/>
      <w:r w:rsidRPr="00B94EB5">
        <w:t>seiramine</w:t>
      </w:r>
      <w:proofErr w:type="spellEnd"/>
      <w:r w:rsidRPr="00B94EB5">
        <w:t xml:space="preserve">, </w:t>
      </w:r>
      <w:proofErr w:type="spellStart"/>
      <w:r w:rsidRPr="00B94EB5">
        <w:t>OpenHab</w:t>
      </w:r>
      <w:proofErr w:type="spellEnd"/>
      <w:r w:rsidRPr="00B94EB5">
        <w:t xml:space="preserve">, IoT, </w:t>
      </w:r>
      <w:proofErr w:type="spellStart"/>
      <w:r w:rsidRPr="00B94EB5">
        <w:t>nutiseadmed</w:t>
      </w:r>
      <w:proofErr w:type="spellEnd"/>
      <w:r w:rsidRPr="00B94EB5">
        <w:t xml:space="preserve">, </w:t>
      </w:r>
      <w:proofErr w:type="spellStart"/>
      <w:r w:rsidRPr="00B94EB5">
        <w:t>targa</w:t>
      </w:r>
      <w:proofErr w:type="spellEnd"/>
      <w:r w:rsidRPr="00B94EB5">
        <w:t xml:space="preserve"> </w:t>
      </w:r>
      <w:proofErr w:type="spellStart"/>
      <w:r w:rsidRPr="00B94EB5">
        <w:t>kodu</w:t>
      </w:r>
      <w:proofErr w:type="spellEnd"/>
      <w:r w:rsidRPr="00B94EB5">
        <w:t xml:space="preserve"> </w:t>
      </w:r>
      <w:proofErr w:type="spellStart"/>
      <w:r w:rsidRPr="00B94EB5">
        <w:t>süsteemid</w:t>
      </w:r>
      <w:proofErr w:type="spellEnd"/>
      <w:r w:rsidRPr="00B94EB5">
        <w:t xml:space="preserve"> </w:t>
      </w:r>
      <w:proofErr w:type="spellStart"/>
      <w:r w:rsidRPr="00B94EB5">
        <w:t>ja</w:t>
      </w:r>
      <w:proofErr w:type="spellEnd"/>
      <w:r w:rsidRPr="00B94EB5">
        <w:t xml:space="preserve"> </w:t>
      </w:r>
      <w:proofErr w:type="spellStart"/>
      <w:r w:rsidRPr="00B94EB5">
        <w:t>seadmed</w:t>
      </w:r>
      <w:proofErr w:type="spellEnd"/>
      <w:r w:rsidRPr="00B94EB5">
        <w:t xml:space="preserve">, </w:t>
      </w:r>
      <w:proofErr w:type="spellStart"/>
      <w:r w:rsidRPr="00B94EB5">
        <w:t>kesksüsteem</w:t>
      </w:r>
      <w:proofErr w:type="spellEnd"/>
      <w:r w:rsidRPr="00B94EB5">
        <w:t xml:space="preserve">, </w:t>
      </w:r>
      <w:proofErr w:type="spellStart"/>
      <w:r w:rsidRPr="00B94EB5">
        <w:t>operatsioonisüsteem</w:t>
      </w:r>
      <w:proofErr w:type="spellEnd"/>
    </w:p>
    <w:p w14:paraId="1E30EAE4" w14:textId="77777777" w:rsidR="008D6D1E" w:rsidRPr="00B94EB5" w:rsidRDefault="008D6D1E" w:rsidP="00820EAC">
      <w:r w:rsidRPr="00B94EB5">
        <w:rPr>
          <w:b/>
        </w:rPr>
        <w:t>CERCS:</w:t>
      </w:r>
      <w:r w:rsidR="00820EAC" w:rsidRPr="00B94EB5">
        <w:rPr>
          <w:b/>
        </w:rPr>
        <w:t xml:space="preserve"> </w:t>
      </w:r>
    </w:p>
    <w:sdt>
      <w:sdtPr>
        <w:rPr>
          <w:rFonts w:ascii="Times New Roman" w:eastAsia="Arial Unicode MS" w:hAnsi="Times New Roman" w:cs="Times New Roman"/>
          <w:b w:val="0"/>
          <w:bCs w:val="0"/>
          <w:sz w:val="24"/>
          <w:szCs w:val="24"/>
          <w14:ligatures w14:val="none"/>
        </w:rPr>
        <w:id w:val="25567875"/>
        <w:docPartObj>
          <w:docPartGallery w:val="Table of Contents"/>
          <w:docPartUnique/>
        </w:docPartObj>
      </w:sdtPr>
      <w:sdtEndPr/>
      <w:sdtContent>
        <w:p w14:paraId="55AFF7D5" w14:textId="53FBE7DD" w:rsidR="005268D3" w:rsidRPr="00B94EB5" w:rsidRDefault="00A71533">
          <w:pPr>
            <w:pStyle w:val="TOCHeading1"/>
          </w:pPr>
          <w:r w:rsidRPr="00B94EB5">
            <w:t>Table of Contents</w:t>
          </w:r>
        </w:p>
        <w:p w14:paraId="5A04938B" w14:textId="209BD48D" w:rsidR="009A13E0" w:rsidRDefault="00156940">
          <w:pPr>
            <w:pStyle w:val="SK1"/>
            <w:tabs>
              <w:tab w:val="left" w:pos="480"/>
              <w:tab w:val="right" w:leader="dot" w:pos="8733"/>
            </w:tabs>
            <w:rPr>
              <w:rFonts w:asciiTheme="minorHAnsi" w:eastAsiaTheme="minorEastAsia" w:hAnsiTheme="minorHAnsi"/>
              <w:noProof/>
              <w:sz w:val="22"/>
              <w:szCs w:val="22"/>
              <w:lang w:val="et-EE"/>
            </w:rPr>
          </w:pPr>
          <w:r w:rsidRPr="00B94EB5">
            <w:fldChar w:fldCharType="begin"/>
          </w:r>
          <w:r w:rsidR="002065CD" w:rsidRPr="00B94EB5">
            <w:instrText xml:space="preserve"> TOC \o "1-3" \h \z \u </w:instrText>
          </w:r>
          <w:r w:rsidRPr="00B94EB5">
            <w:fldChar w:fldCharType="separate"/>
          </w:r>
          <w:hyperlink w:anchor="_Toc69747034" w:history="1">
            <w:r w:rsidR="009A13E0" w:rsidRPr="00434EBB">
              <w:rPr>
                <w:rStyle w:val="Hperlink"/>
                <w:noProof/>
                <w:snapToGrid w:val="0"/>
                <w:w w:val="0"/>
              </w:rPr>
              <w:t>1.</w:t>
            </w:r>
            <w:r w:rsidR="009A13E0">
              <w:rPr>
                <w:rFonts w:asciiTheme="minorHAnsi" w:eastAsiaTheme="minorEastAsia" w:hAnsiTheme="minorHAnsi"/>
                <w:noProof/>
                <w:sz w:val="22"/>
                <w:szCs w:val="22"/>
                <w:lang w:val="et-EE"/>
              </w:rPr>
              <w:tab/>
            </w:r>
            <w:r w:rsidR="009A13E0" w:rsidRPr="00434EBB">
              <w:rPr>
                <w:rStyle w:val="Hperlink"/>
                <w:noProof/>
              </w:rPr>
              <w:t>Introduction</w:t>
            </w:r>
            <w:r w:rsidR="009A13E0">
              <w:rPr>
                <w:noProof/>
                <w:webHidden/>
              </w:rPr>
              <w:tab/>
            </w:r>
            <w:r w:rsidR="009A13E0">
              <w:rPr>
                <w:noProof/>
                <w:webHidden/>
              </w:rPr>
              <w:fldChar w:fldCharType="begin"/>
            </w:r>
            <w:r w:rsidR="009A13E0">
              <w:rPr>
                <w:noProof/>
                <w:webHidden/>
              </w:rPr>
              <w:instrText xml:space="preserve"> PAGEREF _Toc69747034 \h </w:instrText>
            </w:r>
            <w:r w:rsidR="009A13E0">
              <w:rPr>
                <w:noProof/>
                <w:webHidden/>
              </w:rPr>
            </w:r>
            <w:r w:rsidR="009A13E0">
              <w:rPr>
                <w:noProof/>
                <w:webHidden/>
              </w:rPr>
              <w:fldChar w:fldCharType="separate"/>
            </w:r>
            <w:r w:rsidR="009A13E0">
              <w:rPr>
                <w:noProof/>
                <w:webHidden/>
              </w:rPr>
              <w:t>5</w:t>
            </w:r>
            <w:r w:rsidR="009A13E0">
              <w:rPr>
                <w:noProof/>
                <w:webHidden/>
              </w:rPr>
              <w:fldChar w:fldCharType="end"/>
            </w:r>
          </w:hyperlink>
        </w:p>
        <w:p w14:paraId="7C9D14BB" w14:textId="32A6D464"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35" w:history="1">
            <w:r w:rsidRPr="00434EBB">
              <w:rPr>
                <w:rStyle w:val="Hperlink"/>
                <w:noProof/>
              </w:rPr>
              <w:t>1.1</w:t>
            </w:r>
            <w:r>
              <w:rPr>
                <w:rFonts w:asciiTheme="minorHAnsi" w:eastAsiaTheme="minorEastAsia" w:hAnsiTheme="minorHAnsi"/>
                <w:noProof/>
                <w:sz w:val="22"/>
                <w:szCs w:val="22"/>
                <w:lang w:val="et-EE"/>
              </w:rPr>
              <w:tab/>
            </w:r>
            <w:r w:rsidRPr="00434EBB">
              <w:rPr>
                <w:rStyle w:val="Hperlink"/>
                <w:noProof/>
              </w:rPr>
              <w:t>Aim of the thesis</w:t>
            </w:r>
            <w:r>
              <w:rPr>
                <w:noProof/>
                <w:webHidden/>
              </w:rPr>
              <w:tab/>
            </w:r>
            <w:r>
              <w:rPr>
                <w:noProof/>
                <w:webHidden/>
              </w:rPr>
              <w:fldChar w:fldCharType="begin"/>
            </w:r>
            <w:r>
              <w:rPr>
                <w:noProof/>
                <w:webHidden/>
              </w:rPr>
              <w:instrText xml:space="preserve"> PAGEREF _Toc69747035 \h </w:instrText>
            </w:r>
            <w:r>
              <w:rPr>
                <w:noProof/>
                <w:webHidden/>
              </w:rPr>
            </w:r>
            <w:r>
              <w:rPr>
                <w:noProof/>
                <w:webHidden/>
              </w:rPr>
              <w:fldChar w:fldCharType="separate"/>
            </w:r>
            <w:r>
              <w:rPr>
                <w:noProof/>
                <w:webHidden/>
              </w:rPr>
              <w:t>6</w:t>
            </w:r>
            <w:r>
              <w:rPr>
                <w:noProof/>
                <w:webHidden/>
              </w:rPr>
              <w:fldChar w:fldCharType="end"/>
            </w:r>
          </w:hyperlink>
        </w:p>
        <w:p w14:paraId="313156F3" w14:textId="1F85C147"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36" w:history="1">
            <w:r w:rsidRPr="00434EBB">
              <w:rPr>
                <w:rStyle w:val="Hperlink"/>
                <w:noProof/>
              </w:rPr>
              <w:t>1.2</w:t>
            </w:r>
            <w:r>
              <w:rPr>
                <w:rFonts w:asciiTheme="minorHAnsi" w:eastAsiaTheme="minorEastAsia" w:hAnsiTheme="minorHAnsi"/>
                <w:noProof/>
                <w:sz w:val="22"/>
                <w:szCs w:val="22"/>
                <w:lang w:val="et-EE"/>
              </w:rPr>
              <w:tab/>
            </w:r>
            <w:r w:rsidRPr="00434EBB">
              <w:rPr>
                <w:rStyle w:val="Hperlink"/>
                <w:noProof/>
              </w:rPr>
              <w:t>Outline of the thesis</w:t>
            </w:r>
            <w:r>
              <w:rPr>
                <w:noProof/>
                <w:webHidden/>
              </w:rPr>
              <w:tab/>
            </w:r>
            <w:r>
              <w:rPr>
                <w:noProof/>
                <w:webHidden/>
              </w:rPr>
              <w:fldChar w:fldCharType="begin"/>
            </w:r>
            <w:r>
              <w:rPr>
                <w:noProof/>
                <w:webHidden/>
              </w:rPr>
              <w:instrText xml:space="preserve"> PAGEREF _Toc69747036 \h </w:instrText>
            </w:r>
            <w:r>
              <w:rPr>
                <w:noProof/>
                <w:webHidden/>
              </w:rPr>
            </w:r>
            <w:r>
              <w:rPr>
                <w:noProof/>
                <w:webHidden/>
              </w:rPr>
              <w:fldChar w:fldCharType="separate"/>
            </w:r>
            <w:r>
              <w:rPr>
                <w:noProof/>
                <w:webHidden/>
              </w:rPr>
              <w:t>6</w:t>
            </w:r>
            <w:r>
              <w:rPr>
                <w:noProof/>
                <w:webHidden/>
              </w:rPr>
              <w:fldChar w:fldCharType="end"/>
            </w:r>
          </w:hyperlink>
        </w:p>
        <w:p w14:paraId="4CE17C6C" w14:textId="2E2FAD82" w:rsidR="009A13E0" w:rsidRDefault="009A13E0">
          <w:pPr>
            <w:pStyle w:val="SK1"/>
            <w:tabs>
              <w:tab w:val="left" w:pos="480"/>
              <w:tab w:val="right" w:leader="dot" w:pos="8733"/>
            </w:tabs>
            <w:rPr>
              <w:rFonts w:asciiTheme="minorHAnsi" w:eastAsiaTheme="minorEastAsia" w:hAnsiTheme="minorHAnsi"/>
              <w:noProof/>
              <w:sz w:val="22"/>
              <w:szCs w:val="22"/>
              <w:lang w:val="et-EE"/>
            </w:rPr>
          </w:pPr>
          <w:hyperlink w:anchor="_Toc69747037" w:history="1">
            <w:r w:rsidRPr="00434EBB">
              <w:rPr>
                <w:rStyle w:val="Hperlink"/>
                <w:noProof/>
                <w:snapToGrid w:val="0"/>
                <w:w w:val="0"/>
              </w:rPr>
              <w:t>2.</w:t>
            </w:r>
            <w:r>
              <w:rPr>
                <w:rFonts w:asciiTheme="minorHAnsi" w:eastAsiaTheme="minorEastAsia" w:hAnsiTheme="minorHAnsi"/>
                <w:noProof/>
                <w:sz w:val="22"/>
                <w:szCs w:val="22"/>
                <w:lang w:val="et-EE"/>
              </w:rPr>
              <w:tab/>
            </w:r>
            <w:r w:rsidRPr="00434EBB">
              <w:rPr>
                <w:rStyle w:val="Hperlink"/>
                <w:noProof/>
              </w:rPr>
              <w:t>Background</w:t>
            </w:r>
            <w:r>
              <w:rPr>
                <w:noProof/>
                <w:webHidden/>
              </w:rPr>
              <w:tab/>
            </w:r>
            <w:r>
              <w:rPr>
                <w:noProof/>
                <w:webHidden/>
              </w:rPr>
              <w:fldChar w:fldCharType="begin"/>
            </w:r>
            <w:r>
              <w:rPr>
                <w:noProof/>
                <w:webHidden/>
              </w:rPr>
              <w:instrText xml:space="preserve"> PAGEREF _Toc69747037 \h </w:instrText>
            </w:r>
            <w:r>
              <w:rPr>
                <w:noProof/>
                <w:webHidden/>
              </w:rPr>
            </w:r>
            <w:r>
              <w:rPr>
                <w:noProof/>
                <w:webHidden/>
              </w:rPr>
              <w:fldChar w:fldCharType="separate"/>
            </w:r>
            <w:r>
              <w:rPr>
                <w:noProof/>
                <w:webHidden/>
              </w:rPr>
              <w:t>7</w:t>
            </w:r>
            <w:r>
              <w:rPr>
                <w:noProof/>
                <w:webHidden/>
              </w:rPr>
              <w:fldChar w:fldCharType="end"/>
            </w:r>
          </w:hyperlink>
        </w:p>
        <w:p w14:paraId="016F1467" w14:textId="1218A12C"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38" w:history="1">
            <w:r w:rsidRPr="00434EBB">
              <w:rPr>
                <w:rStyle w:val="Hperlink"/>
                <w:noProof/>
              </w:rPr>
              <w:t>2.1</w:t>
            </w:r>
            <w:r>
              <w:rPr>
                <w:rFonts w:asciiTheme="minorHAnsi" w:eastAsiaTheme="minorEastAsia" w:hAnsiTheme="minorHAnsi"/>
                <w:noProof/>
                <w:sz w:val="22"/>
                <w:szCs w:val="22"/>
                <w:lang w:val="et-EE"/>
              </w:rPr>
              <w:tab/>
            </w:r>
            <w:r w:rsidRPr="00434EBB">
              <w:rPr>
                <w:rStyle w:val="Hperlink"/>
                <w:noProof/>
              </w:rPr>
              <w:t>Idea</w:t>
            </w:r>
            <w:r>
              <w:rPr>
                <w:noProof/>
                <w:webHidden/>
              </w:rPr>
              <w:tab/>
            </w:r>
            <w:r>
              <w:rPr>
                <w:noProof/>
                <w:webHidden/>
              </w:rPr>
              <w:fldChar w:fldCharType="begin"/>
            </w:r>
            <w:r>
              <w:rPr>
                <w:noProof/>
                <w:webHidden/>
              </w:rPr>
              <w:instrText xml:space="preserve"> PAGEREF _Toc69747038 \h </w:instrText>
            </w:r>
            <w:r>
              <w:rPr>
                <w:noProof/>
                <w:webHidden/>
              </w:rPr>
            </w:r>
            <w:r>
              <w:rPr>
                <w:noProof/>
                <w:webHidden/>
              </w:rPr>
              <w:fldChar w:fldCharType="separate"/>
            </w:r>
            <w:r>
              <w:rPr>
                <w:noProof/>
                <w:webHidden/>
              </w:rPr>
              <w:t>7</w:t>
            </w:r>
            <w:r>
              <w:rPr>
                <w:noProof/>
                <w:webHidden/>
              </w:rPr>
              <w:fldChar w:fldCharType="end"/>
            </w:r>
          </w:hyperlink>
        </w:p>
        <w:p w14:paraId="1D6E6CBE" w14:textId="6BFCAF56"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39" w:history="1">
            <w:r w:rsidRPr="00434EBB">
              <w:rPr>
                <w:rStyle w:val="Hperlink"/>
                <w:noProof/>
              </w:rPr>
              <w:t>2.2</w:t>
            </w:r>
            <w:r>
              <w:rPr>
                <w:rFonts w:asciiTheme="minorHAnsi" w:eastAsiaTheme="minorEastAsia" w:hAnsiTheme="minorHAnsi"/>
                <w:noProof/>
                <w:sz w:val="22"/>
                <w:szCs w:val="22"/>
                <w:lang w:val="et-EE"/>
              </w:rPr>
              <w:tab/>
            </w:r>
            <w:r w:rsidRPr="00434EBB">
              <w:rPr>
                <w:rStyle w:val="Hperlink"/>
                <w:noProof/>
              </w:rPr>
              <w:t>Home Automation Platform</w:t>
            </w:r>
            <w:r>
              <w:rPr>
                <w:noProof/>
                <w:webHidden/>
              </w:rPr>
              <w:tab/>
            </w:r>
            <w:r>
              <w:rPr>
                <w:noProof/>
                <w:webHidden/>
              </w:rPr>
              <w:fldChar w:fldCharType="begin"/>
            </w:r>
            <w:r>
              <w:rPr>
                <w:noProof/>
                <w:webHidden/>
              </w:rPr>
              <w:instrText xml:space="preserve"> PAGEREF _Toc69747039 \h </w:instrText>
            </w:r>
            <w:r>
              <w:rPr>
                <w:noProof/>
                <w:webHidden/>
              </w:rPr>
            </w:r>
            <w:r>
              <w:rPr>
                <w:noProof/>
                <w:webHidden/>
              </w:rPr>
              <w:fldChar w:fldCharType="separate"/>
            </w:r>
            <w:r>
              <w:rPr>
                <w:noProof/>
                <w:webHidden/>
              </w:rPr>
              <w:t>7</w:t>
            </w:r>
            <w:r>
              <w:rPr>
                <w:noProof/>
                <w:webHidden/>
              </w:rPr>
              <w:fldChar w:fldCharType="end"/>
            </w:r>
          </w:hyperlink>
        </w:p>
        <w:p w14:paraId="304E66C7" w14:textId="335A2697" w:rsidR="009A13E0" w:rsidRDefault="009A13E0">
          <w:pPr>
            <w:pStyle w:val="SK3"/>
            <w:tabs>
              <w:tab w:val="left" w:pos="1320"/>
              <w:tab w:val="right" w:leader="dot" w:pos="8733"/>
            </w:tabs>
            <w:rPr>
              <w:rFonts w:asciiTheme="minorHAnsi" w:eastAsiaTheme="minorEastAsia" w:hAnsiTheme="minorHAnsi"/>
              <w:noProof/>
              <w:sz w:val="22"/>
              <w:szCs w:val="22"/>
              <w:lang w:val="et-EE"/>
            </w:rPr>
          </w:pPr>
          <w:hyperlink w:anchor="_Toc69747040" w:history="1">
            <w:r w:rsidRPr="00434EBB">
              <w:rPr>
                <w:rStyle w:val="Hperlink"/>
                <w:noProof/>
              </w:rPr>
              <w:t>2.2.1</w:t>
            </w:r>
            <w:r>
              <w:rPr>
                <w:rFonts w:asciiTheme="minorHAnsi" w:eastAsiaTheme="minorEastAsia" w:hAnsiTheme="minorHAnsi"/>
                <w:noProof/>
                <w:sz w:val="22"/>
                <w:szCs w:val="22"/>
                <w:lang w:val="et-EE"/>
              </w:rPr>
              <w:tab/>
            </w:r>
            <w:r w:rsidRPr="00434EBB">
              <w:rPr>
                <w:rStyle w:val="Hperlink"/>
                <w:noProof/>
              </w:rPr>
              <w:t>Platforms</w:t>
            </w:r>
            <w:r>
              <w:rPr>
                <w:noProof/>
                <w:webHidden/>
              </w:rPr>
              <w:tab/>
            </w:r>
            <w:r>
              <w:rPr>
                <w:noProof/>
                <w:webHidden/>
              </w:rPr>
              <w:fldChar w:fldCharType="begin"/>
            </w:r>
            <w:r>
              <w:rPr>
                <w:noProof/>
                <w:webHidden/>
              </w:rPr>
              <w:instrText xml:space="preserve"> PAGEREF _Toc69747040 \h </w:instrText>
            </w:r>
            <w:r>
              <w:rPr>
                <w:noProof/>
                <w:webHidden/>
              </w:rPr>
            </w:r>
            <w:r>
              <w:rPr>
                <w:noProof/>
                <w:webHidden/>
              </w:rPr>
              <w:fldChar w:fldCharType="separate"/>
            </w:r>
            <w:r>
              <w:rPr>
                <w:noProof/>
                <w:webHidden/>
              </w:rPr>
              <w:t>8</w:t>
            </w:r>
            <w:r>
              <w:rPr>
                <w:noProof/>
                <w:webHidden/>
              </w:rPr>
              <w:fldChar w:fldCharType="end"/>
            </w:r>
          </w:hyperlink>
        </w:p>
        <w:p w14:paraId="4AC9B6A6" w14:textId="53D23125" w:rsidR="009A13E0" w:rsidRDefault="009A13E0">
          <w:pPr>
            <w:pStyle w:val="SK3"/>
            <w:tabs>
              <w:tab w:val="left" w:pos="1320"/>
              <w:tab w:val="right" w:leader="dot" w:pos="8733"/>
            </w:tabs>
            <w:rPr>
              <w:rFonts w:asciiTheme="minorHAnsi" w:eastAsiaTheme="minorEastAsia" w:hAnsiTheme="minorHAnsi"/>
              <w:noProof/>
              <w:sz w:val="22"/>
              <w:szCs w:val="22"/>
              <w:lang w:val="et-EE"/>
            </w:rPr>
          </w:pPr>
          <w:hyperlink w:anchor="_Toc69747041" w:history="1">
            <w:r w:rsidRPr="00434EBB">
              <w:rPr>
                <w:rStyle w:val="Hperlink"/>
                <w:noProof/>
              </w:rPr>
              <w:t>2.2.2</w:t>
            </w:r>
            <w:r>
              <w:rPr>
                <w:rFonts w:asciiTheme="minorHAnsi" w:eastAsiaTheme="minorEastAsia" w:hAnsiTheme="minorHAnsi"/>
                <w:noProof/>
                <w:sz w:val="22"/>
                <w:szCs w:val="22"/>
                <w:lang w:val="et-EE"/>
              </w:rPr>
              <w:tab/>
            </w:r>
            <w:r w:rsidRPr="00434EBB">
              <w:rPr>
                <w:rStyle w:val="Hperlink"/>
                <w:noProof/>
              </w:rPr>
              <w:t>Chosen Platform</w:t>
            </w:r>
            <w:r>
              <w:rPr>
                <w:noProof/>
                <w:webHidden/>
              </w:rPr>
              <w:tab/>
            </w:r>
            <w:r>
              <w:rPr>
                <w:noProof/>
                <w:webHidden/>
              </w:rPr>
              <w:fldChar w:fldCharType="begin"/>
            </w:r>
            <w:r>
              <w:rPr>
                <w:noProof/>
                <w:webHidden/>
              </w:rPr>
              <w:instrText xml:space="preserve"> PAGEREF _Toc69747041 \h </w:instrText>
            </w:r>
            <w:r>
              <w:rPr>
                <w:noProof/>
                <w:webHidden/>
              </w:rPr>
            </w:r>
            <w:r>
              <w:rPr>
                <w:noProof/>
                <w:webHidden/>
              </w:rPr>
              <w:fldChar w:fldCharType="separate"/>
            </w:r>
            <w:r>
              <w:rPr>
                <w:noProof/>
                <w:webHidden/>
              </w:rPr>
              <w:t>10</w:t>
            </w:r>
            <w:r>
              <w:rPr>
                <w:noProof/>
                <w:webHidden/>
              </w:rPr>
              <w:fldChar w:fldCharType="end"/>
            </w:r>
          </w:hyperlink>
        </w:p>
        <w:p w14:paraId="3770D20A" w14:textId="280570A3"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42" w:history="1">
            <w:r w:rsidRPr="00434EBB">
              <w:rPr>
                <w:rStyle w:val="Hperlink"/>
                <w:noProof/>
              </w:rPr>
              <w:t>2.3</w:t>
            </w:r>
            <w:r>
              <w:rPr>
                <w:rFonts w:asciiTheme="minorHAnsi" w:eastAsiaTheme="minorEastAsia" w:hAnsiTheme="minorHAnsi"/>
                <w:noProof/>
                <w:sz w:val="22"/>
                <w:szCs w:val="22"/>
                <w:lang w:val="et-EE"/>
              </w:rPr>
              <w:tab/>
            </w:r>
            <w:r w:rsidRPr="00434EBB">
              <w:rPr>
                <w:rStyle w:val="Hperlink"/>
                <w:noProof/>
              </w:rPr>
              <w:t>User tracking system</w:t>
            </w:r>
            <w:r>
              <w:rPr>
                <w:noProof/>
                <w:webHidden/>
              </w:rPr>
              <w:tab/>
            </w:r>
            <w:r>
              <w:rPr>
                <w:noProof/>
                <w:webHidden/>
              </w:rPr>
              <w:fldChar w:fldCharType="begin"/>
            </w:r>
            <w:r>
              <w:rPr>
                <w:noProof/>
                <w:webHidden/>
              </w:rPr>
              <w:instrText xml:space="preserve"> PAGEREF _Toc69747042 \h </w:instrText>
            </w:r>
            <w:r>
              <w:rPr>
                <w:noProof/>
                <w:webHidden/>
              </w:rPr>
            </w:r>
            <w:r>
              <w:rPr>
                <w:noProof/>
                <w:webHidden/>
              </w:rPr>
              <w:fldChar w:fldCharType="separate"/>
            </w:r>
            <w:r>
              <w:rPr>
                <w:noProof/>
                <w:webHidden/>
              </w:rPr>
              <w:t>11</w:t>
            </w:r>
            <w:r>
              <w:rPr>
                <w:noProof/>
                <w:webHidden/>
              </w:rPr>
              <w:fldChar w:fldCharType="end"/>
            </w:r>
          </w:hyperlink>
        </w:p>
        <w:p w14:paraId="7E368F9D" w14:textId="149A4A1F" w:rsidR="009A13E0" w:rsidRDefault="009A13E0">
          <w:pPr>
            <w:pStyle w:val="SK3"/>
            <w:tabs>
              <w:tab w:val="left" w:pos="1320"/>
              <w:tab w:val="right" w:leader="dot" w:pos="8733"/>
            </w:tabs>
            <w:rPr>
              <w:rFonts w:asciiTheme="minorHAnsi" w:eastAsiaTheme="minorEastAsia" w:hAnsiTheme="minorHAnsi"/>
              <w:noProof/>
              <w:sz w:val="22"/>
              <w:szCs w:val="22"/>
              <w:lang w:val="et-EE"/>
            </w:rPr>
          </w:pPr>
          <w:hyperlink w:anchor="_Toc69747043" w:history="1">
            <w:r w:rsidRPr="00434EBB">
              <w:rPr>
                <w:rStyle w:val="Hperlink"/>
                <w:noProof/>
              </w:rPr>
              <w:t>2.3.1</w:t>
            </w:r>
            <w:r>
              <w:rPr>
                <w:rFonts w:asciiTheme="minorHAnsi" w:eastAsiaTheme="minorEastAsia" w:hAnsiTheme="minorHAnsi"/>
                <w:noProof/>
                <w:sz w:val="22"/>
                <w:szCs w:val="22"/>
                <w:lang w:val="et-EE"/>
              </w:rPr>
              <w:tab/>
            </w:r>
            <w:r w:rsidRPr="00434EBB">
              <w:rPr>
                <w:rStyle w:val="Hperlink"/>
                <w:noProof/>
              </w:rPr>
              <w:t>Trackers hardware</w:t>
            </w:r>
            <w:r>
              <w:rPr>
                <w:noProof/>
                <w:webHidden/>
              </w:rPr>
              <w:tab/>
            </w:r>
            <w:r>
              <w:rPr>
                <w:noProof/>
                <w:webHidden/>
              </w:rPr>
              <w:fldChar w:fldCharType="begin"/>
            </w:r>
            <w:r>
              <w:rPr>
                <w:noProof/>
                <w:webHidden/>
              </w:rPr>
              <w:instrText xml:space="preserve"> PAGEREF _Toc69747043 \h </w:instrText>
            </w:r>
            <w:r>
              <w:rPr>
                <w:noProof/>
                <w:webHidden/>
              </w:rPr>
            </w:r>
            <w:r>
              <w:rPr>
                <w:noProof/>
                <w:webHidden/>
              </w:rPr>
              <w:fldChar w:fldCharType="separate"/>
            </w:r>
            <w:r>
              <w:rPr>
                <w:noProof/>
                <w:webHidden/>
              </w:rPr>
              <w:t>12</w:t>
            </w:r>
            <w:r>
              <w:rPr>
                <w:noProof/>
                <w:webHidden/>
              </w:rPr>
              <w:fldChar w:fldCharType="end"/>
            </w:r>
          </w:hyperlink>
        </w:p>
        <w:p w14:paraId="0E306CE7" w14:textId="1DA3938B" w:rsidR="009A13E0" w:rsidRDefault="009A13E0">
          <w:pPr>
            <w:pStyle w:val="SK3"/>
            <w:tabs>
              <w:tab w:val="left" w:pos="1320"/>
              <w:tab w:val="right" w:leader="dot" w:pos="8733"/>
            </w:tabs>
            <w:rPr>
              <w:rFonts w:asciiTheme="minorHAnsi" w:eastAsiaTheme="minorEastAsia" w:hAnsiTheme="minorHAnsi"/>
              <w:noProof/>
              <w:sz w:val="22"/>
              <w:szCs w:val="22"/>
              <w:lang w:val="et-EE"/>
            </w:rPr>
          </w:pPr>
          <w:hyperlink w:anchor="_Toc69747044" w:history="1">
            <w:r w:rsidRPr="00434EBB">
              <w:rPr>
                <w:rStyle w:val="Hperlink"/>
                <w:noProof/>
              </w:rPr>
              <w:t>2.3.2</w:t>
            </w:r>
            <w:r>
              <w:rPr>
                <w:rFonts w:asciiTheme="minorHAnsi" w:eastAsiaTheme="minorEastAsia" w:hAnsiTheme="minorHAnsi"/>
                <w:noProof/>
                <w:sz w:val="22"/>
                <w:szCs w:val="22"/>
                <w:lang w:val="et-EE"/>
              </w:rPr>
              <w:tab/>
            </w:r>
            <w:r w:rsidRPr="00434EBB">
              <w:rPr>
                <w:rStyle w:val="Hperlink"/>
                <w:noProof/>
              </w:rPr>
              <w:t>Trackers software</w:t>
            </w:r>
            <w:r>
              <w:rPr>
                <w:noProof/>
                <w:webHidden/>
              </w:rPr>
              <w:tab/>
            </w:r>
            <w:r>
              <w:rPr>
                <w:noProof/>
                <w:webHidden/>
              </w:rPr>
              <w:fldChar w:fldCharType="begin"/>
            </w:r>
            <w:r>
              <w:rPr>
                <w:noProof/>
                <w:webHidden/>
              </w:rPr>
              <w:instrText xml:space="preserve"> PAGEREF _Toc69747044 \h </w:instrText>
            </w:r>
            <w:r>
              <w:rPr>
                <w:noProof/>
                <w:webHidden/>
              </w:rPr>
            </w:r>
            <w:r>
              <w:rPr>
                <w:noProof/>
                <w:webHidden/>
              </w:rPr>
              <w:fldChar w:fldCharType="separate"/>
            </w:r>
            <w:r>
              <w:rPr>
                <w:noProof/>
                <w:webHidden/>
              </w:rPr>
              <w:t>12</w:t>
            </w:r>
            <w:r>
              <w:rPr>
                <w:noProof/>
                <w:webHidden/>
              </w:rPr>
              <w:fldChar w:fldCharType="end"/>
            </w:r>
          </w:hyperlink>
        </w:p>
        <w:p w14:paraId="72CE9EED" w14:textId="03FC7B10"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45" w:history="1">
            <w:r w:rsidRPr="00434EBB">
              <w:rPr>
                <w:rStyle w:val="Hperlink"/>
                <w:noProof/>
              </w:rPr>
              <w:t>2.4</w:t>
            </w:r>
            <w:r>
              <w:rPr>
                <w:rFonts w:asciiTheme="minorHAnsi" w:eastAsiaTheme="minorEastAsia" w:hAnsiTheme="minorHAnsi"/>
                <w:noProof/>
                <w:sz w:val="22"/>
                <w:szCs w:val="22"/>
                <w:lang w:val="et-EE"/>
              </w:rPr>
              <w:tab/>
            </w:r>
            <w:r w:rsidRPr="00434EBB">
              <w:rPr>
                <w:rStyle w:val="Hperlink"/>
                <w:noProof/>
              </w:rPr>
              <w:t>Smart Home Devices</w:t>
            </w:r>
            <w:r>
              <w:rPr>
                <w:noProof/>
                <w:webHidden/>
              </w:rPr>
              <w:tab/>
            </w:r>
            <w:r>
              <w:rPr>
                <w:noProof/>
                <w:webHidden/>
              </w:rPr>
              <w:fldChar w:fldCharType="begin"/>
            </w:r>
            <w:r>
              <w:rPr>
                <w:noProof/>
                <w:webHidden/>
              </w:rPr>
              <w:instrText xml:space="preserve"> PAGEREF _Toc69747045 \h </w:instrText>
            </w:r>
            <w:r>
              <w:rPr>
                <w:noProof/>
                <w:webHidden/>
              </w:rPr>
            </w:r>
            <w:r>
              <w:rPr>
                <w:noProof/>
                <w:webHidden/>
              </w:rPr>
              <w:fldChar w:fldCharType="separate"/>
            </w:r>
            <w:r>
              <w:rPr>
                <w:noProof/>
                <w:webHidden/>
              </w:rPr>
              <w:t>13</w:t>
            </w:r>
            <w:r>
              <w:rPr>
                <w:noProof/>
                <w:webHidden/>
              </w:rPr>
              <w:fldChar w:fldCharType="end"/>
            </w:r>
          </w:hyperlink>
        </w:p>
        <w:p w14:paraId="7BB3CF19" w14:textId="6F80F75B" w:rsidR="009A13E0" w:rsidRDefault="009A13E0">
          <w:pPr>
            <w:pStyle w:val="SK1"/>
            <w:tabs>
              <w:tab w:val="left" w:pos="480"/>
              <w:tab w:val="right" w:leader="dot" w:pos="8733"/>
            </w:tabs>
            <w:rPr>
              <w:rFonts w:asciiTheme="minorHAnsi" w:eastAsiaTheme="minorEastAsia" w:hAnsiTheme="minorHAnsi"/>
              <w:noProof/>
              <w:sz w:val="22"/>
              <w:szCs w:val="22"/>
              <w:lang w:val="et-EE"/>
            </w:rPr>
          </w:pPr>
          <w:hyperlink w:anchor="_Toc69747046" w:history="1">
            <w:r w:rsidRPr="00434EBB">
              <w:rPr>
                <w:rStyle w:val="Hperlink"/>
                <w:noProof/>
                <w:snapToGrid w:val="0"/>
                <w:w w:val="0"/>
              </w:rPr>
              <w:t>3.</w:t>
            </w:r>
            <w:r>
              <w:rPr>
                <w:rFonts w:asciiTheme="minorHAnsi" w:eastAsiaTheme="minorEastAsia" w:hAnsiTheme="minorHAnsi"/>
                <w:noProof/>
                <w:sz w:val="22"/>
                <w:szCs w:val="22"/>
                <w:lang w:val="et-EE"/>
              </w:rPr>
              <w:tab/>
            </w:r>
            <w:r w:rsidRPr="00434EBB">
              <w:rPr>
                <w:rStyle w:val="Hperlink"/>
                <w:noProof/>
              </w:rPr>
              <w:t>Requirements</w:t>
            </w:r>
            <w:r>
              <w:rPr>
                <w:noProof/>
                <w:webHidden/>
              </w:rPr>
              <w:tab/>
            </w:r>
            <w:r>
              <w:rPr>
                <w:noProof/>
                <w:webHidden/>
              </w:rPr>
              <w:fldChar w:fldCharType="begin"/>
            </w:r>
            <w:r>
              <w:rPr>
                <w:noProof/>
                <w:webHidden/>
              </w:rPr>
              <w:instrText xml:space="preserve"> PAGEREF _Toc69747046 \h </w:instrText>
            </w:r>
            <w:r>
              <w:rPr>
                <w:noProof/>
                <w:webHidden/>
              </w:rPr>
            </w:r>
            <w:r>
              <w:rPr>
                <w:noProof/>
                <w:webHidden/>
              </w:rPr>
              <w:fldChar w:fldCharType="separate"/>
            </w:r>
            <w:r>
              <w:rPr>
                <w:noProof/>
                <w:webHidden/>
              </w:rPr>
              <w:t>14</w:t>
            </w:r>
            <w:r>
              <w:rPr>
                <w:noProof/>
                <w:webHidden/>
              </w:rPr>
              <w:fldChar w:fldCharType="end"/>
            </w:r>
          </w:hyperlink>
        </w:p>
        <w:p w14:paraId="3C1CEC97" w14:textId="4630F25A"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47" w:history="1">
            <w:r w:rsidRPr="00434EBB">
              <w:rPr>
                <w:rStyle w:val="Hperlink"/>
                <w:noProof/>
              </w:rPr>
              <w:t>3.1</w:t>
            </w:r>
            <w:r>
              <w:rPr>
                <w:rFonts w:asciiTheme="minorHAnsi" w:eastAsiaTheme="minorEastAsia" w:hAnsiTheme="minorHAnsi"/>
                <w:noProof/>
                <w:sz w:val="22"/>
                <w:szCs w:val="22"/>
                <w:lang w:val="et-EE"/>
              </w:rPr>
              <w:tab/>
            </w:r>
            <w:r w:rsidRPr="00434EBB">
              <w:rPr>
                <w:rStyle w:val="Hperlink"/>
                <w:noProof/>
              </w:rPr>
              <w:t>Functional requirements</w:t>
            </w:r>
            <w:r>
              <w:rPr>
                <w:noProof/>
                <w:webHidden/>
              </w:rPr>
              <w:tab/>
            </w:r>
            <w:r>
              <w:rPr>
                <w:noProof/>
                <w:webHidden/>
              </w:rPr>
              <w:fldChar w:fldCharType="begin"/>
            </w:r>
            <w:r>
              <w:rPr>
                <w:noProof/>
                <w:webHidden/>
              </w:rPr>
              <w:instrText xml:space="preserve"> PAGEREF _Toc69747047 \h </w:instrText>
            </w:r>
            <w:r>
              <w:rPr>
                <w:noProof/>
                <w:webHidden/>
              </w:rPr>
            </w:r>
            <w:r>
              <w:rPr>
                <w:noProof/>
                <w:webHidden/>
              </w:rPr>
              <w:fldChar w:fldCharType="separate"/>
            </w:r>
            <w:r>
              <w:rPr>
                <w:noProof/>
                <w:webHidden/>
              </w:rPr>
              <w:t>14</w:t>
            </w:r>
            <w:r>
              <w:rPr>
                <w:noProof/>
                <w:webHidden/>
              </w:rPr>
              <w:fldChar w:fldCharType="end"/>
            </w:r>
          </w:hyperlink>
        </w:p>
        <w:p w14:paraId="3CAD3618" w14:textId="7E15085D"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48" w:history="1">
            <w:r w:rsidRPr="00434EBB">
              <w:rPr>
                <w:rStyle w:val="Hperlink"/>
                <w:noProof/>
              </w:rPr>
              <w:t>3.2</w:t>
            </w:r>
            <w:r>
              <w:rPr>
                <w:rFonts w:asciiTheme="minorHAnsi" w:eastAsiaTheme="minorEastAsia" w:hAnsiTheme="minorHAnsi"/>
                <w:noProof/>
                <w:sz w:val="22"/>
                <w:szCs w:val="22"/>
                <w:lang w:val="et-EE"/>
              </w:rPr>
              <w:tab/>
            </w:r>
            <w:r w:rsidRPr="00434EBB">
              <w:rPr>
                <w:rStyle w:val="Hperlink"/>
                <w:noProof/>
              </w:rPr>
              <w:t>Non-functional requirements</w:t>
            </w:r>
            <w:r>
              <w:rPr>
                <w:noProof/>
                <w:webHidden/>
              </w:rPr>
              <w:tab/>
            </w:r>
            <w:r>
              <w:rPr>
                <w:noProof/>
                <w:webHidden/>
              </w:rPr>
              <w:fldChar w:fldCharType="begin"/>
            </w:r>
            <w:r>
              <w:rPr>
                <w:noProof/>
                <w:webHidden/>
              </w:rPr>
              <w:instrText xml:space="preserve"> PAGEREF _Toc69747048 \h </w:instrText>
            </w:r>
            <w:r>
              <w:rPr>
                <w:noProof/>
                <w:webHidden/>
              </w:rPr>
            </w:r>
            <w:r>
              <w:rPr>
                <w:noProof/>
                <w:webHidden/>
              </w:rPr>
              <w:fldChar w:fldCharType="separate"/>
            </w:r>
            <w:r>
              <w:rPr>
                <w:noProof/>
                <w:webHidden/>
              </w:rPr>
              <w:t>15</w:t>
            </w:r>
            <w:r>
              <w:rPr>
                <w:noProof/>
                <w:webHidden/>
              </w:rPr>
              <w:fldChar w:fldCharType="end"/>
            </w:r>
          </w:hyperlink>
        </w:p>
        <w:p w14:paraId="5C011D5E" w14:textId="5282D733" w:rsidR="009A13E0" w:rsidRDefault="009A13E0">
          <w:pPr>
            <w:pStyle w:val="SK1"/>
            <w:tabs>
              <w:tab w:val="left" w:pos="480"/>
              <w:tab w:val="right" w:leader="dot" w:pos="8733"/>
            </w:tabs>
            <w:rPr>
              <w:rFonts w:asciiTheme="minorHAnsi" w:eastAsiaTheme="minorEastAsia" w:hAnsiTheme="minorHAnsi"/>
              <w:noProof/>
              <w:sz w:val="22"/>
              <w:szCs w:val="22"/>
              <w:lang w:val="et-EE"/>
            </w:rPr>
          </w:pPr>
          <w:hyperlink w:anchor="_Toc69747049" w:history="1">
            <w:r w:rsidRPr="00434EBB">
              <w:rPr>
                <w:rStyle w:val="Hperlink"/>
                <w:noProof/>
                <w:snapToGrid w:val="0"/>
                <w:w w:val="0"/>
              </w:rPr>
              <w:t>4.</w:t>
            </w:r>
            <w:r>
              <w:rPr>
                <w:rFonts w:asciiTheme="minorHAnsi" w:eastAsiaTheme="minorEastAsia" w:hAnsiTheme="minorHAnsi"/>
                <w:noProof/>
                <w:sz w:val="22"/>
                <w:szCs w:val="22"/>
                <w:lang w:val="et-EE"/>
              </w:rPr>
              <w:tab/>
            </w:r>
            <w:r w:rsidRPr="00434EBB">
              <w:rPr>
                <w:rStyle w:val="Hperlink"/>
                <w:noProof/>
              </w:rPr>
              <w:t>Home Automation Platform Setup</w:t>
            </w:r>
            <w:r>
              <w:rPr>
                <w:noProof/>
                <w:webHidden/>
              </w:rPr>
              <w:tab/>
            </w:r>
            <w:r>
              <w:rPr>
                <w:noProof/>
                <w:webHidden/>
              </w:rPr>
              <w:fldChar w:fldCharType="begin"/>
            </w:r>
            <w:r>
              <w:rPr>
                <w:noProof/>
                <w:webHidden/>
              </w:rPr>
              <w:instrText xml:space="preserve"> PAGEREF _Toc69747049 \h </w:instrText>
            </w:r>
            <w:r>
              <w:rPr>
                <w:noProof/>
                <w:webHidden/>
              </w:rPr>
            </w:r>
            <w:r>
              <w:rPr>
                <w:noProof/>
                <w:webHidden/>
              </w:rPr>
              <w:fldChar w:fldCharType="separate"/>
            </w:r>
            <w:r>
              <w:rPr>
                <w:noProof/>
                <w:webHidden/>
              </w:rPr>
              <w:t>16</w:t>
            </w:r>
            <w:r>
              <w:rPr>
                <w:noProof/>
                <w:webHidden/>
              </w:rPr>
              <w:fldChar w:fldCharType="end"/>
            </w:r>
          </w:hyperlink>
        </w:p>
        <w:p w14:paraId="31D09982" w14:textId="43E4B238"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50" w:history="1">
            <w:r w:rsidRPr="00434EBB">
              <w:rPr>
                <w:rStyle w:val="Hperlink"/>
                <w:noProof/>
              </w:rPr>
              <w:t>4.1</w:t>
            </w:r>
            <w:r>
              <w:rPr>
                <w:rFonts w:asciiTheme="minorHAnsi" w:eastAsiaTheme="minorEastAsia" w:hAnsiTheme="minorHAnsi"/>
                <w:noProof/>
                <w:sz w:val="22"/>
                <w:szCs w:val="22"/>
                <w:lang w:val="et-EE"/>
              </w:rPr>
              <w:tab/>
            </w:r>
            <w:r w:rsidRPr="00434EBB">
              <w:rPr>
                <w:rStyle w:val="Hperlink"/>
                <w:noProof/>
              </w:rPr>
              <w:t>Introduction</w:t>
            </w:r>
            <w:r>
              <w:rPr>
                <w:noProof/>
                <w:webHidden/>
              </w:rPr>
              <w:tab/>
            </w:r>
            <w:r>
              <w:rPr>
                <w:noProof/>
                <w:webHidden/>
              </w:rPr>
              <w:fldChar w:fldCharType="begin"/>
            </w:r>
            <w:r>
              <w:rPr>
                <w:noProof/>
                <w:webHidden/>
              </w:rPr>
              <w:instrText xml:space="preserve"> PAGEREF _Toc69747050 \h </w:instrText>
            </w:r>
            <w:r>
              <w:rPr>
                <w:noProof/>
                <w:webHidden/>
              </w:rPr>
            </w:r>
            <w:r>
              <w:rPr>
                <w:noProof/>
                <w:webHidden/>
              </w:rPr>
              <w:fldChar w:fldCharType="separate"/>
            </w:r>
            <w:r>
              <w:rPr>
                <w:noProof/>
                <w:webHidden/>
              </w:rPr>
              <w:t>16</w:t>
            </w:r>
            <w:r>
              <w:rPr>
                <w:noProof/>
                <w:webHidden/>
              </w:rPr>
              <w:fldChar w:fldCharType="end"/>
            </w:r>
          </w:hyperlink>
        </w:p>
        <w:p w14:paraId="2A9DDB75" w14:textId="0156D647"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51" w:history="1">
            <w:r w:rsidRPr="00434EBB">
              <w:rPr>
                <w:rStyle w:val="Hperlink"/>
                <w:noProof/>
              </w:rPr>
              <w:t>4.2</w:t>
            </w:r>
            <w:r>
              <w:rPr>
                <w:rFonts w:asciiTheme="minorHAnsi" w:eastAsiaTheme="minorEastAsia" w:hAnsiTheme="minorHAnsi"/>
                <w:noProof/>
                <w:sz w:val="22"/>
                <w:szCs w:val="22"/>
                <w:lang w:val="et-EE"/>
              </w:rPr>
              <w:tab/>
            </w:r>
            <w:r w:rsidRPr="00434EBB">
              <w:rPr>
                <w:rStyle w:val="Hperlink"/>
                <w:noProof/>
              </w:rPr>
              <w:t>System description</w:t>
            </w:r>
            <w:r>
              <w:rPr>
                <w:noProof/>
                <w:webHidden/>
              </w:rPr>
              <w:tab/>
            </w:r>
            <w:r>
              <w:rPr>
                <w:noProof/>
                <w:webHidden/>
              </w:rPr>
              <w:fldChar w:fldCharType="begin"/>
            </w:r>
            <w:r>
              <w:rPr>
                <w:noProof/>
                <w:webHidden/>
              </w:rPr>
              <w:instrText xml:space="preserve"> PAGEREF _Toc69747051 \h </w:instrText>
            </w:r>
            <w:r>
              <w:rPr>
                <w:noProof/>
                <w:webHidden/>
              </w:rPr>
            </w:r>
            <w:r>
              <w:rPr>
                <w:noProof/>
                <w:webHidden/>
              </w:rPr>
              <w:fldChar w:fldCharType="separate"/>
            </w:r>
            <w:r>
              <w:rPr>
                <w:noProof/>
                <w:webHidden/>
              </w:rPr>
              <w:t>16</w:t>
            </w:r>
            <w:r>
              <w:rPr>
                <w:noProof/>
                <w:webHidden/>
              </w:rPr>
              <w:fldChar w:fldCharType="end"/>
            </w:r>
          </w:hyperlink>
        </w:p>
        <w:p w14:paraId="04F8D912" w14:textId="79E59B57"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52" w:history="1">
            <w:r w:rsidRPr="00434EBB">
              <w:rPr>
                <w:rStyle w:val="Hperlink"/>
                <w:noProof/>
              </w:rPr>
              <w:t>4.3</w:t>
            </w:r>
            <w:r>
              <w:rPr>
                <w:rFonts w:asciiTheme="minorHAnsi" w:eastAsiaTheme="minorEastAsia" w:hAnsiTheme="minorHAnsi"/>
                <w:noProof/>
                <w:sz w:val="22"/>
                <w:szCs w:val="22"/>
                <w:lang w:val="et-EE"/>
              </w:rPr>
              <w:tab/>
            </w:r>
            <w:r w:rsidRPr="00434EBB">
              <w:rPr>
                <w:rStyle w:val="Hperlink"/>
                <w:noProof/>
              </w:rPr>
              <w:t>Assembly</w:t>
            </w:r>
            <w:r>
              <w:rPr>
                <w:noProof/>
                <w:webHidden/>
              </w:rPr>
              <w:tab/>
            </w:r>
            <w:r>
              <w:rPr>
                <w:noProof/>
                <w:webHidden/>
              </w:rPr>
              <w:fldChar w:fldCharType="begin"/>
            </w:r>
            <w:r>
              <w:rPr>
                <w:noProof/>
                <w:webHidden/>
              </w:rPr>
              <w:instrText xml:space="preserve"> PAGEREF _Toc69747052 \h </w:instrText>
            </w:r>
            <w:r>
              <w:rPr>
                <w:noProof/>
                <w:webHidden/>
              </w:rPr>
            </w:r>
            <w:r>
              <w:rPr>
                <w:noProof/>
                <w:webHidden/>
              </w:rPr>
              <w:fldChar w:fldCharType="separate"/>
            </w:r>
            <w:r>
              <w:rPr>
                <w:noProof/>
                <w:webHidden/>
              </w:rPr>
              <w:t>16</w:t>
            </w:r>
            <w:r>
              <w:rPr>
                <w:noProof/>
                <w:webHidden/>
              </w:rPr>
              <w:fldChar w:fldCharType="end"/>
            </w:r>
          </w:hyperlink>
        </w:p>
        <w:p w14:paraId="59AC388A" w14:textId="0FA6C424"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53" w:history="1">
            <w:r w:rsidRPr="00434EBB">
              <w:rPr>
                <w:rStyle w:val="Hperlink"/>
                <w:noProof/>
              </w:rPr>
              <w:t>4.4</w:t>
            </w:r>
            <w:r>
              <w:rPr>
                <w:rFonts w:asciiTheme="minorHAnsi" w:eastAsiaTheme="minorEastAsia" w:hAnsiTheme="minorHAnsi"/>
                <w:noProof/>
                <w:sz w:val="22"/>
                <w:szCs w:val="22"/>
                <w:lang w:val="et-EE"/>
              </w:rPr>
              <w:tab/>
            </w:r>
            <w:r w:rsidRPr="00434EBB">
              <w:rPr>
                <w:rStyle w:val="Hperlink"/>
                <w:noProof/>
              </w:rPr>
              <w:t>Notes</w:t>
            </w:r>
            <w:r>
              <w:rPr>
                <w:noProof/>
                <w:webHidden/>
              </w:rPr>
              <w:tab/>
            </w:r>
            <w:r>
              <w:rPr>
                <w:noProof/>
                <w:webHidden/>
              </w:rPr>
              <w:fldChar w:fldCharType="begin"/>
            </w:r>
            <w:r>
              <w:rPr>
                <w:noProof/>
                <w:webHidden/>
              </w:rPr>
              <w:instrText xml:space="preserve"> PAGEREF _Toc69747053 \h </w:instrText>
            </w:r>
            <w:r>
              <w:rPr>
                <w:noProof/>
                <w:webHidden/>
              </w:rPr>
            </w:r>
            <w:r>
              <w:rPr>
                <w:noProof/>
                <w:webHidden/>
              </w:rPr>
              <w:fldChar w:fldCharType="separate"/>
            </w:r>
            <w:r>
              <w:rPr>
                <w:noProof/>
                <w:webHidden/>
              </w:rPr>
              <w:t>16</w:t>
            </w:r>
            <w:r>
              <w:rPr>
                <w:noProof/>
                <w:webHidden/>
              </w:rPr>
              <w:fldChar w:fldCharType="end"/>
            </w:r>
          </w:hyperlink>
        </w:p>
        <w:p w14:paraId="3F01FE65" w14:textId="32CAB3CE" w:rsidR="009A13E0" w:rsidRDefault="009A13E0">
          <w:pPr>
            <w:pStyle w:val="SK1"/>
            <w:tabs>
              <w:tab w:val="left" w:pos="480"/>
              <w:tab w:val="right" w:leader="dot" w:pos="8733"/>
            </w:tabs>
            <w:rPr>
              <w:rFonts w:asciiTheme="minorHAnsi" w:eastAsiaTheme="minorEastAsia" w:hAnsiTheme="minorHAnsi"/>
              <w:noProof/>
              <w:sz w:val="22"/>
              <w:szCs w:val="22"/>
              <w:lang w:val="et-EE"/>
            </w:rPr>
          </w:pPr>
          <w:hyperlink w:anchor="_Toc69747054" w:history="1">
            <w:r w:rsidRPr="00434EBB">
              <w:rPr>
                <w:rStyle w:val="Hperlink"/>
                <w:noProof/>
                <w:snapToGrid w:val="0"/>
                <w:w w:val="0"/>
              </w:rPr>
              <w:t>5.</w:t>
            </w:r>
            <w:r>
              <w:rPr>
                <w:rFonts w:asciiTheme="minorHAnsi" w:eastAsiaTheme="minorEastAsia" w:hAnsiTheme="minorHAnsi"/>
                <w:noProof/>
                <w:sz w:val="22"/>
                <w:szCs w:val="22"/>
                <w:lang w:val="et-EE"/>
              </w:rPr>
              <w:tab/>
            </w:r>
            <w:r w:rsidRPr="00434EBB">
              <w:rPr>
                <w:rStyle w:val="Hperlink"/>
                <w:noProof/>
              </w:rPr>
              <w:t>User Tracking System</w:t>
            </w:r>
            <w:r>
              <w:rPr>
                <w:noProof/>
                <w:webHidden/>
              </w:rPr>
              <w:tab/>
            </w:r>
            <w:r>
              <w:rPr>
                <w:noProof/>
                <w:webHidden/>
              </w:rPr>
              <w:fldChar w:fldCharType="begin"/>
            </w:r>
            <w:r>
              <w:rPr>
                <w:noProof/>
                <w:webHidden/>
              </w:rPr>
              <w:instrText xml:space="preserve"> PAGEREF _Toc69747054 \h </w:instrText>
            </w:r>
            <w:r>
              <w:rPr>
                <w:noProof/>
                <w:webHidden/>
              </w:rPr>
            </w:r>
            <w:r>
              <w:rPr>
                <w:noProof/>
                <w:webHidden/>
              </w:rPr>
              <w:fldChar w:fldCharType="separate"/>
            </w:r>
            <w:r>
              <w:rPr>
                <w:noProof/>
                <w:webHidden/>
              </w:rPr>
              <w:t>17</w:t>
            </w:r>
            <w:r>
              <w:rPr>
                <w:noProof/>
                <w:webHidden/>
              </w:rPr>
              <w:fldChar w:fldCharType="end"/>
            </w:r>
          </w:hyperlink>
        </w:p>
        <w:p w14:paraId="4A89309F" w14:textId="71EA61B3"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55" w:history="1">
            <w:r w:rsidRPr="00434EBB">
              <w:rPr>
                <w:rStyle w:val="Hperlink"/>
                <w:noProof/>
              </w:rPr>
              <w:t>5.1</w:t>
            </w:r>
            <w:r>
              <w:rPr>
                <w:rFonts w:asciiTheme="minorHAnsi" w:eastAsiaTheme="minorEastAsia" w:hAnsiTheme="minorHAnsi"/>
                <w:noProof/>
                <w:sz w:val="22"/>
                <w:szCs w:val="22"/>
                <w:lang w:val="et-EE"/>
              </w:rPr>
              <w:tab/>
            </w:r>
            <w:r w:rsidRPr="00434EBB">
              <w:rPr>
                <w:rStyle w:val="Hperlink"/>
                <w:noProof/>
              </w:rPr>
              <w:t>Idea</w:t>
            </w:r>
            <w:r>
              <w:rPr>
                <w:noProof/>
                <w:webHidden/>
              </w:rPr>
              <w:tab/>
            </w:r>
            <w:r>
              <w:rPr>
                <w:noProof/>
                <w:webHidden/>
              </w:rPr>
              <w:fldChar w:fldCharType="begin"/>
            </w:r>
            <w:r>
              <w:rPr>
                <w:noProof/>
                <w:webHidden/>
              </w:rPr>
              <w:instrText xml:space="preserve"> PAGEREF _Toc69747055 \h </w:instrText>
            </w:r>
            <w:r>
              <w:rPr>
                <w:noProof/>
                <w:webHidden/>
              </w:rPr>
            </w:r>
            <w:r>
              <w:rPr>
                <w:noProof/>
                <w:webHidden/>
              </w:rPr>
              <w:fldChar w:fldCharType="separate"/>
            </w:r>
            <w:r>
              <w:rPr>
                <w:noProof/>
                <w:webHidden/>
              </w:rPr>
              <w:t>17</w:t>
            </w:r>
            <w:r>
              <w:rPr>
                <w:noProof/>
                <w:webHidden/>
              </w:rPr>
              <w:fldChar w:fldCharType="end"/>
            </w:r>
          </w:hyperlink>
        </w:p>
        <w:p w14:paraId="0C1B2BFE" w14:textId="402B1FB6"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56" w:history="1">
            <w:r w:rsidRPr="00434EBB">
              <w:rPr>
                <w:rStyle w:val="Hperlink"/>
                <w:noProof/>
              </w:rPr>
              <w:t>5.2</w:t>
            </w:r>
            <w:r>
              <w:rPr>
                <w:rFonts w:asciiTheme="minorHAnsi" w:eastAsiaTheme="minorEastAsia" w:hAnsiTheme="minorHAnsi"/>
                <w:noProof/>
                <w:sz w:val="22"/>
                <w:szCs w:val="22"/>
                <w:lang w:val="et-EE"/>
              </w:rPr>
              <w:tab/>
            </w:r>
            <w:r w:rsidRPr="00434EBB">
              <w:rPr>
                <w:rStyle w:val="Hperlink"/>
                <w:noProof/>
              </w:rPr>
              <w:t>First Layer System</w:t>
            </w:r>
            <w:r>
              <w:rPr>
                <w:noProof/>
                <w:webHidden/>
              </w:rPr>
              <w:tab/>
            </w:r>
            <w:r>
              <w:rPr>
                <w:noProof/>
                <w:webHidden/>
              </w:rPr>
              <w:fldChar w:fldCharType="begin"/>
            </w:r>
            <w:r>
              <w:rPr>
                <w:noProof/>
                <w:webHidden/>
              </w:rPr>
              <w:instrText xml:space="preserve"> PAGEREF _Toc69747056 \h </w:instrText>
            </w:r>
            <w:r>
              <w:rPr>
                <w:noProof/>
                <w:webHidden/>
              </w:rPr>
            </w:r>
            <w:r>
              <w:rPr>
                <w:noProof/>
                <w:webHidden/>
              </w:rPr>
              <w:fldChar w:fldCharType="separate"/>
            </w:r>
            <w:r>
              <w:rPr>
                <w:noProof/>
                <w:webHidden/>
              </w:rPr>
              <w:t>17</w:t>
            </w:r>
            <w:r>
              <w:rPr>
                <w:noProof/>
                <w:webHidden/>
              </w:rPr>
              <w:fldChar w:fldCharType="end"/>
            </w:r>
          </w:hyperlink>
        </w:p>
        <w:p w14:paraId="097355CA" w14:textId="3DD86AA9"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57" w:history="1">
            <w:r w:rsidRPr="00434EBB">
              <w:rPr>
                <w:rStyle w:val="Hperlink"/>
                <w:noProof/>
              </w:rPr>
              <w:t>5.3</w:t>
            </w:r>
            <w:r>
              <w:rPr>
                <w:rFonts w:asciiTheme="minorHAnsi" w:eastAsiaTheme="minorEastAsia" w:hAnsiTheme="minorHAnsi"/>
                <w:noProof/>
                <w:sz w:val="22"/>
                <w:szCs w:val="22"/>
                <w:lang w:val="et-EE"/>
              </w:rPr>
              <w:tab/>
            </w:r>
            <w:r w:rsidRPr="00434EBB">
              <w:rPr>
                <w:rStyle w:val="Hperlink"/>
                <w:noProof/>
              </w:rPr>
              <w:t>Second Layer System</w:t>
            </w:r>
            <w:r>
              <w:rPr>
                <w:noProof/>
                <w:webHidden/>
              </w:rPr>
              <w:tab/>
            </w:r>
            <w:r>
              <w:rPr>
                <w:noProof/>
                <w:webHidden/>
              </w:rPr>
              <w:fldChar w:fldCharType="begin"/>
            </w:r>
            <w:r>
              <w:rPr>
                <w:noProof/>
                <w:webHidden/>
              </w:rPr>
              <w:instrText xml:space="preserve"> PAGEREF _Toc69747057 \h </w:instrText>
            </w:r>
            <w:r>
              <w:rPr>
                <w:noProof/>
                <w:webHidden/>
              </w:rPr>
            </w:r>
            <w:r>
              <w:rPr>
                <w:noProof/>
                <w:webHidden/>
              </w:rPr>
              <w:fldChar w:fldCharType="separate"/>
            </w:r>
            <w:r>
              <w:rPr>
                <w:noProof/>
                <w:webHidden/>
              </w:rPr>
              <w:t>17</w:t>
            </w:r>
            <w:r>
              <w:rPr>
                <w:noProof/>
                <w:webHidden/>
              </w:rPr>
              <w:fldChar w:fldCharType="end"/>
            </w:r>
          </w:hyperlink>
        </w:p>
        <w:p w14:paraId="28AEE7CC" w14:textId="3A258366" w:rsidR="009A13E0" w:rsidRDefault="009A13E0">
          <w:pPr>
            <w:pStyle w:val="SK2"/>
            <w:tabs>
              <w:tab w:val="left" w:pos="880"/>
              <w:tab w:val="right" w:leader="dot" w:pos="8733"/>
            </w:tabs>
            <w:rPr>
              <w:rFonts w:asciiTheme="minorHAnsi" w:eastAsiaTheme="minorEastAsia" w:hAnsiTheme="minorHAnsi"/>
              <w:noProof/>
              <w:sz w:val="22"/>
              <w:szCs w:val="22"/>
              <w:lang w:val="et-EE"/>
            </w:rPr>
          </w:pPr>
          <w:hyperlink w:anchor="_Toc69747058" w:history="1">
            <w:r w:rsidRPr="00434EBB">
              <w:rPr>
                <w:rStyle w:val="Hperlink"/>
                <w:noProof/>
              </w:rPr>
              <w:t>5.4</w:t>
            </w:r>
            <w:r>
              <w:rPr>
                <w:rFonts w:asciiTheme="minorHAnsi" w:eastAsiaTheme="minorEastAsia" w:hAnsiTheme="minorHAnsi"/>
                <w:noProof/>
                <w:sz w:val="22"/>
                <w:szCs w:val="22"/>
                <w:lang w:val="et-EE"/>
              </w:rPr>
              <w:tab/>
            </w:r>
            <w:r w:rsidRPr="00434EBB">
              <w:rPr>
                <w:rStyle w:val="Hperlink"/>
                <w:noProof/>
              </w:rPr>
              <w:t>Notes</w:t>
            </w:r>
            <w:r>
              <w:rPr>
                <w:noProof/>
                <w:webHidden/>
              </w:rPr>
              <w:tab/>
            </w:r>
            <w:r>
              <w:rPr>
                <w:noProof/>
                <w:webHidden/>
              </w:rPr>
              <w:fldChar w:fldCharType="begin"/>
            </w:r>
            <w:r>
              <w:rPr>
                <w:noProof/>
                <w:webHidden/>
              </w:rPr>
              <w:instrText xml:space="preserve"> PAGEREF _Toc69747058 \h </w:instrText>
            </w:r>
            <w:r>
              <w:rPr>
                <w:noProof/>
                <w:webHidden/>
              </w:rPr>
            </w:r>
            <w:r>
              <w:rPr>
                <w:noProof/>
                <w:webHidden/>
              </w:rPr>
              <w:fldChar w:fldCharType="separate"/>
            </w:r>
            <w:r>
              <w:rPr>
                <w:noProof/>
                <w:webHidden/>
              </w:rPr>
              <w:t>17</w:t>
            </w:r>
            <w:r>
              <w:rPr>
                <w:noProof/>
                <w:webHidden/>
              </w:rPr>
              <w:fldChar w:fldCharType="end"/>
            </w:r>
          </w:hyperlink>
        </w:p>
        <w:p w14:paraId="58FF468A" w14:textId="10300D85" w:rsidR="009A13E0" w:rsidRDefault="009A13E0">
          <w:pPr>
            <w:pStyle w:val="SK1"/>
            <w:tabs>
              <w:tab w:val="left" w:pos="480"/>
              <w:tab w:val="right" w:leader="dot" w:pos="8733"/>
            </w:tabs>
            <w:rPr>
              <w:rFonts w:asciiTheme="minorHAnsi" w:eastAsiaTheme="minorEastAsia" w:hAnsiTheme="minorHAnsi"/>
              <w:noProof/>
              <w:sz w:val="22"/>
              <w:szCs w:val="22"/>
              <w:lang w:val="et-EE"/>
            </w:rPr>
          </w:pPr>
          <w:hyperlink w:anchor="_Toc69747059" w:history="1">
            <w:r w:rsidRPr="00434EBB">
              <w:rPr>
                <w:rStyle w:val="Hperlink"/>
                <w:noProof/>
                <w:snapToGrid w:val="0"/>
                <w:w w:val="0"/>
              </w:rPr>
              <w:t>6.</w:t>
            </w:r>
            <w:r>
              <w:rPr>
                <w:rFonts w:asciiTheme="minorHAnsi" w:eastAsiaTheme="minorEastAsia" w:hAnsiTheme="minorHAnsi"/>
                <w:noProof/>
                <w:sz w:val="22"/>
                <w:szCs w:val="22"/>
                <w:lang w:val="et-EE"/>
              </w:rPr>
              <w:tab/>
            </w:r>
            <w:r w:rsidRPr="00434EBB">
              <w:rPr>
                <w:rStyle w:val="Hperlink"/>
                <w:noProof/>
              </w:rPr>
              <w:t>Final assembely and automation</w:t>
            </w:r>
            <w:r>
              <w:rPr>
                <w:noProof/>
                <w:webHidden/>
              </w:rPr>
              <w:tab/>
            </w:r>
            <w:r>
              <w:rPr>
                <w:noProof/>
                <w:webHidden/>
              </w:rPr>
              <w:fldChar w:fldCharType="begin"/>
            </w:r>
            <w:r>
              <w:rPr>
                <w:noProof/>
                <w:webHidden/>
              </w:rPr>
              <w:instrText xml:space="preserve"> PAGEREF _Toc69747059 \h </w:instrText>
            </w:r>
            <w:r>
              <w:rPr>
                <w:noProof/>
                <w:webHidden/>
              </w:rPr>
            </w:r>
            <w:r>
              <w:rPr>
                <w:noProof/>
                <w:webHidden/>
              </w:rPr>
              <w:fldChar w:fldCharType="separate"/>
            </w:r>
            <w:r>
              <w:rPr>
                <w:noProof/>
                <w:webHidden/>
              </w:rPr>
              <w:t>18</w:t>
            </w:r>
            <w:r>
              <w:rPr>
                <w:noProof/>
                <w:webHidden/>
              </w:rPr>
              <w:fldChar w:fldCharType="end"/>
            </w:r>
          </w:hyperlink>
        </w:p>
        <w:p w14:paraId="5441F645" w14:textId="5C32309B" w:rsidR="009A13E0" w:rsidRDefault="009A13E0">
          <w:pPr>
            <w:pStyle w:val="SK1"/>
            <w:tabs>
              <w:tab w:val="left" w:pos="480"/>
              <w:tab w:val="right" w:leader="dot" w:pos="8733"/>
            </w:tabs>
            <w:rPr>
              <w:rFonts w:asciiTheme="minorHAnsi" w:eastAsiaTheme="minorEastAsia" w:hAnsiTheme="minorHAnsi"/>
              <w:noProof/>
              <w:sz w:val="22"/>
              <w:szCs w:val="22"/>
              <w:lang w:val="et-EE"/>
            </w:rPr>
          </w:pPr>
          <w:hyperlink w:anchor="_Toc69747060" w:history="1">
            <w:r w:rsidRPr="00434EBB">
              <w:rPr>
                <w:rStyle w:val="Hperlink"/>
                <w:noProof/>
                <w:snapToGrid w:val="0"/>
                <w:w w:val="0"/>
              </w:rPr>
              <w:t>7.</w:t>
            </w:r>
            <w:r>
              <w:rPr>
                <w:rFonts w:asciiTheme="minorHAnsi" w:eastAsiaTheme="minorEastAsia" w:hAnsiTheme="minorHAnsi"/>
                <w:noProof/>
                <w:sz w:val="22"/>
                <w:szCs w:val="22"/>
                <w:lang w:val="et-EE"/>
              </w:rPr>
              <w:tab/>
            </w:r>
            <w:r w:rsidRPr="00434EBB">
              <w:rPr>
                <w:rStyle w:val="Hperlink"/>
                <w:noProof/>
              </w:rPr>
              <w:t>Summary</w:t>
            </w:r>
            <w:r>
              <w:rPr>
                <w:noProof/>
                <w:webHidden/>
              </w:rPr>
              <w:tab/>
            </w:r>
            <w:r>
              <w:rPr>
                <w:noProof/>
                <w:webHidden/>
              </w:rPr>
              <w:fldChar w:fldCharType="begin"/>
            </w:r>
            <w:r>
              <w:rPr>
                <w:noProof/>
                <w:webHidden/>
              </w:rPr>
              <w:instrText xml:space="preserve"> PAGEREF _Toc69747060 \h </w:instrText>
            </w:r>
            <w:r>
              <w:rPr>
                <w:noProof/>
                <w:webHidden/>
              </w:rPr>
            </w:r>
            <w:r>
              <w:rPr>
                <w:noProof/>
                <w:webHidden/>
              </w:rPr>
              <w:fldChar w:fldCharType="separate"/>
            </w:r>
            <w:r>
              <w:rPr>
                <w:noProof/>
                <w:webHidden/>
              </w:rPr>
              <w:t>19</w:t>
            </w:r>
            <w:r>
              <w:rPr>
                <w:noProof/>
                <w:webHidden/>
              </w:rPr>
              <w:fldChar w:fldCharType="end"/>
            </w:r>
          </w:hyperlink>
        </w:p>
        <w:p w14:paraId="0191A29E" w14:textId="1506EA64" w:rsidR="009A13E0" w:rsidRDefault="009A13E0">
          <w:pPr>
            <w:pStyle w:val="SK1"/>
            <w:tabs>
              <w:tab w:val="left" w:pos="480"/>
              <w:tab w:val="right" w:leader="dot" w:pos="8733"/>
            </w:tabs>
            <w:rPr>
              <w:rFonts w:asciiTheme="minorHAnsi" w:eastAsiaTheme="minorEastAsia" w:hAnsiTheme="minorHAnsi"/>
              <w:noProof/>
              <w:sz w:val="22"/>
              <w:szCs w:val="22"/>
              <w:lang w:val="et-EE"/>
            </w:rPr>
          </w:pPr>
          <w:hyperlink w:anchor="_Toc69747061" w:history="1">
            <w:r w:rsidRPr="00434EBB">
              <w:rPr>
                <w:rStyle w:val="Hperlink"/>
                <w:noProof/>
                <w:snapToGrid w:val="0"/>
                <w:w w:val="0"/>
              </w:rPr>
              <w:t>8.</w:t>
            </w:r>
            <w:r>
              <w:rPr>
                <w:rFonts w:asciiTheme="minorHAnsi" w:eastAsiaTheme="minorEastAsia" w:hAnsiTheme="minorHAnsi"/>
                <w:noProof/>
                <w:sz w:val="22"/>
                <w:szCs w:val="22"/>
                <w:lang w:val="et-EE"/>
              </w:rPr>
              <w:tab/>
            </w:r>
            <w:r w:rsidRPr="00434EBB">
              <w:rPr>
                <w:rStyle w:val="Hperlink"/>
                <w:noProof/>
              </w:rPr>
              <w:t>References</w:t>
            </w:r>
            <w:r>
              <w:rPr>
                <w:noProof/>
                <w:webHidden/>
              </w:rPr>
              <w:tab/>
            </w:r>
            <w:r>
              <w:rPr>
                <w:noProof/>
                <w:webHidden/>
              </w:rPr>
              <w:fldChar w:fldCharType="begin"/>
            </w:r>
            <w:r>
              <w:rPr>
                <w:noProof/>
                <w:webHidden/>
              </w:rPr>
              <w:instrText xml:space="preserve"> PAGEREF _Toc69747061 \h </w:instrText>
            </w:r>
            <w:r>
              <w:rPr>
                <w:noProof/>
                <w:webHidden/>
              </w:rPr>
            </w:r>
            <w:r>
              <w:rPr>
                <w:noProof/>
                <w:webHidden/>
              </w:rPr>
              <w:fldChar w:fldCharType="separate"/>
            </w:r>
            <w:r>
              <w:rPr>
                <w:noProof/>
                <w:webHidden/>
              </w:rPr>
              <w:t>20</w:t>
            </w:r>
            <w:r>
              <w:rPr>
                <w:noProof/>
                <w:webHidden/>
              </w:rPr>
              <w:fldChar w:fldCharType="end"/>
            </w:r>
          </w:hyperlink>
        </w:p>
        <w:p w14:paraId="00C393A0" w14:textId="4B1829F1" w:rsidR="005268D3" w:rsidRPr="00B94EB5" w:rsidRDefault="00156940">
          <w:r w:rsidRPr="00B94EB5">
            <w:fldChar w:fldCharType="end"/>
          </w:r>
        </w:p>
      </w:sdtContent>
    </w:sdt>
    <w:p w14:paraId="6A031BCB" w14:textId="77777777" w:rsidR="005268D3" w:rsidRPr="00B94EB5" w:rsidRDefault="002065CD">
      <w:pPr>
        <w:autoSpaceDE/>
        <w:spacing w:after="200" w:line="276" w:lineRule="auto"/>
      </w:pPr>
      <w:r w:rsidRPr="00B94EB5">
        <w:br w:type="page"/>
      </w:r>
    </w:p>
    <w:p w14:paraId="144E1D35" w14:textId="56669F09" w:rsidR="005268D3" w:rsidRPr="00B94EB5" w:rsidRDefault="00E451C0">
      <w:pPr>
        <w:pStyle w:val="Pealkiri1"/>
      </w:pPr>
      <w:bookmarkStart w:id="4" w:name="_Toc69747034"/>
      <w:r w:rsidRPr="00B94EB5">
        <w:lastRenderedPageBreak/>
        <w:t>Introduction</w:t>
      </w:r>
      <w:bookmarkEnd w:id="4"/>
    </w:p>
    <w:p w14:paraId="23B68796" w14:textId="0F300900" w:rsidR="008E7184" w:rsidRPr="00B94EB5" w:rsidRDefault="00696DF9" w:rsidP="008E7184">
      <w:r w:rsidRPr="00B94EB5">
        <w:t>With the progress in various information technolog</w:t>
      </w:r>
      <w:r w:rsidR="008E01FC" w:rsidRPr="00B94EB5">
        <w:t>y</w:t>
      </w:r>
      <w:r w:rsidRPr="00B94EB5">
        <w:t xml:space="preserve"> fields, many aspects of human society have changed. Access to information has never been quicker</w:t>
      </w:r>
      <w:r w:rsidR="008E01FC" w:rsidRPr="00B94EB5">
        <w:t xml:space="preserve"> and easier</w:t>
      </w:r>
      <w:r w:rsidRPr="00B94EB5">
        <w:t xml:space="preserve"> as devices capable of accessing information anywhere with internet coverage have bec</w:t>
      </w:r>
      <w:r w:rsidR="00401765" w:rsidRPr="00B94EB5">
        <w:t>o</w:t>
      </w:r>
      <w:r w:rsidRPr="00B94EB5">
        <w:t>me very common. Today many devices around us can rec</w:t>
      </w:r>
      <w:r w:rsidR="00401765" w:rsidRPr="00B94EB5">
        <w:t>e</w:t>
      </w:r>
      <w:r w:rsidRPr="00B94EB5">
        <w:t>ive, store, process and transfer</w:t>
      </w:r>
      <w:r w:rsidR="008E01FC" w:rsidRPr="00B94EB5">
        <w:t xml:space="preserve"> </w:t>
      </w:r>
      <w:r w:rsidR="00401765" w:rsidRPr="00B94EB5">
        <w:t>data</w:t>
      </w:r>
      <w:r w:rsidR="008E01FC" w:rsidRPr="00B94EB5">
        <w:t xml:space="preserve"> to </w:t>
      </w:r>
      <w:r w:rsidR="00CC3535" w:rsidRPr="00B94EB5">
        <w:t xml:space="preserve">connected </w:t>
      </w:r>
      <w:proofErr w:type="gramStart"/>
      <w:r w:rsidR="00CC3535" w:rsidRPr="00B94EB5">
        <w:t>devices</w:t>
      </w:r>
      <w:r w:rsidR="008E01FC" w:rsidRPr="00B94EB5">
        <w:t xml:space="preserve"> .</w:t>
      </w:r>
      <w:proofErr w:type="gramEnd"/>
      <w:r w:rsidR="008E01FC" w:rsidRPr="00B94EB5">
        <w:t xml:space="preserve"> This system is known as </w:t>
      </w:r>
      <w:r w:rsidR="00401765" w:rsidRPr="00B94EB5">
        <w:t xml:space="preserve">the </w:t>
      </w:r>
      <w:r w:rsidR="008E01FC" w:rsidRPr="00B94EB5">
        <w:t>internet of things</w:t>
      </w:r>
      <w:r w:rsidRPr="00B94EB5">
        <w:t xml:space="preserve"> </w:t>
      </w:r>
      <w:r w:rsidR="008E01FC" w:rsidRPr="00B94EB5">
        <w:t>(IoT)</w:t>
      </w:r>
      <w:r w:rsidR="00401765" w:rsidRPr="00B94EB5">
        <w:t>.</w:t>
      </w:r>
      <w:r w:rsidR="009B48F6" w:rsidRPr="00B94EB5">
        <w:t xml:space="preserve"> </w:t>
      </w:r>
      <w:r w:rsidR="00401765" w:rsidRPr="00B94EB5">
        <w:t>O</w:t>
      </w:r>
      <w:r w:rsidR="009B48F6" w:rsidRPr="00B94EB5">
        <w:t>ver the years</w:t>
      </w:r>
      <w:r w:rsidR="00401765" w:rsidRPr="00B94EB5">
        <w:t>,</w:t>
      </w:r>
      <w:r w:rsidR="009B48F6" w:rsidRPr="00B94EB5">
        <w:t xml:space="preserve"> the popularity in this field has been increasing rapi</w:t>
      </w:r>
      <w:r w:rsidR="00401765" w:rsidRPr="00B94EB5">
        <w:t>d</w:t>
      </w:r>
      <w:r w:rsidR="009B48F6" w:rsidRPr="00B94EB5">
        <w:t>ly.</w:t>
      </w:r>
      <w:r w:rsidR="007C1FE8" w:rsidRPr="00B94EB5">
        <w:t xml:space="preserve"> According to </w:t>
      </w:r>
      <w:r w:rsidR="00401765" w:rsidRPr="00B94EB5">
        <w:t xml:space="preserve">the </w:t>
      </w:r>
      <w:r w:rsidR="007C1FE8" w:rsidRPr="00B94EB5">
        <w:t>GSM Association</w:t>
      </w:r>
      <w:r w:rsidR="00401765" w:rsidRPr="00B94EB5">
        <w:t>,</w:t>
      </w:r>
      <w:r w:rsidR="007C1FE8" w:rsidRPr="00B94EB5">
        <w:t xml:space="preserve"> it is expected that </w:t>
      </w:r>
      <w:r w:rsidR="00401765" w:rsidRPr="00B94EB5">
        <w:t xml:space="preserve">the </w:t>
      </w:r>
      <w:r w:rsidR="007C1FE8" w:rsidRPr="00B94EB5">
        <w:t>number of IoT devices will grow to 25.1 billion by 2025</w:t>
      </w:r>
      <w:sdt>
        <w:sdtPr>
          <w:id w:val="-2040499861"/>
          <w:citation/>
        </w:sdtPr>
        <w:sdtEndPr/>
        <w:sdtContent>
          <w:r w:rsidR="007C1FE8" w:rsidRPr="00B94EB5">
            <w:fldChar w:fldCharType="begin"/>
          </w:r>
          <w:r w:rsidR="007C1FE8" w:rsidRPr="00B94EB5">
            <w:instrText xml:space="preserve"> CITATION Res20 \l 1061 </w:instrText>
          </w:r>
          <w:r w:rsidR="007C1FE8" w:rsidRPr="00B94EB5">
            <w:fldChar w:fldCharType="separate"/>
          </w:r>
          <w:r w:rsidR="009C2046">
            <w:rPr>
              <w:noProof/>
            </w:rPr>
            <w:t xml:space="preserve"> </w:t>
          </w:r>
          <w:r w:rsidR="009C2046" w:rsidRPr="009C2046">
            <w:rPr>
              <w:noProof/>
            </w:rPr>
            <w:t>[1]</w:t>
          </w:r>
          <w:r w:rsidR="007C1FE8" w:rsidRPr="00B94EB5">
            <w:fldChar w:fldCharType="end"/>
          </w:r>
        </w:sdtContent>
      </w:sdt>
      <w:r w:rsidR="007C1FE8" w:rsidRPr="00B94EB5">
        <w:t>.</w:t>
      </w:r>
    </w:p>
    <w:p w14:paraId="25E3E0DB" w14:textId="1166C323" w:rsidR="000D5352" w:rsidRPr="00B94EB5" w:rsidRDefault="00F57645" w:rsidP="008E7184">
      <w:r w:rsidRPr="00B94EB5">
        <w:t>One</w:t>
      </w:r>
      <w:r w:rsidR="000D5352" w:rsidRPr="00B94EB5">
        <w:t xml:space="preserve"> of many popular real-world applications for Io</w:t>
      </w:r>
      <w:r w:rsidR="00401765" w:rsidRPr="00B94EB5">
        <w:t>T</w:t>
      </w:r>
      <w:r w:rsidR="000D5352" w:rsidRPr="00B94EB5">
        <w:t xml:space="preserve"> is in smart home ecosystems. Through IoT</w:t>
      </w:r>
      <w:r w:rsidR="00401765" w:rsidRPr="00B94EB5">
        <w:t>,</w:t>
      </w:r>
      <w:r w:rsidR="000D5352" w:rsidRPr="00B94EB5">
        <w:t xml:space="preserve"> it bec</w:t>
      </w:r>
      <w:r w:rsidR="00401765" w:rsidRPr="00B94EB5">
        <w:t>o</w:t>
      </w:r>
      <w:r w:rsidR="000D5352" w:rsidRPr="00B94EB5">
        <w:t>mes possible to monitor, control and automate smart home</w:t>
      </w:r>
      <w:r w:rsidR="00900600" w:rsidRPr="00B94EB5">
        <w:t xml:space="preserve"> devices </w:t>
      </w:r>
      <w:r w:rsidR="00401765" w:rsidRPr="00B94EB5">
        <w:t>at</w:t>
      </w:r>
      <w:r w:rsidR="00900600" w:rsidRPr="00B94EB5">
        <w:t xml:space="preserve"> some level</w:t>
      </w:r>
      <w:r w:rsidR="00401765" w:rsidRPr="00B94EB5">
        <w:t>,</w:t>
      </w:r>
      <w:r w:rsidR="00900600" w:rsidRPr="00B94EB5">
        <w:t xml:space="preserve"> even for private consumers with no prior knowledge in this field. </w:t>
      </w:r>
      <w:r w:rsidR="00F002FA" w:rsidRPr="00B94EB5">
        <w:t xml:space="preserve">A large part of the popularity also stems from the fact that it is possible to create smart home systems with relatively </w:t>
      </w:r>
      <w:r w:rsidR="00401765" w:rsidRPr="00B94EB5">
        <w:t>more nominal</w:t>
      </w:r>
      <w:r w:rsidR="00F002FA" w:rsidRPr="00B94EB5">
        <w:t xml:space="preserve"> cost than in the past. This is due to </w:t>
      </w:r>
      <w:r w:rsidR="00401765" w:rsidRPr="00B94EB5">
        <w:t xml:space="preserve">the </w:t>
      </w:r>
      <w:r w:rsidR="00F002FA" w:rsidRPr="00B94EB5">
        <w:t>development and</w:t>
      </w:r>
      <w:r w:rsidR="00401765" w:rsidRPr="00B94EB5">
        <w:t xml:space="preserve"> the</w:t>
      </w:r>
      <w:r w:rsidR="00F002FA" w:rsidRPr="00B94EB5">
        <w:t xml:space="preserve"> br</w:t>
      </w:r>
      <w:r w:rsidR="00401765" w:rsidRPr="00B94EB5">
        <w:t>oa</w:t>
      </w:r>
      <w:r w:rsidR="00F002FA" w:rsidRPr="00B94EB5">
        <w:t>der availabil</w:t>
      </w:r>
      <w:r w:rsidR="00401765" w:rsidRPr="00B94EB5">
        <w:t>i</w:t>
      </w:r>
      <w:r w:rsidR="00F002FA" w:rsidRPr="00B94EB5">
        <w:t>ty</w:t>
      </w:r>
      <w:r w:rsidR="00401765" w:rsidRPr="00B94EB5">
        <w:t xml:space="preserve"> of older technologies. </w:t>
      </w:r>
      <w:proofErr w:type="spellStart"/>
      <w:r w:rsidR="00401765" w:rsidRPr="00B94EB5">
        <w:t>Adroid</w:t>
      </w:r>
      <w:proofErr w:type="spellEnd"/>
      <w:r w:rsidR="00401765" w:rsidRPr="00B94EB5">
        <w:t xml:space="preserve"> Market Research, a global market research firm, points out that smart home system</w:t>
      </w:r>
      <w:r w:rsidR="00580225" w:rsidRPr="00B94EB5">
        <w:t>'</w:t>
      </w:r>
      <w:r w:rsidR="00401765" w:rsidRPr="00B94EB5">
        <w:t>s take-up is growing and that smart home systems</w:t>
      </w:r>
      <w:r w:rsidR="00580225" w:rsidRPr="00B94EB5">
        <w:t>'</w:t>
      </w:r>
      <w:r w:rsidR="00401765" w:rsidRPr="00B94EB5">
        <w:t xml:space="preserve"> global market is expected to exceed USD 95 billion by 2025</w:t>
      </w:r>
      <w:sdt>
        <w:sdtPr>
          <w:id w:val="-2127309780"/>
          <w:citation/>
        </w:sdtPr>
        <w:sdtEndPr/>
        <w:sdtContent>
          <w:r w:rsidR="00401765" w:rsidRPr="00B94EB5">
            <w:fldChar w:fldCharType="begin"/>
          </w:r>
          <w:r w:rsidR="00401765" w:rsidRPr="00B94EB5">
            <w:instrText xml:space="preserve"> CITATION 1 \l 1061 </w:instrText>
          </w:r>
          <w:r w:rsidR="00401765" w:rsidRPr="00B94EB5">
            <w:fldChar w:fldCharType="separate"/>
          </w:r>
          <w:r w:rsidR="009C2046">
            <w:rPr>
              <w:noProof/>
            </w:rPr>
            <w:t xml:space="preserve"> </w:t>
          </w:r>
          <w:r w:rsidR="009C2046" w:rsidRPr="009C2046">
            <w:rPr>
              <w:noProof/>
            </w:rPr>
            <w:t>[2]</w:t>
          </w:r>
          <w:r w:rsidR="00401765" w:rsidRPr="00B94EB5">
            <w:fldChar w:fldCharType="end"/>
          </w:r>
        </w:sdtContent>
      </w:sdt>
      <w:r w:rsidR="00401765" w:rsidRPr="00B94EB5">
        <w:t>.</w:t>
      </w:r>
    </w:p>
    <w:p w14:paraId="158FA9B9" w14:textId="07AD847B" w:rsidR="00ED6DF2" w:rsidRPr="00B94EB5" w:rsidRDefault="00895AF5" w:rsidP="008E7184">
      <w:r w:rsidRPr="00B94EB5">
        <w:t>A smart home is essentially a home where through wireless technologies, various appliances and devices can be monitored and controlled</w:t>
      </w:r>
      <w:r w:rsidR="00A52C4A" w:rsidRPr="00B94EB5">
        <w:t xml:space="preserve"> using mobiles or other networked devices.</w:t>
      </w:r>
      <w:r w:rsidR="00AB6691" w:rsidRPr="00B94EB5">
        <w:t xml:space="preserve"> Data generated by sensors and smart home appliances make it possible to monitor conditions </w:t>
      </w:r>
      <w:r w:rsidR="00ED6DF2" w:rsidRPr="00B94EB5">
        <w:t xml:space="preserve">at </w:t>
      </w:r>
      <w:r w:rsidR="00AB6691" w:rsidRPr="00B94EB5">
        <w:t xml:space="preserve">home and </w:t>
      </w:r>
      <w:r w:rsidRPr="00B94EB5">
        <w:t>its devices</w:t>
      </w:r>
      <w:r w:rsidR="00AB6691" w:rsidRPr="00B94EB5">
        <w:t xml:space="preserve">. </w:t>
      </w:r>
      <w:r w:rsidR="00ED6DF2" w:rsidRPr="00B94EB5">
        <w:t xml:space="preserve">Devices themselves can communicate with each other or </w:t>
      </w:r>
      <w:r w:rsidR="00887BD5" w:rsidRPr="00B94EB5">
        <w:t>with smart home central platform through WIFI and Bluetooth.</w:t>
      </w:r>
      <w:r w:rsidR="00F24064" w:rsidRPr="00B94EB5">
        <w:t xml:space="preserve"> This enables for smart home solutions where through IoT capabilities</w:t>
      </w:r>
      <w:r w:rsidRPr="00B94EB5">
        <w:t>,</w:t>
      </w:r>
      <w:r w:rsidR="00F24064" w:rsidRPr="00B94EB5">
        <w:t xml:space="preserve"> more complex automations are possible.</w:t>
      </w:r>
    </w:p>
    <w:p w14:paraId="53F2960A" w14:textId="73560DC9" w:rsidR="001F389B" w:rsidRPr="00B94EB5" w:rsidRDefault="00F24064" w:rsidP="008E7184">
      <w:r w:rsidRPr="00B94EB5">
        <w:t xml:space="preserve">Smart homes are not only more popular due to </w:t>
      </w:r>
      <w:r w:rsidR="00895AF5" w:rsidRPr="00B94EB5">
        <w:t xml:space="preserve">the </w:t>
      </w:r>
      <w:r w:rsidR="00783D43" w:rsidRPr="00B94EB5">
        <w:t xml:space="preserve">capability and </w:t>
      </w:r>
      <w:r w:rsidRPr="00B94EB5">
        <w:t>affordabilit</w:t>
      </w:r>
      <w:r w:rsidR="00783D43" w:rsidRPr="00B94EB5">
        <w:t>y</w:t>
      </w:r>
      <w:r w:rsidRPr="00B94EB5">
        <w:t xml:space="preserve"> of smart devices but also</w:t>
      </w:r>
      <w:r w:rsidR="001F389B" w:rsidRPr="00B94EB5">
        <w:t xml:space="preserve"> </w:t>
      </w:r>
      <w:proofErr w:type="gramStart"/>
      <w:r w:rsidR="001F389B" w:rsidRPr="00B94EB5">
        <w:t xml:space="preserve">due </w:t>
      </w:r>
      <w:r w:rsidR="00895AF5" w:rsidRPr="00B94EB5">
        <w:t>t</w:t>
      </w:r>
      <w:r w:rsidR="001F389B" w:rsidRPr="00B94EB5">
        <w:t xml:space="preserve">o </w:t>
      </w:r>
      <w:r w:rsidR="00895AF5" w:rsidRPr="00B94EB5">
        <w:t xml:space="preserve">the </w:t>
      </w:r>
      <w:r w:rsidR="001F389B" w:rsidRPr="00B94EB5">
        <w:t>fact that</w:t>
      </w:r>
      <w:proofErr w:type="gramEnd"/>
      <w:r w:rsidR="001F389B" w:rsidRPr="00B94EB5">
        <w:t xml:space="preserve"> there are open-source smart home platforms. Some of these platforms are easy to implement and do not require huge invest</w:t>
      </w:r>
      <w:r w:rsidR="00895AF5" w:rsidRPr="00B94EB5">
        <w:t>men</w:t>
      </w:r>
      <w:r w:rsidR="001F389B" w:rsidRPr="00B94EB5">
        <w:t xml:space="preserve">t. They can enable </w:t>
      </w:r>
      <w:r w:rsidR="00895AF5" w:rsidRPr="00B94EB5">
        <w:t xml:space="preserve">the </w:t>
      </w:r>
      <w:r w:rsidR="001F389B" w:rsidRPr="00B94EB5">
        <w:t xml:space="preserve">user to tie in existing smart systems in the house to one central system. </w:t>
      </w:r>
      <w:r w:rsidR="00B07355" w:rsidRPr="00B94EB5">
        <w:t>These platforms work by using wireless technologies and IoT capabilities to communicate with smart solutions from different ecosystems.</w:t>
      </w:r>
    </w:p>
    <w:p w14:paraId="1BF81F84" w14:textId="49CAEAAE" w:rsidR="00294E84" w:rsidRPr="00B94EB5" w:rsidRDefault="00294E84" w:rsidP="008E7184">
      <w:r w:rsidRPr="00B94EB5">
        <w:t xml:space="preserve">The flexibility of some open-source smart home platforms is not only limited to </w:t>
      </w:r>
      <w:proofErr w:type="gramStart"/>
      <w:r w:rsidRPr="00B94EB5">
        <w:t>connecting together</w:t>
      </w:r>
      <w:proofErr w:type="gramEnd"/>
      <w:r w:rsidRPr="00B94EB5">
        <w:t xml:space="preserve"> </w:t>
      </w:r>
      <w:r w:rsidR="005E78E2" w:rsidRPr="00B94EB5">
        <w:t xml:space="preserve">different smart systems in homes. With some research and time, users can try to build their own solutions on top of these platforms or implement advanced automations. This level of flexibility gives the users a certain degree of control </w:t>
      </w:r>
      <w:r w:rsidR="00201EC0" w:rsidRPr="00B94EB5">
        <w:t xml:space="preserve">of how their smart home systems handles information flow around the house. </w:t>
      </w:r>
      <w:r w:rsidR="005E78E2" w:rsidRPr="00B94EB5">
        <w:t>This</w:t>
      </w:r>
      <w:r w:rsidR="00201EC0" w:rsidRPr="00B94EB5">
        <w:t xml:space="preserve"> enables users to have better control over their privacy and be sure that their private information will not reach any third party.</w:t>
      </w:r>
    </w:p>
    <w:p w14:paraId="0899F486" w14:textId="6414F32D" w:rsidR="00815237" w:rsidRPr="00B94EB5" w:rsidRDefault="00815237" w:rsidP="008E7184">
      <w:r w:rsidRPr="00B94EB5">
        <w:t xml:space="preserve">The degree of control over the private information gives certain open-source smart home platforms advantage over commercial smart home platforms. This is not the only advantage of choosing open-source platform for smart home. Open-source solutions often have </w:t>
      </w:r>
      <w:proofErr w:type="gramStart"/>
      <w:r w:rsidRPr="00B94EB5">
        <w:t>better  transparency</w:t>
      </w:r>
      <w:proofErr w:type="gramEnd"/>
      <w:r w:rsidRPr="00B94EB5">
        <w:t xml:space="preserve"> than commercial solutions. This means that users could have better idea how open-source smart home platform works and how it works behind the scenes, thus possibly gaining better trust than their commercial counterparts.</w:t>
      </w:r>
    </w:p>
    <w:p w14:paraId="70C8E247" w14:textId="77777777" w:rsidR="00B94EB5" w:rsidRDefault="00783D43" w:rsidP="008E7184">
      <w:r w:rsidRPr="00B94EB5">
        <w:t>Although smart home platform</w:t>
      </w:r>
      <w:r w:rsidR="00B94EB5">
        <w:t>s</w:t>
      </w:r>
      <w:r w:rsidRPr="00B94EB5">
        <w:t xml:space="preserve"> importance in smart home is not low, it would be almost useless without any devices to control, monitor or automate. These devices can almost be anything in the house that could gather information</w:t>
      </w:r>
      <w:r w:rsidR="00B94EB5" w:rsidRPr="00B94EB5">
        <w:t xml:space="preserve">, </w:t>
      </w:r>
      <w:r w:rsidRPr="00B94EB5">
        <w:t>use information to accomplish some task</w:t>
      </w:r>
      <w:r w:rsidR="00B94EB5" w:rsidRPr="00B94EB5">
        <w:t xml:space="preserve"> or perform simple actions when triggered</w:t>
      </w:r>
      <w:r w:rsidR="00294E84" w:rsidRPr="00B94EB5">
        <w:t>.</w:t>
      </w:r>
      <w:r w:rsidRPr="00B94EB5">
        <w:t xml:space="preserve"> </w:t>
      </w:r>
      <w:r w:rsidR="00B94EB5" w:rsidRPr="00B94EB5">
        <w:t xml:space="preserve">These devices could be smart </w:t>
      </w:r>
      <w:r w:rsidR="00B94EB5">
        <w:t xml:space="preserve">entertainment, climate, kitchen, security devices and the list does not end there. </w:t>
      </w:r>
    </w:p>
    <w:p w14:paraId="7F7F5F65" w14:textId="1046376C" w:rsidR="00201EC0" w:rsidRPr="00B94EB5" w:rsidRDefault="00B94EB5" w:rsidP="008E7184">
      <w:r w:rsidRPr="00B94EB5">
        <w:lastRenderedPageBreak/>
        <w:t>W</w:t>
      </w:r>
      <w:r w:rsidR="00294E84" w:rsidRPr="00B94EB5">
        <w:t xml:space="preserve">ith microcontrollers and single-board computers, </w:t>
      </w:r>
      <w:r>
        <w:t>even</w:t>
      </w:r>
      <w:r w:rsidR="00294E84" w:rsidRPr="00B94EB5">
        <w:t xml:space="preserve"> normal device</w:t>
      </w:r>
      <w:r>
        <w:t>s could</w:t>
      </w:r>
      <w:r w:rsidR="00294E84" w:rsidRPr="00B94EB5">
        <w:t xml:space="preserve"> act</w:t>
      </w:r>
      <w:r>
        <w:t xml:space="preserve"> as smart devices</w:t>
      </w:r>
      <w:r w:rsidR="00294E84" w:rsidRPr="00B94EB5">
        <w:t xml:space="preserve">. As an example, it is possible to monitor ordinary devices and appliances' energy usage and implement a switch for turning them off and on. This allows for creating a home system with efficient electricity usage and thus lowers the overall cost in electricity. Due to that, </w:t>
      </w:r>
      <w:proofErr w:type="gramStart"/>
      <w:r w:rsidR="00294E84" w:rsidRPr="00B94EB5">
        <w:t>home owners</w:t>
      </w:r>
      <w:proofErr w:type="gramEnd"/>
      <w:r w:rsidR="00294E84" w:rsidRPr="00B94EB5">
        <w:t xml:space="preserve"> could invest more into field of smart homes without having to worry about </w:t>
      </w:r>
      <w:proofErr w:type="spellStart"/>
      <w:r w:rsidR="00294E84" w:rsidRPr="00B94EB5">
        <w:t>accumalating</w:t>
      </w:r>
      <w:proofErr w:type="spellEnd"/>
      <w:r w:rsidR="00294E84" w:rsidRPr="00B94EB5">
        <w:t xml:space="preserve"> huge electricity bills.</w:t>
      </w:r>
      <w:r w:rsidR="00815237" w:rsidRPr="00B94EB5">
        <w:t xml:space="preserve"> </w:t>
      </w:r>
    </w:p>
    <w:p w14:paraId="49A7765E" w14:textId="5E041191" w:rsidR="008523F6" w:rsidRPr="00B94EB5" w:rsidRDefault="008523F6" w:rsidP="008523F6">
      <w:pPr>
        <w:pStyle w:val="Pealkiri2"/>
      </w:pPr>
      <w:bookmarkStart w:id="5" w:name="_Toc69747035"/>
      <w:r w:rsidRPr="00B94EB5">
        <w:t>Aim of the thesis</w:t>
      </w:r>
      <w:bookmarkEnd w:id="5"/>
    </w:p>
    <w:p w14:paraId="5D22BFCA" w14:textId="33B91D9C" w:rsidR="00CF0D8C" w:rsidRPr="00B94EB5" w:rsidRDefault="00CF0D8C" w:rsidP="00CF0D8C">
      <w:r w:rsidRPr="00B94EB5">
        <w:t>The aim of this thesis is to create smart home system that could</w:t>
      </w:r>
      <w:r w:rsidR="00525BD3" w:rsidRPr="00B94EB5">
        <w:t xml:space="preserve"> </w:t>
      </w:r>
      <w:r w:rsidR="00FF3387" w:rsidRPr="00B94EB5">
        <w:t xml:space="preserve">monitor and control smart home appliances </w:t>
      </w:r>
      <w:proofErr w:type="gramStart"/>
      <w:r w:rsidR="00FF3387" w:rsidRPr="00B94EB5">
        <w:t>through the use of</w:t>
      </w:r>
      <w:proofErr w:type="gramEnd"/>
      <w:r w:rsidR="00FF3387" w:rsidRPr="00B94EB5">
        <w:t xml:space="preserve"> IoT. To better demonstrate the IoT capabilities in the smart home system, a user </w:t>
      </w:r>
      <w:r w:rsidR="00525BD3" w:rsidRPr="00B94EB5">
        <w:t>track</w:t>
      </w:r>
      <w:r w:rsidR="00FF3387" w:rsidRPr="00B94EB5">
        <w:t>ing</w:t>
      </w:r>
      <w:r w:rsidRPr="00B94EB5">
        <w:t xml:space="preserve"> </w:t>
      </w:r>
      <w:r w:rsidR="00FF3387" w:rsidRPr="00B94EB5">
        <w:t xml:space="preserve">system will be developed. This system will collect </w:t>
      </w:r>
      <w:proofErr w:type="gramStart"/>
      <w:r w:rsidR="00FF3387" w:rsidRPr="00B94EB5">
        <w:t>users</w:t>
      </w:r>
      <w:proofErr w:type="gramEnd"/>
      <w:r w:rsidR="00FF3387" w:rsidRPr="00B94EB5">
        <w:t xml:space="preserve"> location data in real-time, which will be used to control devices around the user. This thesis uses</w:t>
      </w:r>
      <w:r w:rsidRPr="00B94EB5">
        <w:t xml:space="preserve"> </w:t>
      </w:r>
      <w:r w:rsidR="00FF3387" w:rsidRPr="00B94EB5">
        <w:t xml:space="preserve">an </w:t>
      </w:r>
      <w:r w:rsidRPr="00B94EB5">
        <w:t xml:space="preserve">open-source home automation platform and various single-board computers </w:t>
      </w:r>
      <w:r w:rsidR="00FF3387" w:rsidRPr="00B94EB5">
        <w:t>to handle smart home devices and track</w:t>
      </w:r>
      <w:r w:rsidRPr="00B94EB5">
        <w:t xml:space="preserve"> users. As the tracking should dif</w:t>
      </w:r>
      <w:r w:rsidR="00FF3387" w:rsidRPr="00B94EB5">
        <w:t>ferent</w:t>
      </w:r>
      <w:r w:rsidRPr="00B94EB5">
        <w:t>iate between different users</w:t>
      </w:r>
      <w:r w:rsidR="00FF3387" w:rsidRPr="00B94EB5">
        <w:t>, users are located via their smartphone</w:t>
      </w:r>
      <w:r w:rsidRPr="00B94EB5">
        <w:t xml:space="preserve">s using either </w:t>
      </w:r>
      <w:r w:rsidR="00525BD3" w:rsidRPr="00B94EB5">
        <w:t>WIFI or Bluetooth.</w:t>
      </w:r>
      <w:r w:rsidRPr="00B94EB5">
        <w:t xml:space="preserve"> </w:t>
      </w:r>
      <w:r w:rsidR="00525BD3" w:rsidRPr="00B94EB5">
        <w:t xml:space="preserve">Communication between </w:t>
      </w:r>
      <w:r w:rsidR="00FF3387" w:rsidRPr="00B94EB5">
        <w:t xml:space="preserve">the </w:t>
      </w:r>
      <w:r w:rsidR="00525BD3" w:rsidRPr="00B94EB5">
        <w:t>home automation platform and user tracking devices is done by using MQTT</w:t>
      </w:r>
      <w:r w:rsidR="00FF3387" w:rsidRPr="00B94EB5">
        <w:t xml:space="preserve"> messaging protocol</w:t>
      </w:r>
      <w:r w:rsidR="00525BD3" w:rsidRPr="00B94EB5">
        <w:t>.</w:t>
      </w:r>
    </w:p>
    <w:p w14:paraId="10DF5B34" w14:textId="02312C82" w:rsidR="008523F6" w:rsidRPr="00B94EB5" w:rsidRDefault="008523F6" w:rsidP="008523F6">
      <w:pPr>
        <w:pStyle w:val="Pealkiri2"/>
      </w:pPr>
      <w:bookmarkStart w:id="6" w:name="_Toc69747036"/>
      <w:r w:rsidRPr="00B94EB5">
        <w:t>Outline of the thesis</w:t>
      </w:r>
      <w:bookmarkEnd w:id="6"/>
    </w:p>
    <w:p w14:paraId="33852981" w14:textId="4E7B1F02" w:rsidR="00525BD3" w:rsidRPr="00B94EB5" w:rsidRDefault="00525BD3" w:rsidP="00525BD3">
      <w:r w:rsidRPr="00B94EB5">
        <w:t xml:space="preserve">This thesis </w:t>
      </w:r>
      <w:proofErr w:type="gramStart"/>
      <w:r w:rsidRPr="00B94EB5">
        <w:t>consist</w:t>
      </w:r>
      <w:proofErr w:type="gramEnd"/>
      <w:r w:rsidRPr="00B94EB5">
        <w:t xml:space="preserve"> of three </w:t>
      </w:r>
      <w:proofErr w:type="spellStart"/>
      <w:r w:rsidRPr="00B94EB5">
        <w:t>stategs</w:t>
      </w:r>
      <w:proofErr w:type="spellEnd"/>
      <w:r w:rsidRPr="00B94EB5">
        <w:t xml:space="preserve"> that are:</w:t>
      </w:r>
    </w:p>
    <w:p w14:paraId="64617361" w14:textId="515820B3" w:rsidR="00525BD3" w:rsidRPr="00B94EB5" w:rsidRDefault="00525BD3" w:rsidP="00525BD3">
      <w:pPr>
        <w:pStyle w:val="Loendilik"/>
        <w:numPr>
          <w:ilvl w:val="0"/>
          <w:numId w:val="14"/>
        </w:numPr>
      </w:pPr>
      <w:r w:rsidRPr="00B94EB5">
        <w:t>Setting up home automation platform. In this stage a</w:t>
      </w:r>
      <w:r w:rsidR="00AF17C5" w:rsidRPr="00B94EB5">
        <w:t>n</w:t>
      </w:r>
      <w:r w:rsidRPr="00B94EB5">
        <w:t xml:space="preserve"> open-source platform OpenHAB is used for monitoring, </w:t>
      </w:r>
      <w:proofErr w:type="gramStart"/>
      <w:r w:rsidRPr="00B94EB5">
        <w:t>controlling</w:t>
      </w:r>
      <w:proofErr w:type="gramEnd"/>
      <w:r w:rsidRPr="00B94EB5">
        <w:t xml:space="preserve"> and automating various smart home devices across the house. As such this stage will </w:t>
      </w:r>
      <w:r w:rsidR="00D4302B" w:rsidRPr="00B94EB5">
        <w:t>consist of exploring OpenHAB functionalities and possibilities, setting up the OpenHAB, connecting devices into it and implementing automation and U</w:t>
      </w:r>
      <w:r w:rsidR="00EB4F66" w:rsidRPr="00B94EB5">
        <w:t>I</w:t>
      </w:r>
      <w:r w:rsidR="00D4302B" w:rsidRPr="00B94EB5">
        <w:t xml:space="preserve"> for controlling and monitoring smart home devices. This stage will also describe any problems or findings found.</w:t>
      </w:r>
    </w:p>
    <w:p w14:paraId="076C3179" w14:textId="27953F71" w:rsidR="00D4302B" w:rsidRPr="00B94EB5" w:rsidRDefault="00D4302B" w:rsidP="00525BD3">
      <w:pPr>
        <w:pStyle w:val="Loendilik"/>
        <w:numPr>
          <w:ilvl w:val="0"/>
          <w:numId w:val="14"/>
        </w:numPr>
      </w:pPr>
      <w:r w:rsidRPr="00B94EB5">
        <w:t>Developing user tracking system. This stage will cover how house user tracking system was developed. This will cover the research into different approaches and what approach was used in the end. As such there will also be steps taken in development phase and all risen problems will also be covered.</w:t>
      </w:r>
    </w:p>
    <w:p w14:paraId="2F1EB347" w14:textId="77777777" w:rsidR="00DE021C" w:rsidRPr="00B94EB5" w:rsidRDefault="00D4302B" w:rsidP="00DE021C">
      <w:pPr>
        <w:pStyle w:val="Loendilik"/>
        <w:numPr>
          <w:ilvl w:val="0"/>
          <w:numId w:val="14"/>
        </w:numPr>
      </w:pPr>
      <w:r w:rsidRPr="00B94EB5">
        <w:t xml:space="preserve">Connecting home automation and user tracking system. In this stage the method of connecting the home automation and user tracking system will be described. </w:t>
      </w:r>
      <w:proofErr w:type="gramStart"/>
      <w:r w:rsidRPr="00B94EB5">
        <w:t>Also</w:t>
      </w:r>
      <w:proofErr w:type="gramEnd"/>
      <w:r w:rsidRPr="00B94EB5">
        <w:t xml:space="preserve"> this stage will also contain steps for creating automations using the data that user tracking system provides.</w:t>
      </w:r>
    </w:p>
    <w:p w14:paraId="6925B48B" w14:textId="1CECF4C0" w:rsidR="00DE021C" w:rsidRPr="00B94EB5" w:rsidRDefault="00DE021C" w:rsidP="00DE021C">
      <w:r w:rsidRPr="00B94EB5">
        <w:t>As for thesis structure it is as following:</w:t>
      </w:r>
    </w:p>
    <w:p w14:paraId="736DC96E" w14:textId="2492C192" w:rsidR="00DE021C" w:rsidRPr="00B94EB5" w:rsidRDefault="00DE021C" w:rsidP="00DE021C">
      <w:pPr>
        <w:pStyle w:val="Loendilik"/>
        <w:numPr>
          <w:ilvl w:val="0"/>
          <w:numId w:val="24"/>
        </w:numPr>
      </w:pPr>
      <w:r w:rsidRPr="00B94EB5">
        <w:t>Background, section for information about the technologies and tools used in this thesis.</w:t>
      </w:r>
    </w:p>
    <w:p w14:paraId="2D18BBEE" w14:textId="6E8C2CBA" w:rsidR="00DE021C" w:rsidRPr="00B94EB5" w:rsidRDefault="00DE021C" w:rsidP="00DE021C">
      <w:pPr>
        <w:pStyle w:val="Loendilik"/>
        <w:numPr>
          <w:ilvl w:val="0"/>
          <w:numId w:val="24"/>
        </w:numPr>
      </w:pPr>
      <w:r w:rsidRPr="00B94EB5">
        <w:t xml:space="preserve">System specification, section describing use cases and requirements for this system </w:t>
      </w:r>
      <w:proofErr w:type="spellStart"/>
      <w:r w:rsidRPr="00B94EB5">
        <w:t>developd</w:t>
      </w:r>
      <w:proofErr w:type="spellEnd"/>
      <w:r w:rsidRPr="00B94EB5">
        <w:t xml:space="preserve"> in this thesis.</w:t>
      </w:r>
    </w:p>
    <w:p w14:paraId="129CCD2A" w14:textId="41B30E0E" w:rsidR="00DE021C" w:rsidRPr="00B94EB5" w:rsidRDefault="00F80B02" w:rsidP="00F80B02">
      <w:pPr>
        <w:pStyle w:val="Loendilik"/>
        <w:numPr>
          <w:ilvl w:val="0"/>
          <w:numId w:val="24"/>
        </w:numPr>
      </w:pPr>
      <w:r w:rsidRPr="00B94EB5">
        <w:t>House automation system</w:t>
      </w:r>
      <w:r w:rsidR="00DE021C" w:rsidRPr="00B94EB5">
        <w:t>, section about setting up home automation platform, connecting smart home devices into it and automating said devices.</w:t>
      </w:r>
    </w:p>
    <w:p w14:paraId="35CC92CA" w14:textId="0339F4BB" w:rsidR="00DE021C" w:rsidRPr="00B94EB5" w:rsidRDefault="00DE021C" w:rsidP="00DE021C">
      <w:pPr>
        <w:pStyle w:val="Loendilik"/>
        <w:numPr>
          <w:ilvl w:val="0"/>
          <w:numId w:val="24"/>
        </w:numPr>
      </w:pPr>
      <w:r w:rsidRPr="00B94EB5">
        <w:t>User tracking system, section about developing system for tracking users in the house</w:t>
      </w:r>
      <w:r w:rsidR="003429E8" w:rsidRPr="00B94EB5">
        <w:t>.</w:t>
      </w:r>
    </w:p>
    <w:p w14:paraId="2333B59F" w14:textId="4A42692D" w:rsidR="003429E8" w:rsidRPr="00B94EB5" w:rsidRDefault="00F80B02" w:rsidP="00F80B02">
      <w:pPr>
        <w:pStyle w:val="Loendilik"/>
        <w:numPr>
          <w:ilvl w:val="0"/>
          <w:numId w:val="24"/>
        </w:numPr>
      </w:pPr>
      <w:r w:rsidRPr="00B94EB5">
        <w:t xml:space="preserve">Final </w:t>
      </w:r>
      <w:proofErr w:type="spellStart"/>
      <w:r w:rsidRPr="00B94EB5">
        <w:t>assembely</w:t>
      </w:r>
      <w:proofErr w:type="spellEnd"/>
      <w:r w:rsidRPr="00B94EB5">
        <w:t xml:space="preserve"> and automation</w:t>
      </w:r>
      <w:r w:rsidR="003429E8" w:rsidRPr="00B94EB5">
        <w:t>, section about how location data is sent between systems and used in automating smart home devices.</w:t>
      </w:r>
    </w:p>
    <w:p w14:paraId="14F3B28E" w14:textId="6D24CB01" w:rsidR="003429E8" w:rsidRPr="00B94EB5" w:rsidRDefault="003429E8" w:rsidP="00DE021C">
      <w:pPr>
        <w:pStyle w:val="Loendilik"/>
        <w:numPr>
          <w:ilvl w:val="0"/>
          <w:numId w:val="24"/>
        </w:numPr>
      </w:pPr>
      <w:r w:rsidRPr="00B94EB5">
        <w:t xml:space="preserve">Summary, section describing work and suggestions for future research.  </w:t>
      </w:r>
    </w:p>
    <w:p w14:paraId="35EBF12D" w14:textId="766DB0D4" w:rsidR="00E451C0" w:rsidRPr="00B94EB5" w:rsidRDefault="00E451C0" w:rsidP="00DE021C">
      <w:pPr>
        <w:ind w:left="14400"/>
      </w:pPr>
      <w:r w:rsidRPr="00B94EB5">
        <w:br w:type="page"/>
      </w:r>
    </w:p>
    <w:p w14:paraId="75879AB8" w14:textId="63973D3B" w:rsidR="009C0A55" w:rsidRPr="00B94EB5" w:rsidRDefault="009C0A55" w:rsidP="00C02CFF">
      <w:pPr>
        <w:pStyle w:val="Pealkiri1"/>
      </w:pPr>
      <w:bookmarkStart w:id="7" w:name="_Toc69747037"/>
      <w:r w:rsidRPr="00B94EB5">
        <w:lastRenderedPageBreak/>
        <w:t>Background</w:t>
      </w:r>
      <w:bookmarkEnd w:id="7"/>
    </w:p>
    <w:p w14:paraId="17B534D5" w14:textId="11ADC1E2" w:rsidR="00E56DFE" w:rsidRPr="00B94EB5" w:rsidRDefault="00746440" w:rsidP="00746440">
      <w:r w:rsidRPr="00B94EB5">
        <w:t>This section</w:t>
      </w:r>
      <w:r w:rsidR="00895AF5" w:rsidRPr="00B94EB5">
        <w:t xml:space="preserve"> will give information about the system built in the</w:t>
      </w:r>
      <w:r w:rsidRPr="00B94EB5">
        <w:t xml:space="preserve"> thesis</w:t>
      </w:r>
      <w:r w:rsidR="00895AF5" w:rsidRPr="00B94EB5">
        <w:t xml:space="preserve"> and introduce different components and technologies used in the implementation</w:t>
      </w:r>
      <w:r w:rsidRPr="00B94EB5">
        <w:t xml:space="preserve">. This section will cover </w:t>
      </w:r>
      <w:r w:rsidR="00895AF5" w:rsidRPr="00B94EB5">
        <w:t>different open-source house automation platforms and</w:t>
      </w:r>
      <w:r w:rsidR="00E56DFE" w:rsidRPr="00B94EB5">
        <w:t xml:space="preserve"> explain why OpenHAB was used in the end. Next</w:t>
      </w:r>
      <w:r w:rsidR="00895AF5" w:rsidRPr="00B94EB5">
        <w:t>,</w:t>
      </w:r>
      <w:r w:rsidR="00E56DFE" w:rsidRPr="00B94EB5">
        <w:t xml:space="preserve"> there will be information about what tools and hardware will be used for </w:t>
      </w:r>
      <w:r w:rsidR="00895AF5" w:rsidRPr="00B94EB5">
        <w:t xml:space="preserve">the </w:t>
      </w:r>
      <w:r w:rsidR="00E56DFE" w:rsidRPr="00B94EB5">
        <w:t>user tracking system. Finally</w:t>
      </w:r>
      <w:r w:rsidR="00895AF5" w:rsidRPr="00B94EB5">
        <w:t>,</w:t>
      </w:r>
      <w:r w:rsidR="00E56DFE" w:rsidRPr="00B94EB5">
        <w:t xml:space="preserve"> </w:t>
      </w:r>
      <w:r w:rsidR="00895AF5" w:rsidRPr="00B94EB5">
        <w:t>the smart home devices that are going to be used in this thesis will be introduced.</w:t>
      </w:r>
    </w:p>
    <w:p w14:paraId="64887052" w14:textId="511F1D7B" w:rsidR="00746440" w:rsidRPr="00B94EB5" w:rsidRDefault="00E56DFE" w:rsidP="00E56DFE">
      <w:pPr>
        <w:pStyle w:val="Pealkiri2"/>
      </w:pPr>
      <w:bookmarkStart w:id="8" w:name="_Toc69747038"/>
      <w:r w:rsidRPr="00B94EB5">
        <w:t>Idea</w:t>
      </w:r>
      <w:bookmarkEnd w:id="8"/>
    </w:p>
    <w:p w14:paraId="31BADCFD" w14:textId="5CE8E20D" w:rsidR="00E56DFE" w:rsidRPr="00B94EB5" w:rsidRDefault="00E56DFE" w:rsidP="00E56DFE">
      <w:r w:rsidRPr="00B94EB5">
        <w:t>Th</w:t>
      </w:r>
      <w:r w:rsidR="00895AF5" w:rsidRPr="00B94EB5">
        <w:t>is thesis aims to create an IoT-based smart home central system that could control, monitor,</w:t>
      </w:r>
      <w:r w:rsidR="00EA7186" w:rsidRPr="00B94EB5">
        <w:t xml:space="preserve"> and </w:t>
      </w:r>
      <w:r w:rsidRPr="00B94EB5">
        <w:t>automate different smart home devices in the house</w:t>
      </w:r>
      <w:r w:rsidR="00EA7186" w:rsidRPr="00B94EB5">
        <w:t xml:space="preserve">. </w:t>
      </w:r>
      <w:r w:rsidR="00167511" w:rsidRPr="00B94EB5">
        <w:t xml:space="preserve">This system will make use of </w:t>
      </w:r>
      <w:r w:rsidR="00895AF5" w:rsidRPr="00B94EB5">
        <w:t xml:space="preserve">a </w:t>
      </w:r>
      <w:r w:rsidR="00167511" w:rsidRPr="00B94EB5">
        <w:t>small single-board computer and open-sour</w:t>
      </w:r>
      <w:r w:rsidR="00895AF5" w:rsidRPr="00B94EB5">
        <w:t>c</w:t>
      </w:r>
      <w:r w:rsidR="00167511" w:rsidRPr="00B94EB5">
        <w:t xml:space="preserve">e platform capabilities of good modularity, easy </w:t>
      </w:r>
      <w:proofErr w:type="gramStart"/>
      <w:r w:rsidR="00167511" w:rsidRPr="00B94EB5">
        <w:t>development</w:t>
      </w:r>
      <w:proofErr w:type="gramEnd"/>
      <w:r w:rsidR="00167511" w:rsidRPr="00B94EB5">
        <w:t xml:space="preserve"> and low cost. </w:t>
      </w:r>
      <w:r w:rsidR="00895AF5" w:rsidRPr="00B94EB5">
        <w:t>The u</w:t>
      </w:r>
      <w:r w:rsidR="00770ECB" w:rsidRPr="00B94EB5">
        <w:t xml:space="preserve">ser tracking system will be built with </w:t>
      </w:r>
      <w:r w:rsidR="00895AF5" w:rsidRPr="00B94EB5">
        <w:t xml:space="preserve">the </w:t>
      </w:r>
      <w:r w:rsidR="00770ECB" w:rsidRPr="00B94EB5">
        <w:t xml:space="preserve">purpose to gather data about </w:t>
      </w:r>
      <w:proofErr w:type="gramStart"/>
      <w:r w:rsidR="00770ECB" w:rsidRPr="00B94EB5">
        <w:t>users</w:t>
      </w:r>
      <w:proofErr w:type="gramEnd"/>
      <w:r w:rsidR="00770ECB" w:rsidRPr="00B94EB5">
        <w:t xml:space="preserve"> whereabouts in the house. This data will be used to automate smart devices around the house to respond when users are near them or have left their range. The </w:t>
      </w:r>
      <w:r w:rsidR="00D33124" w:rsidRPr="00B94EB5">
        <w:t xml:space="preserve">main purpose </w:t>
      </w:r>
      <w:r w:rsidR="00895AF5" w:rsidRPr="00B94EB5">
        <w:t>of interaction between user location tracking and smart appliance control is to show what IoT-</w:t>
      </w:r>
      <w:r w:rsidR="00840A9D" w:rsidRPr="00B94EB5">
        <w:t>based smart home system is capable of.</w:t>
      </w:r>
    </w:p>
    <w:p w14:paraId="4660C49F" w14:textId="20C17F2D" w:rsidR="00840A9D" w:rsidRPr="00B94EB5" w:rsidRDefault="00840A9D" w:rsidP="00E56DFE">
      <w:r w:rsidRPr="00B94EB5">
        <w:t xml:space="preserve">Not only is the location of users monitored but also the smart home devices. The smart home system will </w:t>
      </w:r>
      <w:r w:rsidR="002B6B1D" w:rsidRPr="00B94EB5">
        <w:t xml:space="preserve">use the data </w:t>
      </w:r>
      <w:r w:rsidR="000F5955" w:rsidRPr="00B94EB5">
        <w:t xml:space="preserve">gathered from each smart home device and </w:t>
      </w:r>
      <w:r w:rsidR="00895AF5" w:rsidRPr="00B94EB5">
        <w:t xml:space="preserve">enable a </w:t>
      </w:r>
      <w:r w:rsidR="000F5955" w:rsidRPr="00B94EB5">
        <w:t>manual control panel for house users to access. Said control panel w</w:t>
      </w:r>
      <w:r w:rsidR="00895AF5" w:rsidRPr="00B94EB5">
        <w:t>ould</w:t>
      </w:r>
      <w:r w:rsidR="000F5955" w:rsidRPr="00B94EB5">
        <w:t xml:space="preserve"> show </w:t>
      </w:r>
      <w:r w:rsidR="00895AF5" w:rsidRPr="00B94EB5">
        <w:t>each device</w:t>
      </w:r>
      <w:r w:rsidR="00580225" w:rsidRPr="00B94EB5">
        <w:t>'</w:t>
      </w:r>
      <w:r w:rsidR="00895AF5" w:rsidRPr="00B94EB5">
        <w:t>s state, have an option to control these devices manually, and</w:t>
      </w:r>
      <w:r w:rsidR="000F5955" w:rsidRPr="00B94EB5">
        <w:t xml:space="preserve"> possibly show any data that is useful for the user, for example, time, date, </w:t>
      </w:r>
      <w:r w:rsidR="00895AF5" w:rsidRPr="00B94EB5">
        <w:t xml:space="preserve">the </w:t>
      </w:r>
      <w:r w:rsidR="000F5955" w:rsidRPr="00B94EB5">
        <w:t>climate in and out of the house, energy consumption and more. This control panel will be able in both web and mobile application form.</w:t>
      </w:r>
    </w:p>
    <w:p w14:paraId="35C632BC" w14:textId="2573153A" w:rsidR="00492E52" w:rsidRPr="00B94EB5" w:rsidRDefault="00804CB5" w:rsidP="00E56DFE">
      <w:r w:rsidRPr="00B94EB5">
        <w:t>A</w:t>
      </w:r>
      <w:r w:rsidR="00895AF5" w:rsidRPr="00B94EB5">
        <w:t>n</w:t>
      </w:r>
      <w:r w:rsidRPr="00B94EB5">
        <w:t xml:space="preserve"> example of </w:t>
      </w:r>
      <w:r w:rsidR="00895AF5" w:rsidRPr="00B94EB5">
        <w:t xml:space="preserve">a </w:t>
      </w:r>
      <w:r w:rsidRPr="00B94EB5">
        <w:t xml:space="preserve">possible scenario that should be possible with this system: Joe arrives at home. </w:t>
      </w:r>
      <w:r w:rsidR="00895AF5" w:rsidRPr="00B94EB5">
        <w:t>The s</w:t>
      </w:r>
      <w:r w:rsidRPr="00B94EB5">
        <w:t xml:space="preserve">ystem detects that and will turn on lights </w:t>
      </w:r>
      <w:r w:rsidR="00492E52" w:rsidRPr="00B94EB5">
        <w:t>in the vestibule and cloakroom. Next</w:t>
      </w:r>
      <w:r w:rsidR="00895AF5" w:rsidRPr="00B94EB5">
        <w:t>,</w:t>
      </w:r>
      <w:r w:rsidR="00492E52" w:rsidRPr="00B94EB5">
        <w:t xml:space="preserve"> as it is </w:t>
      </w:r>
      <w:r w:rsidR="00895AF5" w:rsidRPr="00B94EB5">
        <w:t xml:space="preserve">a </w:t>
      </w:r>
      <w:r w:rsidR="00492E52" w:rsidRPr="00B94EB5">
        <w:t>warm summer day</w:t>
      </w:r>
      <w:r w:rsidR="00895AF5" w:rsidRPr="00B94EB5">
        <w:t>,</w:t>
      </w:r>
      <w:r w:rsidR="00492E52" w:rsidRPr="00B94EB5">
        <w:t xml:space="preserve"> the system will turn </w:t>
      </w:r>
      <w:r w:rsidR="00895AF5" w:rsidRPr="00B94EB5">
        <w:t xml:space="preserve">the </w:t>
      </w:r>
      <w:r w:rsidR="00492E52" w:rsidRPr="00B94EB5">
        <w:t>air conditioner on. As Joe reaches his room</w:t>
      </w:r>
      <w:r w:rsidR="00895AF5" w:rsidRPr="00B94EB5">
        <w:t>, the system will turn off lights in previous locations and turn on the Joes room lights</w:t>
      </w:r>
      <w:r w:rsidR="00492E52" w:rsidRPr="00B94EB5">
        <w:t>. As Joe likes classical music</w:t>
      </w:r>
      <w:r w:rsidR="00895AF5" w:rsidRPr="00B94EB5">
        <w:t>,</w:t>
      </w:r>
      <w:r w:rsidR="00492E52" w:rsidRPr="00B94EB5">
        <w:t xml:space="preserve"> then </w:t>
      </w:r>
      <w:r w:rsidR="00895AF5" w:rsidRPr="00B94EB5">
        <w:t xml:space="preserve">the </w:t>
      </w:r>
      <w:r w:rsidR="00492E52" w:rsidRPr="00B94EB5">
        <w:t xml:space="preserve">system will start playing a piece from </w:t>
      </w:r>
      <w:proofErr w:type="spellStart"/>
      <w:r w:rsidR="00492E52" w:rsidRPr="00B94EB5">
        <w:t>Mozarts</w:t>
      </w:r>
      <w:proofErr w:type="spellEnd"/>
      <w:r w:rsidR="00492E52" w:rsidRPr="00B94EB5">
        <w:t xml:space="preserve"> collection. </w:t>
      </w:r>
    </w:p>
    <w:p w14:paraId="13B619B2" w14:textId="6BF5F85B" w:rsidR="00804CB5" w:rsidRPr="00B94EB5" w:rsidRDefault="00492E52" w:rsidP="00E56DFE">
      <w:r w:rsidRPr="00B94EB5">
        <w:t>After some time</w:t>
      </w:r>
      <w:r w:rsidR="00895AF5" w:rsidRPr="00B94EB5">
        <w:t>, Joe leaves, and the system will turn off all the active devices and as indoor temperature is still relatively high,</w:t>
      </w:r>
      <w:r w:rsidRPr="00B94EB5">
        <w:t xml:space="preserve"> </w:t>
      </w:r>
      <w:r w:rsidR="00895AF5" w:rsidRPr="00B94EB5">
        <w:t xml:space="preserve">the </w:t>
      </w:r>
      <w:r w:rsidRPr="00B94EB5">
        <w:t xml:space="preserve">air conditioner is set to run in </w:t>
      </w:r>
      <w:r w:rsidR="00895AF5" w:rsidRPr="00B94EB5">
        <w:t xml:space="preserve">an </w:t>
      </w:r>
      <w:proofErr w:type="spellStart"/>
      <w:r w:rsidRPr="00B94EB5">
        <w:t>eco mode</w:t>
      </w:r>
      <w:proofErr w:type="spellEnd"/>
      <w:r w:rsidRPr="00B94EB5">
        <w:t xml:space="preserve"> for more efficient power consumption.</w:t>
      </w:r>
    </w:p>
    <w:p w14:paraId="6A5CD2FE" w14:textId="2B1EECE2" w:rsidR="006B7BB3" w:rsidRPr="00B94EB5" w:rsidRDefault="006B7BB3" w:rsidP="00E56DFE">
      <w:r w:rsidRPr="00B94EB5">
        <w:t>Later</w:t>
      </w:r>
      <w:r w:rsidR="00895AF5" w:rsidRPr="00B94EB5">
        <w:t>,</w:t>
      </w:r>
      <w:r w:rsidRPr="00B94EB5">
        <w:t xml:space="preserve"> Joes wife reaches home and starts doing laundry. As she is working in </w:t>
      </w:r>
      <w:r w:rsidR="00895AF5" w:rsidRPr="00B94EB5">
        <w:t xml:space="preserve">the </w:t>
      </w:r>
      <w:r w:rsidRPr="00B94EB5">
        <w:t>laundry room and going around the house collecting old bedsheets</w:t>
      </w:r>
      <w:r w:rsidR="00895AF5" w:rsidRPr="00B94EB5">
        <w:t>,</w:t>
      </w:r>
      <w:r w:rsidRPr="00B94EB5">
        <w:t xml:space="preserve"> </w:t>
      </w:r>
      <w:r w:rsidR="00895AF5" w:rsidRPr="00B94EB5">
        <w:t>the system</w:t>
      </w:r>
      <w:r w:rsidRPr="00B94EB5">
        <w:t xml:space="preserve"> automatical</w:t>
      </w:r>
      <w:r w:rsidR="00895AF5" w:rsidRPr="00B94EB5">
        <w:t>ly</w:t>
      </w:r>
      <w:r w:rsidRPr="00B94EB5">
        <w:t xml:space="preserve"> switching on and off lights in the rooms she is visiting. In Joe</w:t>
      </w:r>
      <w:r w:rsidR="00580225" w:rsidRPr="00B94EB5">
        <w:t>'</w:t>
      </w:r>
      <w:r w:rsidRPr="00B94EB5">
        <w:t xml:space="preserve">s room system only turns on lights and not the music as </w:t>
      </w:r>
      <w:r w:rsidR="00580225" w:rsidRPr="00B94EB5">
        <w:t xml:space="preserve">the </w:t>
      </w:r>
      <w:r w:rsidRPr="00B94EB5">
        <w:t>room visitor is not Joe.</w:t>
      </w:r>
    </w:p>
    <w:p w14:paraId="1745AFDD" w14:textId="4724E2C0" w:rsidR="00590597" w:rsidRPr="00B94EB5" w:rsidRDefault="00590597" w:rsidP="00E56DFE">
      <w:r w:rsidRPr="00B94EB5">
        <w:t>According to this example</w:t>
      </w:r>
      <w:r w:rsidR="00580225" w:rsidRPr="00B94EB5">
        <w:t>,</w:t>
      </w:r>
      <w:r w:rsidRPr="00B94EB5">
        <w:t xml:space="preserve"> the system should work wit</w:t>
      </w:r>
      <w:r w:rsidR="00580225" w:rsidRPr="00B94EB5">
        <w:t>h</w:t>
      </w:r>
      <w:r w:rsidRPr="00B94EB5">
        <w:t xml:space="preserve"> multiple users and should be able to differentiate between them to make customi</w:t>
      </w:r>
      <w:r w:rsidR="00580225" w:rsidRPr="00B94EB5">
        <w:t>s</w:t>
      </w:r>
      <w:r w:rsidRPr="00B94EB5">
        <w:t>ed automation</w:t>
      </w:r>
      <w:r w:rsidR="00580225" w:rsidRPr="00B94EB5">
        <w:t>s</w:t>
      </w:r>
      <w:r w:rsidRPr="00B94EB5">
        <w:t xml:space="preserve"> possible. </w:t>
      </w:r>
      <w:r w:rsidR="00580225" w:rsidRPr="00B94EB5">
        <w:t>The f</w:t>
      </w:r>
      <w:r w:rsidRPr="00B94EB5">
        <w:t>ollowing subsections will introduce the components and tools used for making this system possible.</w:t>
      </w:r>
    </w:p>
    <w:p w14:paraId="1BA60CB4" w14:textId="780260E2" w:rsidR="00C02CFF" w:rsidRPr="00B94EB5" w:rsidRDefault="00B36DA3" w:rsidP="00C02CFF">
      <w:pPr>
        <w:pStyle w:val="Pealkiri2"/>
      </w:pPr>
      <w:bookmarkStart w:id="9" w:name="_Toc69747039"/>
      <w:r>
        <w:t>Home</w:t>
      </w:r>
      <w:r w:rsidR="009C0A55" w:rsidRPr="00B94EB5">
        <w:t xml:space="preserve"> </w:t>
      </w:r>
      <w:r w:rsidR="00E56DFE" w:rsidRPr="00B94EB5">
        <w:t>Automation</w:t>
      </w:r>
      <w:r w:rsidR="009C0A55" w:rsidRPr="00B94EB5">
        <w:t xml:space="preserve"> </w:t>
      </w:r>
      <w:r w:rsidR="00E56DFE" w:rsidRPr="00B94EB5">
        <w:t>Platform</w:t>
      </w:r>
      <w:bookmarkEnd w:id="9"/>
    </w:p>
    <w:p w14:paraId="1BA78416" w14:textId="323C6D63" w:rsidR="00DA500E" w:rsidRPr="00B94EB5" w:rsidRDefault="006B2DF1" w:rsidP="00E56DFE">
      <w:r w:rsidRPr="00B94EB5">
        <w:t xml:space="preserve">A home automation platform is a system that is responsible for monitoring and controlling home devices like lightning, climate, entertainment systems, appliances and even home security. These devices are typically connected to </w:t>
      </w:r>
      <w:r w:rsidR="00580225" w:rsidRPr="00B94EB5">
        <w:t xml:space="preserve">a </w:t>
      </w:r>
      <w:r w:rsidRPr="00B94EB5">
        <w:t xml:space="preserve">central hub that is managed by </w:t>
      </w:r>
      <w:r w:rsidR="00580225" w:rsidRPr="00B94EB5">
        <w:t xml:space="preserve">a </w:t>
      </w:r>
      <w:r w:rsidRPr="00B94EB5">
        <w:t xml:space="preserve">house automation </w:t>
      </w:r>
      <w:r w:rsidR="00BA167D" w:rsidRPr="00B94EB5">
        <w:t>platform</w:t>
      </w:r>
      <w:r w:rsidRPr="00B94EB5">
        <w:t>. There are many competing vendors for these platforms</w:t>
      </w:r>
      <w:r w:rsidR="00580225" w:rsidRPr="00B94EB5">
        <w:t>,</w:t>
      </w:r>
      <w:r w:rsidRPr="00B94EB5">
        <w:t xml:space="preserve"> and there </w:t>
      </w:r>
      <w:proofErr w:type="gramStart"/>
      <w:r w:rsidR="00580225" w:rsidRPr="00B94EB5">
        <w:t>is</w:t>
      </w:r>
      <w:proofErr w:type="gramEnd"/>
      <w:r w:rsidRPr="00B94EB5">
        <w:t xml:space="preserve"> even </w:t>
      </w:r>
      <w:r w:rsidR="00580225" w:rsidRPr="00B94EB5">
        <w:t>several</w:t>
      </w:r>
      <w:r w:rsidRPr="00B94EB5">
        <w:t xml:space="preserve"> open-source systems</w:t>
      </w:r>
      <w:r w:rsidR="00BA167D" w:rsidRPr="00B94EB5">
        <w:t xml:space="preserve">. </w:t>
      </w:r>
      <w:r w:rsidR="00580225" w:rsidRPr="00B94EB5">
        <w:t>Home</w:t>
      </w:r>
      <w:r w:rsidR="00BA167D" w:rsidRPr="00B94EB5">
        <w:t xml:space="preserve"> automation has </w:t>
      </w:r>
      <w:r w:rsidR="00580225" w:rsidRPr="00B94EB5">
        <w:t xml:space="preserve">a </w:t>
      </w:r>
      <w:r w:rsidR="00BA167D" w:rsidRPr="00B94EB5">
        <w:t>high potential to lead towards energy</w:t>
      </w:r>
      <w:r w:rsidR="00580225" w:rsidRPr="00B94EB5">
        <w:t>-efficient solutions that could positively impact</w:t>
      </w:r>
      <w:r w:rsidR="00BA167D" w:rsidRPr="00B94EB5">
        <w:t xml:space="preserve"> </w:t>
      </w:r>
      <w:r w:rsidR="00580225" w:rsidRPr="00B94EB5">
        <w:t xml:space="preserve">the </w:t>
      </w:r>
      <w:r w:rsidR="00BA167D" w:rsidRPr="00B94EB5">
        <w:t>future</w:t>
      </w:r>
      <w:sdt>
        <w:sdtPr>
          <w:id w:val="-838467978"/>
          <w:citation/>
        </w:sdtPr>
        <w:sdtEndPr/>
        <w:sdtContent>
          <w:r w:rsidR="00BA167D" w:rsidRPr="00B94EB5">
            <w:fldChar w:fldCharType="begin"/>
          </w:r>
          <w:r w:rsidR="00BA167D" w:rsidRPr="00B94EB5">
            <w:instrText xml:space="preserve">CITATION Wik21 \l 1061 </w:instrText>
          </w:r>
          <w:r w:rsidR="00BA167D" w:rsidRPr="00B94EB5">
            <w:fldChar w:fldCharType="separate"/>
          </w:r>
          <w:r w:rsidR="009C2046">
            <w:rPr>
              <w:noProof/>
            </w:rPr>
            <w:t xml:space="preserve"> </w:t>
          </w:r>
          <w:r w:rsidR="009C2046" w:rsidRPr="009C2046">
            <w:rPr>
              <w:noProof/>
            </w:rPr>
            <w:t>[3]</w:t>
          </w:r>
          <w:r w:rsidR="00BA167D" w:rsidRPr="00B94EB5">
            <w:fldChar w:fldCharType="end"/>
          </w:r>
        </w:sdtContent>
      </w:sdt>
      <w:r w:rsidR="00BA167D" w:rsidRPr="00B94EB5">
        <w:t>.</w:t>
      </w:r>
    </w:p>
    <w:p w14:paraId="27C2B465" w14:textId="0184192F" w:rsidR="00C02CFF" w:rsidRPr="00B94EB5" w:rsidRDefault="003F0073" w:rsidP="00C02CFF">
      <w:pPr>
        <w:pStyle w:val="Pealkiri3"/>
      </w:pPr>
      <w:bookmarkStart w:id="10" w:name="_Toc69747040"/>
      <w:r w:rsidRPr="00B94EB5">
        <w:lastRenderedPageBreak/>
        <w:t>Platforms</w:t>
      </w:r>
      <w:bookmarkEnd w:id="10"/>
    </w:p>
    <w:p w14:paraId="43C6D7D2" w14:textId="4D4866CF" w:rsidR="00DA500E" w:rsidRPr="00B94EB5" w:rsidRDefault="00BD40B7" w:rsidP="00DA500E">
      <w:r w:rsidRPr="00B94EB5">
        <w:t>For this thesis</w:t>
      </w:r>
      <w:r w:rsidR="00580225" w:rsidRPr="00B94EB5">
        <w:t>, the home automation platform must be able to handle multiple devices efficiently and have support for MQTT for simple and effective communication between devices and includes support for a</w:t>
      </w:r>
      <w:r w:rsidRPr="00B94EB5">
        <w:t xml:space="preserve"> </w:t>
      </w:r>
      <w:r w:rsidR="00701EB7" w:rsidRPr="00B94EB5">
        <w:t>large variety of</w:t>
      </w:r>
      <w:r w:rsidRPr="00B94EB5">
        <w:t xml:space="preserve"> smart home </w:t>
      </w:r>
      <w:r w:rsidR="00701EB7" w:rsidRPr="00B94EB5">
        <w:t>devices and appliances</w:t>
      </w:r>
      <w:r w:rsidRPr="00B94EB5">
        <w:t xml:space="preserve">. </w:t>
      </w:r>
      <w:r w:rsidR="00140045" w:rsidRPr="00B94EB5">
        <w:t>These</w:t>
      </w:r>
      <w:r w:rsidR="00D116B2" w:rsidRPr="00B94EB5">
        <w:t xml:space="preserve"> platforms should also have </w:t>
      </w:r>
      <w:r w:rsidR="00580225" w:rsidRPr="00B94EB5">
        <w:t>well-prepared documentation for understanding platforms' capabilities and limits and</w:t>
      </w:r>
      <w:r w:rsidR="00D116B2" w:rsidRPr="00B94EB5">
        <w:t xml:space="preserve"> have an active user base and community for quickly getting answers to any specific question.</w:t>
      </w:r>
    </w:p>
    <w:p w14:paraId="3A696F5E" w14:textId="226F0F0C" w:rsidR="00701EB7" w:rsidRPr="00B94EB5" w:rsidRDefault="00FC3358" w:rsidP="00DA500E">
      <w:r w:rsidRPr="00B94EB5">
        <w:t>One other criteri</w:t>
      </w:r>
      <w:r w:rsidR="00580225" w:rsidRPr="00B94EB5">
        <w:t>on</w:t>
      </w:r>
      <w:r w:rsidRPr="00B94EB5">
        <w:t xml:space="preserve"> for </w:t>
      </w:r>
      <w:r w:rsidR="00580225" w:rsidRPr="00B94EB5">
        <w:t xml:space="preserve">the home automation </w:t>
      </w:r>
      <w:r w:rsidRPr="00B94EB5">
        <w:t xml:space="preserve">platform is to be IoT friendly and be efficient in its use of resources. As this smart home system will </w:t>
      </w:r>
      <w:r w:rsidR="00580225" w:rsidRPr="00B94EB5">
        <w:t>use a</w:t>
      </w:r>
      <w:r w:rsidRPr="00B94EB5">
        <w:t xml:space="preserve"> small single-board </w:t>
      </w:r>
      <w:r w:rsidR="00580225" w:rsidRPr="00B94EB5">
        <w:t>computer</w:t>
      </w:r>
      <w:r w:rsidRPr="00B94EB5">
        <w:t xml:space="preserve">, </w:t>
      </w:r>
      <w:r w:rsidR="00580225" w:rsidRPr="00B94EB5">
        <w:t xml:space="preserve">the </w:t>
      </w:r>
      <w:r w:rsidRPr="00B94EB5">
        <w:t>preferred platform would need to be optimi</w:t>
      </w:r>
      <w:r w:rsidR="00580225" w:rsidRPr="00B94EB5">
        <w:t>s</w:t>
      </w:r>
      <w:r w:rsidRPr="00B94EB5">
        <w:t xml:space="preserve">ed to run on it. Stability is also </w:t>
      </w:r>
      <w:r w:rsidR="00580225" w:rsidRPr="00B94EB5">
        <w:t>a signific</w:t>
      </w:r>
      <w:r w:rsidRPr="00B94EB5">
        <w:t>ant factor</w:t>
      </w:r>
      <w:r w:rsidR="00580225" w:rsidRPr="00B94EB5">
        <w:t>,</w:t>
      </w:r>
      <w:r w:rsidRPr="00B94EB5">
        <w:t xml:space="preserve"> and there should not be any problem </w:t>
      </w:r>
      <w:r w:rsidR="00580225" w:rsidRPr="00B94EB5">
        <w:t>with</w:t>
      </w:r>
      <w:r w:rsidRPr="00B94EB5">
        <w:t xml:space="preserve"> storing and keeping safe the gathered data for </w:t>
      </w:r>
      <w:r w:rsidR="00580225" w:rsidRPr="00B94EB5">
        <w:t xml:space="preserve">a </w:t>
      </w:r>
      <w:r w:rsidRPr="00B94EB5">
        <w:t>certain amount of time.</w:t>
      </w:r>
    </w:p>
    <w:p w14:paraId="7646CCC4" w14:textId="5FE6DF05" w:rsidR="00FC3358" w:rsidRPr="00B94EB5" w:rsidRDefault="00580225" w:rsidP="00DA500E">
      <w:r w:rsidRPr="00B94EB5">
        <w:t>The f</w:t>
      </w:r>
      <w:r w:rsidR="00FC3358" w:rsidRPr="00B94EB5">
        <w:t xml:space="preserve">ollowing subsections will introduce </w:t>
      </w:r>
      <w:r w:rsidR="008F244E">
        <w:t xml:space="preserve">few </w:t>
      </w:r>
      <w:r w:rsidR="00FC3358" w:rsidRPr="00B94EB5">
        <w:t>platforms that po</w:t>
      </w:r>
      <w:r w:rsidRPr="00B94EB5">
        <w:t>tential</w:t>
      </w:r>
      <w:r w:rsidR="00FC3358" w:rsidRPr="00B94EB5">
        <w:t>ly cover the set crit</w:t>
      </w:r>
      <w:r w:rsidRPr="00B94EB5">
        <w:t>er</w:t>
      </w:r>
      <w:r w:rsidR="00FC3358" w:rsidRPr="00B94EB5">
        <w:t xml:space="preserve">ia and could be used to build similar systems created in this thesis. </w:t>
      </w:r>
      <w:proofErr w:type="gramStart"/>
      <w:r w:rsidR="00FC3358" w:rsidRPr="00B94EB5">
        <w:t>All of</w:t>
      </w:r>
      <w:proofErr w:type="gramEnd"/>
      <w:r w:rsidR="00FC3358" w:rsidRPr="00B94EB5">
        <w:t xml:space="preserve"> the introduced platforms have their pros and cons</w:t>
      </w:r>
      <w:r w:rsidR="005F6FFC" w:rsidRPr="00B94EB5">
        <w:t xml:space="preserve">. Based on these </w:t>
      </w:r>
      <w:r w:rsidRPr="00B94EB5">
        <w:t>platforms, the one</w:t>
      </w:r>
      <w:r w:rsidR="005F6FFC" w:rsidRPr="00B94EB5">
        <w:t xml:space="preserve"> used in this thesis will be selected and further </w:t>
      </w:r>
      <w:r w:rsidRPr="00B94EB5">
        <w:t>present</w:t>
      </w:r>
      <w:r w:rsidR="005F6FFC" w:rsidRPr="00B94EB5">
        <w:t>ed and discussed.</w:t>
      </w:r>
      <w:r w:rsidR="008F244E">
        <w:t xml:space="preserve"> One commercial platform is also introduced for better comparison.</w:t>
      </w:r>
    </w:p>
    <w:p w14:paraId="23BC3157" w14:textId="590DBF9A" w:rsidR="00D116B2" w:rsidRPr="00B94EB5" w:rsidRDefault="00D116B2" w:rsidP="00D116B2">
      <w:pPr>
        <w:pStyle w:val="Pealkiri4"/>
      </w:pPr>
      <w:r w:rsidRPr="00B94EB5">
        <w:t>Home Assistant</w:t>
      </w:r>
    </w:p>
    <w:p w14:paraId="51EA3140" w14:textId="71B478EE" w:rsidR="000610E2" w:rsidRPr="00B94EB5" w:rsidRDefault="002F3544" w:rsidP="000610E2">
      <w:r w:rsidRPr="00B94EB5">
        <w:t>Home automation software Home Assistant</w:t>
      </w:r>
      <w:r w:rsidR="009C2046">
        <w:t xml:space="preserve"> </w:t>
      </w:r>
      <w:sdt>
        <w:sdtPr>
          <w:id w:val="-1517531298"/>
          <w:citation/>
        </w:sdtPr>
        <w:sdtContent>
          <w:r w:rsidR="009C2046">
            <w:fldChar w:fldCharType="begin"/>
          </w:r>
          <w:r w:rsidR="009C2046">
            <w:rPr>
              <w:lang w:val="et-EE"/>
            </w:rPr>
            <w:instrText xml:space="preserve"> CITATION Wik211 \l 1061 </w:instrText>
          </w:r>
          <w:r w:rsidR="009C2046">
            <w:fldChar w:fldCharType="separate"/>
          </w:r>
          <w:r w:rsidR="009C2046" w:rsidRPr="009C2046">
            <w:rPr>
              <w:noProof/>
              <w:lang w:val="et-EE"/>
            </w:rPr>
            <w:t>[4]</w:t>
          </w:r>
          <w:r w:rsidR="009C2046">
            <w:fldChar w:fldCharType="end"/>
          </w:r>
        </w:sdtContent>
      </w:sdt>
      <w:r w:rsidRPr="00B94EB5">
        <w:t xml:space="preserve"> is </w:t>
      </w:r>
      <w:r w:rsidR="00580225" w:rsidRPr="00B94EB5">
        <w:t xml:space="preserve">a </w:t>
      </w:r>
      <w:r w:rsidRPr="00B94EB5">
        <w:t xml:space="preserve">free and open-source platform for creating central control systems for smart home devices and appliances. This platform is designed around and written in </w:t>
      </w:r>
      <w:r w:rsidR="00580225" w:rsidRPr="00B94EB5">
        <w:t>P</w:t>
      </w:r>
      <w:r w:rsidRPr="00B94EB5">
        <w:t>ython</w:t>
      </w:r>
      <w:r w:rsidR="00580225" w:rsidRPr="00B94EB5">
        <w:t>, enabling</w:t>
      </w:r>
      <w:r w:rsidRPr="00B94EB5">
        <w:t xml:space="preserve"> </w:t>
      </w:r>
      <w:r w:rsidR="00580225" w:rsidRPr="00B94EB5">
        <w:t>Python's use</w:t>
      </w:r>
      <w:r w:rsidR="003E4916" w:rsidRPr="00B94EB5">
        <w:t xml:space="preserve"> in further custom development. Since November 2020</w:t>
      </w:r>
      <w:r w:rsidR="00580225" w:rsidRPr="00B94EB5">
        <w:t>,</w:t>
      </w:r>
      <w:r w:rsidR="003E4916" w:rsidRPr="00B94EB5">
        <w:t xml:space="preserve"> Home Automation has over 1700 modular add</w:t>
      </w:r>
      <w:r w:rsidR="00580225" w:rsidRPr="00B94EB5">
        <w:t>-</w:t>
      </w:r>
      <w:r w:rsidR="003E4916" w:rsidRPr="00B94EB5">
        <w:t xml:space="preserve">ons </w:t>
      </w:r>
      <w:r w:rsidR="00580225" w:rsidRPr="00B94EB5">
        <w:t xml:space="preserve">that will allow it to use </w:t>
      </w:r>
      <w:proofErr w:type="spellStart"/>
      <w:r w:rsidR="00580225" w:rsidRPr="00B94EB5">
        <w:t>varios</w:t>
      </w:r>
      <w:proofErr w:type="spellEnd"/>
      <w:r w:rsidR="00580225" w:rsidRPr="00B94EB5">
        <w:t xml:space="preserve"> different smart home devices, services,</w:t>
      </w:r>
      <w:r w:rsidR="003E4916" w:rsidRPr="00B94EB5">
        <w:t xml:space="preserve"> </w:t>
      </w:r>
      <w:r w:rsidR="00355777" w:rsidRPr="00B94EB5">
        <w:t>and systems.</w:t>
      </w:r>
      <w:r w:rsidR="000610E2" w:rsidRPr="00B94EB5">
        <w:t xml:space="preserve"> </w:t>
      </w:r>
      <w:sdt>
        <w:sdtPr>
          <w:id w:val="-1333910074"/>
          <w:citation/>
        </w:sdtPr>
        <w:sdtEndPr/>
        <w:sdtContent>
          <w:r w:rsidR="000610E2" w:rsidRPr="00B94EB5">
            <w:fldChar w:fldCharType="begin"/>
          </w:r>
          <w:r w:rsidR="000610E2" w:rsidRPr="00B94EB5">
            <w:instrText xml:space="preserve"> CITATION Wik211 \l 1061 </w:instrText>
          </w:r>
          <w:r w:rsidR="000610E2" w:rsidRPr="00B94EB5">
            <w:fldChar w:fldCharType="separate"/>
          </w:r>
          <w:r w:rsidR="009C2046" w:rsidRPr="009C2046">
            <w:rPr>
              <w:noProof/>
            </w:rPr>
            <w:t>[5]</w:t>
          </w:r>
          <w:r w:rsidR="000610E2" w:rsidRPr="00B94EB5">
            <w:fldChar w:fldCharType="end"/>
          </w:r>
        </w:sdtContent>
      </w:sdt>
    </w:p>
    <w:p w14:paraId="7F7C6D54" w14:textId="2A417C27" w:rsidR="005F6FFC" w:rsidRPr="00B94EB5" w:rsidRDefault="000610E2" w:rsidP="005F6FFC">
      <w:r w:rsidRPr="00B94EB5">
        <w:t>Project Home Assistant started in September of 2013</w:t>
      </w:r>
      <w:r w:rsidR="00580225" w:rsidRPr="00B94EB5">
        <w:t>,</w:t>
      </w:r>
      <w:r w:rsidRPr="00B94EB5">
        <w:t xml:space="preserve"> and after few months </w:t>
      </w:r>
      <w:r w:rsidR="00580225" w:rsidRPr="00B94EB5">
        <w:t>i</w:t>
      </w:r>
      <w:r w:rsidRPr="00B94EB5">
        <w:t>n November</w:t>
      </w:r>
      <w:r w:rsidR="00580225" w:rsidRPr="00B94EB5">
        <w:t>,</w:t>
      </w:r>
      <w:r w:rsidRPr="00B94EB5">
        <w:t xml:space="preserve"> the core project was first published publicly on GitHub. </w:t>
      </w:r>
      <w:r w:rsidR="00580225" w:rsidRPr="00B94EB5">
        <w:t>The f</w:t>
      </w:r>
      <w:r w:rsidR="00811BCB" w:rsidRPr="00B94EB5">
        <w:t xml:space="preserve">ounder of this project is </w:t>
      </w:r>
      <w:r w:rsidR="002B7C27" w:rsidRPr="00B94EB5">
        <w:t xml:space="preserve">Paulus </w:t>
      </w:r>
      <w:proofErr w:type="spellStart"/>
      <w:r w:rsidR="002B7C27" w:rsidRPr="00B94EB5">
        <w:t>Schoutsen</w:t>
      </w:r>
      <w:proofErr w:type="spellEnd"/>
      <w:r w:rsidR="00580225" w:rsidRPr="00B94EB5">
        <w:t>,</w:t>
      </w:r>
      <w:r w:rsidR="002B7C27" w:rsidRPr="00B94EB5">
        <w:t xml:space="preserve"> and according to him</w:t>
      </w:r>
      <w:r w:rsidR="00580225" w:rsidRPr="00B94EB5">
        <w:t>,</w:t>
      </w:r>
      <w:r w:rsidR="002B7C27" w:rsidRPr="00B94EB5">
        <w:t xml:space="preserve"> th</w:t>
      </w:r>
      <w:r w:rsidR="00580225" w:rsidRPr="00B94EB5">
        <w:t>is project's goal</w:t>
      </w:r>
      <w:r w:rsidR="002B7C27" w:rsidRPr="00B94EB5">
        <w:t xml:space="preserve"> </w:t>
      </w:r>
      <w:r w:rsidR="00580225" w:rsidRPr="00B94EB5">
        <w:t>was</w:t>
      </w:r>
      <w:r w:rsidR="002B7C27" w:rsidRPr="00B94EB5">
        <w:t xml:space="preserve"> to be the platform for the home. Since the initial release</w:t>
      </w:r>
      <w:r w:rsidR="00580225" w:rsidRPr="00B94EB5">
        <w:t>, the project was more of a hobby project aimed at controlling P</w:t>
      </w:r>
      <w:r w:rsidRPr="00B94EB5">
        <w:t>hilips Hue lights</w:t>
      </w:r>
      <w:sdt>
        <w:sdtPr>
          <w:id w:val="1490518852"/>
          <w:citation/>
        </w:sdtPr>
        <w:sdtEndPr/>
        <w:sdtContent>
          <w:r w:rsidR="004C3E2B" w:rsidRPr="00B94EB5">
            <w:fldChar w:fldCharType="begin"/>
          </w:r>
          <w:r w:rsidR="004C3E2B" w:rsidRPr="00B94EB5">
            <w:instrText xml:space="preserve"> CITATION Hom18 \l 1061 </w:instrText>
          </w:r>
          <w:r w:rsidR="004C3E2B" w:rsidRPr="00B94EB5">
            <w:fldChar w:fldCharType="separate"/>
          </w:r>
          <w:r w:rsidR="009C2046">
            <w:rPr>
              <w:noProof/>
            </w:rPr>
            <w:t xml:space="preserve"> </w:t>
          </w:r>
          <w:r w:rsidR="009C2046" w:rsidRPr="009C2046">
            <w:rPr>
              <w:noProof/>
            </w:rPr>
            <w:t>[6]</w:t>
          </w:r>
          <w:r w:rsidR="004C3E2B" w:rsidRPr="00B94EB5">
            <w:fldChar w:fldCharType="end"/>
          </w:r>
        </w:sdtContent>
      </w:sdt>
      <w:r w:rsidR="004C3E2B" w:rsidRPr="00B94EB5">
        <w:t>.</w:t>
      </w:r>
      <w:r w:rsidR="00811BCB" w:rsidRPr="00B94EB5">
        <w:t xml:space="preserve"> Now</w:t>
      </w:r>
      <w:r w:rsidR="00580225" w:rsidRPr="00B94EB5">
        <w:t>,</w:t>
      </w:r>
      <w:r w:rsidR="00811BCB" w:rsidRPr="00B94EB5">
        <w:t xml:space="preserve"> the Home Assistant community has risen in numbers</w:t>
      </w:r>
      <w:r w:rsidR="00580225" w:rsidRPr="00B94EB5">
        <w:t>,</w:t>
      </w:r>
      <w:r w:rsidR="00811BCB" w:rsidRPr="00B94EB5">
        <w:t xml:space="preserve"> and in 2020 GitHub listed Home Assistant as second place in Python packages with </w:t>
      </w:r>
      <w:r w:rsidR="00580225" w:rsidRPr="00B94EB5">
        <w:t xml:space="preserve">the </w:t>
      </w:r>
      <w:r w:rsidR="00811BCB" w:rsidRPr="00B94EB5">
        <w:t>most active contributors.</w:t>
      </w:r>
    </w:p>
    <w:p w14:paraId="5CB36EC6" w14:textId="6705E5B9" w:rsidR="00811BCB" w:rsidRPr="00B94EB5" w:rsidRDefault="00811BCB" w:rsidP="005F6FFC">
      <w:r w:rsidRPr="00B94EB5">
        <w:t xml:space="preserve">As mentioned by </w:t>
      </w:r>
      <w:r w:rsidR="00D70092" w:rsidRPr="00B94EB5">
        <w:t xml:space="preserve">the </w:t>
      </w:r>
      <w:r w:rsidRPr="00B94EB5">
        <w:t>founder of Home Assistant</w:t>
      </w:r>
      <w:r w:rsidR="00D70092" w:rsidRPr="00B94EB5">
        <w:t>,</w:t>
      </w:r>
      <w:r w:rsidRPr="00B94EB5">
        <w:t xml:space="preserve"> this project aimed to create smart home platform that could control everything from </w:t>
      </w:r>
      <w:r w:rsidR="00D70092" w:rsidRPr="00B94EB5">
        <w:t xml:space="preserve">a </w:t>
      </w:r>
      <w:r w:rsidRPr="00B94EB5">
        <w:t>central point</w:t>
      </w:r>
      <w:sdt>
        <w:sdtPr>
          <w:id w:val="-1835828515"/>
          <w:citation/>
        </w:sdtPr>
        <w:sdtEndPr/>
        <w:sdtContent>
          <w:r w:rsidRPr="00B94EB5">
            <w:fldChar w:fldCharType="begin"/>
          </w:r>
          <w:r w:rsidRPr="00B94EB5">
            <w:instrText xml:space="preserve"> CITATION Hom18 \l 1061 </w:instrText>
          </w:r>
          <w:r w:rsidRPr="00B94EB5">
            <w:fldChar w:fldCharType="separate"/>
          </w:r>
          <w:r w:rsidR="009C2046">
            <w:rPr>
              <w:noProof/>
            </w:rPr>
            <w:t xml:space="preserve"> </w:t>
          </w:r>
          <w:r w:rsidR="009C2046" w:rsidRPr="009C2046">
            <w:rPr>
              <w:noProof/>
            </w:rPr>
            <w:t>[6]</w:t>
          </w:r>
          <w:r w:rsidRPr="00B94EB5">
            <w:fldChar w:fldCharType="end"/>
          </w:r>
        </w:sdtContent>
      </w:sdt>
      <w:r w:rsidRPr="00B94EB5">
        <w:t>.</w:t>
      </w:r>
      <w:r w:rsidR="00C0244F" w:rsidRPr="00B94EB5">
        <w:t xml:space="preserve"> His idea was to </w:t>
      </w:r>
      <w:r w:rsidR="00D70092" w:rsidRPr="00B94EB5">
        <w:t>mak</w:t>
      </w:r>
      <w:r w:rsidR="00C0244F" w:rsidRPr="00B94EB5">
        <w:t xml:space="preserve">e smart home platform that focuses on </w:t>
      </w:r>
      <w:r w:rsidR="00D70092" w:rsidRPr="00B94EB5">
        <w:t>smart home systems' usability and adaptivity</w:t>
      </w:r>
      <w:r w:rsidR="00441167" w:rsidRPr="00B94EB5">
        <w:t>. In his vis</w:t>
      </w:r>
      <w:r w:rsidR="00D70092" w:rsidRPr="00B94EB5">
        <w:t>i</w:t>
      </w:r>
      <w:r w:rsidR="00441167" w:rsidRPr="00B94EB5">
        <w:t>on</w:t>
      </w:r>
      <w:r w:rsidR="00D70092" w:rsidRPr="00B94EB5">
        <w:t>,</w:t>
      </w:r>
      <w:r w:rsidR="00441167" w:rsidRPr="00B94EB5">
        <w:t xml:space="preserve"> the home automation system should not be something that would become cumbersome to use but instead be something that all people in the household would find </w:t>
      </w:r>
      <w:r w:rsidR="00D70092" w:rsidRPr="00B94EB5">
        <w:t>help</w:t>
      </w:r>
      <w:r w:rsidR="00441167" w:rsidRPr="00B94EB5">
        <w:t>ful. This means that system should work flawlessly, blend with everyday workflow and should run at home</w:t>
      </w:r>
      <w:r w:rsidR="0097282C" w:rsidRPr="00B94EB5">
        <w:t xml:space="preserve">. </w:t>
      </w:r>
      <w:proofErr w:type="gramStart"/>
      <w:r w:rsidR="0097282C" w:rsidRPr="00B94EB5">
        <w:t>Overall</w:t>
      </w:r>
      <w:proofErr w:type="gramEnd"/>
      <w:r w:rsidR="0097282C" w:rsidRPr="00B94EB5">
        <w:t xml:space="preserve"> the vis</w:t>
      </w:r>
      <w:r w:rsidR="00D70092" w:rsidRPr="00B94EB5">
        <w:t>i</w:t>
      </w:r>
      <w:r w:rsidR="0097282C" w:rsidRPr="00B94EB5">
        <w:t xml:space="preserve">on for Home Automation was to be able to develop smart home systems that would never get in the way or annoy but would be missed when not working. </w:t>
      </w:r>
      <w:sdt>
        <w:sdtPr>
          <w:id w:val="-1041982568"/>
          <w:citation/>
        </w:sdtPr>
        <w:sdtEndPr/>
        <w:sdtContent>
          <w:r w:rsidR="0097282C" w:rsidRPr="00B94EB5">
            <w:fldChar w:fldCharType="begin"/>
          </w:r>
          <w:r w:rsidR="0097282C" w:rsidRPr="00B94EB5">
            <w:instrText xml:space="preserve"> CITATION Sch16 \l 1061 </w:instrText>
          </w:r>
          <w:r w:rsidR="0097282C" w:rsidRPr="00B94EB5">
            <w:fldChar w:fldCharType="separate"/>
          </w:r>
          <w:r w:rsidR="009C2046" w:rsidRPr="009C2046">
            <w:rPr>
              <w:noProof/>
            </w:rPr>
            <w:t>[7]</w:t>
          </w:r>
          <w:r w:rsidR="0097282C" w:rsidRPr="00B94EB5">
            <w:fldChar w:fldCharType="end"/>
          </w:r>
        </w:sdtContent>
      </w:sdt>
    </w:p>
    <w:p w14:paraId="410DDF4B" w14:textId="3CEB5628" w:rsidR="00807328" w:rsidRPr="00B94EB5" w:rsidRDefault="00416671" w:rsidP="005F6FFC">
      <w:r w:rsidRPr="00B94EB5">
        <w:t xml:space="preserve">Home Assistant can be used in numerous ways. Recommended way would be to use their operating system in </w:t>
      </w:r>
      <w:r w:rsidR="00D70092" w:rsidRPr="00B94EB5">
        <w:t xml:space="preserve">a </w:t>
      </w:r>
      <w:r w:rsidRPr="00B94EB5">
        <w:t>dedicated system</w:t>
      </w:r>
      <w:r w:rsidR="00D70092" w:rsidRPr="00B94EB5">
        <w:t>,</w:t>
      </w:r>
      <w:r w:rsidRPr="00B94EB5">
        <w:t xml:space="preserve"> for example</w:t>
      </w:r>
      <w:r w:rsidR="00D70092" w:rsidRPr="00B94EB5">
        <w:t>,</w:t>
      </w:r>
      <w:r w:rsidRPr="00B94EB5">
        <w:t xml:space="preserve"> on Raspberry Pi. It is also available as </w:t>
      </w:r>
      <w:r w:rsidR="00D70092" w:rsidRPr="00B94EB5">
        <w:t xml:space="preserve">a </w:t>
      </w:r>
      <w:proofErr w:type="gramStart"/>
      <w:r w:rsidRPr="00B94EB5">
        <w:t>container based</w:t>
      </w:r>
      <w:proofErr w:type="gramEnd"/>
      <w:r w:rsidRPr="00B94EB5">
        <w:t xml:space="preserve"> solution that, for example, could run on Docker.</w:t>
      </w:r>
      <w:r w:rsidR="001710C2" w:rsidRPr="00B94EB5">
        <w:t xml:space="preserve"> After initial configuration</w:t>
      </w:r>
      <w:r w:rsidR="00D70092" w:rsidRPr="00B94EB5">
        <w:t>, the platform could already detect some smart home appliances on the</w:t>
      </w:r>
      <w:r w:rsidR="001710C2" w:rsidRPr="00B94EB5">
        <w:t xml:space="preserve"> home network. Other devices that were not automatically found can easily be added through U</w:t>
      </w:r>
      <w:r w:rsidR="00D70092" w:rsidRPr="00B94EB5">
        <w:t>I</w:t>
      </w:r>
      <w:r w:rsidR="00EB4F66" w:rsidRPr="00B94EB5">
        <w:t>.</w:t>
      </w:r>
      <w:r w:rsidR="001710C2" w:rsidRPr="00B94EB5">
        <w:t xml:space="preserve"> </w:t>
      </w:r>
      <w:r w:rsidR="00D70092" w:rsidRPr="00B94EB5">
        <w:t>i</w:t>
      </w:r>
      <w:r w:rsidR="001710C2" w:rsidRPr="00B94EB5">
        <w:t>f there are integrations available to those devices.</w:t>
      </w:r>
    </w:p>
    <w:p w14:paraId="1180C060" w14:textId="03B23057" w:rsidR="001710C2" w:rsidRPr="00B94EB5" w:rsidRDefault="00EB4F66" w:rsidP="005F6FFC">
      <w:r w:rsidRPr="00B94EB5">
        <w:t>A</w:t>
      </w:r>
      <w:r w:rsidR="000A22C6" w:rsidRPr="00B94EB5">
        <w:t>utomation</w:t>
      </w:r>
      <w:r w:rsidRPr="00B94EB5">
        <w:t xml:space="preserve"> in Home Assistant</w:t>
      </w:r>
      <w:r w:rsidR="000A22C6" w:rsidRPr="00B94EB5">
        <w:t xml:space="preserve"> can be done in multiple ways. </w:t>
      </w:r>
      <w:r w:rsidRPr="00B94EB5">
        <w:t>The e</w:t>
      </w:r>
      <w:r w:rsidR="000A22C6" w:rsidRPr="00B94EB5">
        <w:t>asiest way to implement automation is through U</w:t>
      </w:r>
      <w:r w:rsidRPr="00B94EB5">
        <w:t>I</w:t>
      </w:r>
      <w:r w:rsidR="000A22C6" w:rsidRPr="00B94EB5">
        <w:t xml:space="preserve"> using </w:t>
      </w:r>
      <w:r w:rsidRPr="00B94EB5">
        <w:t xml:space="preserve">the </w:t>
      </w:r>
      <w:r w:rsidR="000A22C6" w:rsidRPr="00B94EB5">
        <w:t xml:space="preserve">Automation Editor feature. This builds automation that </w:t>
      </w:r>
      <w:r w:rsidR="000A22C6" w:rsidRPr="00B94EB5">
        <w:lastRenderedPageBreak/>
        <w:t>works by waiting for a trigger</w:t>
      </w:r>
      <w:r w:rsidRPr="00B94EB5">
        <w:t>,</w:t>
      </w:r>
      <w:r w:rsidR="000A22C6" w:rsidRPr="00B94EB5">
        <w:t xml:space="preserve"> then checking conditions and finally calling an action. For more advanced automating</w:t>
      </w:r>
      <w:r w:rsidRPr="00B94EB5">
        <w:t>,</w:t>
      </w:r>
      <w:r w:rsidR="000A22C6" w:rsidRPr="00B94EB5">
        <w:t xml:space="preserve"> Home Assistant has Templating feature that uses Jinja2 templating engine and syntax. Using this</w:t>
      </w:r>
      <w:r w:rsidRPr="00B94EB5">
        <w:t xml:space="preserve">, users could benefit from a wider variety of operations and custom variables to build more </w:t>
      </w:r>
      <w:proofErr w:type="spellStart"/>
      <w:r w:rsidRPr="00B94EB5">
        <w:t>indepth</w:t>
      </w:r>
      <w:proofErr w:type="spellEnd"/>
      <w:r w:rsidRPr="00B94EB5">
        <w:t xml:space="preserve"> automations and system rules</w:t>
      </w:r>
      <w:r w:rsidR="000A22C6" w:rsidRPr="00B94EB5">
        <w:t xml:space="preserve">. </w:t>
      </w:r>
      <w:r w:rsidR="007209EF" w:rsidRPr="00B94EB5">
        <w:t>Home Assistant is also capable of running python scripts. This means that users are not limited to use only the provided templating engine but could push their imagination to the limit and implement functionalities that are only limited by Python and hardware capabilities.</w:t>
      </w:r>
      <w:r w:rsidR="009F71FF" w:rsidRPr="00B94EB5">
        <w:t xml:space="preserve"> </w:t>
      </w:r>
      <w:sdt>
        <w:sdtPr>
          <w:id w:val="-1607886851"/>
          <w:citation/>
        </w:sdtPr>
        <w:sdtEndPr/>
        <w:sdtContent>
          <w:r w:rsidR="009F71FF" w:rsidRPr="00B94EB5">
            <w:fldChar w:fldCharType="begin"/>
          </w:r>
          <w:r w:rsidR="009F71FF" w:rsidRPr="00B94EB5">
            <w:instrText xml:space="preserve"> CITATION Hom21 \l 1061 </w:instrText>
          </w:r>
          <w:r w:rsidR="009F71FF" w:rsidRPr="00B94EB5">
            <w:fldChar w:fldCharType="separate"/>
          </w:r>
          <w:r w:rsidR="009C2046" w:rsidRPr="009C2046">
            <w:rPr>
              <w:noProof/>
            </w:rPr>
            <w:t>[4]</w:t>
          </w:r>
          <w:r w:rsidR="009F71FF" w:rsidRPr="00B94EB5">
            <w:fldChar w:fldCharType="end"/>
          </w:r>
        </w:sdtContent>
      </w:sdt>
    </w:p>
    <w:p w14:paraId="783D6B40" w14:textId="637B2F6B" w:rsidR="00D116B2" w:rsidRPr="00B94EB5" w:rsidRDefault="00D116B2" w:rsidP="00D116B2">
      <w:pPr>
        <w:pStyle w:val="Pealkiri4"/>
      </w:pPr>
      <w:r w:rsidRPr="00B94EB5">
        <w:t>OpenHAB</w:t>
      </w:r>
    </w:p>
    <w:p w14:paraId="07D6F81D" w14:textId="15C97E0F" w:rsidR="005F6FFC" w:rsidRPr="00B94EB5" w:rsidRDefault="00FB60D8" w:rsidP="005F6FFC">
      <w:r w:rsidRPr="00B94EB5">
        <w:t xml:space="preserve">The open Home Automation Bus, or </w:t>
      </w:r>
      <w:r w:rsidR="009F7EC5" w:rsidRPr="00B94EB5">
        <w:t>o</w:t>
      </w:r>
      <w:r w:rsidRPr="00B94EB5">
        <w:t>penHAB for short, is an open</w:t>
      </w:r>
      <w:r w:rsidR="00EB4F66" w:rsidRPr="00B94EB5">
        <w:t>-sourc</w:t>
      </w:r>
      <w:r w:rsidRPr="00B94EB5">
        <w:t xml:space="preserve">e home automation platform designed to be a central piece for </w:t>
      </w:r>
      <w:r w:rsidR="00EB4F66" w:rsidRPr="00B94EB5">
        <w:t xml:space="preserve">a </w:t>
      </w:r>
      <w:r w:rsidRPr="00B94EB5">
        <w:t>smart home</w:t>
      </w:r>
      <w:sdt>
        <w:sdtPr>
          <w:id w:val="-1733145856"/>
          <w:citation/>
        </w:sdtPr>
        <w:sdtEndPr/>
        <w:sdtContent>
          <w:r w:rsidRPr="00B94EB5">
            <w:fldChar w:fldCharType="begin"/>
          </w:r>
          <w:r w:rsidRPr="00B94EB5">
            <w:instrText xml:space="preserve"> CITATION Ope21 \l 1061 </w:instrText>
          </w:r>
          <w:r w:rsidRPr="00B94EB5">
            <w:fldChar w:fldCharType="separate"/>
          </w:r>
          <w:r w:rsidR="009C2046">
            <w:rPr>
              <w:noProof/>
            </w:rPr>
            <w:t xml:space="preserve"> </w:t>
          </w:r>
          <w:r w:rsidR="009C2046" w:rsidRPr="009C2046">
            <w:rPr>
              <w:noProof/>
            </w:rPr>
            <w:t>[8]</w:t>
          </w:r>
          <w:r w:rsidRPr="00B94EB5">
            <w:fldChar w:fldCharType="end"/>
          </w:r>
        </w:sdtContent>
      </w:sdt>
      <w:r w:rsidRPr="00B94EB5">
        <w:t>.</w:t>
      </w:r>
      <w:r w:rsidR="009F7EC5" w:rsidRPr="00B94EB5">
        <w:t xml:space="preserve"> OpenHAB is </w:t>
      </w:r>
      <w:r w:rsidR="00EB4F66" w:rsidRPr="00B94EB5">
        <w:t>entire</w:t>
      </w:r>
      <w:r w:rsidR="009F7EC5" w:rsidRPr="00B94EB5">
        <w:t xml:space="preserve">ly written in Java and is based on </w:t>
      </w:r>
      <w:r w:rsidR="00EB4F66" w:rsidRPr="00B94EB5">
        <w:t xml:space="preserve">the </w:t>
      </w:r>
      <w:r w:rsidR="009F7EC5" w:rsidRPr="00B94EB5">
        <w:t xml:space="preserve">Eclipse </w:t>
      </w:r>
      <w:proofErr w:type="spellStart"/>
      <w:r w:rsidR="009F7EC5" w:rsidRPr="00B94EB5">
        <w:t>SmartHome</w:t>
      </w:r>
      <w:proofErr w:type="spellEnd"/>
      <w:r w:rsidR="009F7EC5" w:rsidRPr="00B94EB5">
        <w:t xml:space="preserve"> framework. It is also very modular</w:t>
      </w:r>
      <w:r w:rsidR="00EB4F66" w:rsidRPr="00B94EB5">
        <w:t>,</w:t>
      </w:r>
      <w:r w:rsidR="009F7EC5" w:rsidRPr="00B94EB5">
        <w:t xml:space="preserve"> and its base platform can be enhanced and extended through different add</w:t>
      </w:r>
      <w:r w:rsidR="00580225" w:rsidRPr="00B94EB5">
        <w:t>-</w:t>
      </w:r>
      <w:r w:rsidR="009F7EC5" w:rsidRPr="00B94EB5">
        <w:t>ons. This allows for openHAB to be able to use</w:t>
      </w:r>
      <w:r w:rsidR="00EB4F66" w:rsidRPr="00B94EB5">
        <w:t xml:space="preserve"> </w:t>
      </w:r>
      <w:r w:rsidR="009F7EC5" w:rsidRPr="00B94EB5">
        <w:t>different kind</w:t>
      </w:r>
      <w:r w:rsidR="00EB4F66" w:rsidRPr="00B94EB5">
        <w:t>s</w:t>
      </w:r>
      <w:r w:rsidR="009F7EC5" w:rsidRPr="00B94EB5">
        <w:t xml:space="preserve"> of services or communicate with </w:t>
      </w:r>
      <w:proofErr w:type="spellStart"/>
      <w:r w:rsidR="009F7EC5" w:rsidRPr="00B94EB5">
        <w:t>varios</w:t>
      </w:r>
      <w:proofErr w:type="spellEnd"/>
      <w:r w:rsidR="009F7EC5" w:rsidRPr="00B94EB5">
        <w:t xml:space="preserve"> home automation solutions and devices. </w:t>
      </w:r>
      <w:r w:rsidR="00EB4F66" w:rsidRPr="00B94EB5">
        <w:t>The openHAB supports close to 3000 various add-ons for both different services and devices as of writing this thesi</w:t>
      </w:r>
      <w:r w:rsidR="00416B7C" w:rsidRPr="00B94EB5">
        <w:t>s.</w:t>
      </w:r>
    </w:p>
    <w:p w14:paraId="2AED4B6F" w14:textId="2DC9BCE1" w:rsidR="00416B7C" w:rsidRPr="00B94EB5" w:rsidRDefault="00416B7C" w:rsidP="005F6FFC">
      <w:r w:rsidRPr="00B94EB5">
        <w:t xml:space="preserve">OpenHAB </w:t>
      </w:r>
      <w:r w:rsidR="005906A1" w:rsidRPr="00B94EB5">
        <w:t xml:space="preserve">project </w:t>
      </w:r>
      <w:r w:rsidRPr="00B94EB5">
        <w:t xml:space="preserve">was initially released </w:t>
      </w:r>
      <w:r w:rsidR="00EB4F66" w:rsidRPr="00B94EB5">
        <w:t>i</w:t>
      </w:r>
      <w:r w:rsidRPr="00B94EB5">
        <w:t xml:space="preserve">n </w:t>
      </w:r>
      <w:r w:rsidR="005906A1" w:rsidRPr="00B94EB5">
        <w:t>2010 by Kai Kreuzer and ha</w:t>
      </w:r>
      <w:r w:rsidR="00EB4F66" w:rsidRPr="00B94EB5">
        <w:t>s</w:t>
      </w:r>
      <w:r w:rsidR="005906A1" w:rsidRPr="00B94EB5">
        <w:t xml:space="preserve"> since then bec</w:t>
      </w:r>
      <w:r w:rsidR="00EB4F66" w:rsidRPr="00B94EB5">
        <w:t>o</w:t>
      </w:r>
      <w:r w:rsidR="005906A1" w:rsidRPr="00B94EB5">
        <w:t xml:space="preserve">me very popular. </w:t>
      </w:r>
      <w:r w:rsidR="00EB4F66" w:rsidRPr="00B94EB5">
        <w:t>I</w:t>
      </w:r>
      <w:r w:rsidR="005906A1" w:rsidRPr="00B94EB5">
        <w:t xml:space="preserve">n 2013 openHAB core framework was contributed to Eclipse Foundation and became </w:t>
      </w:r>
      <w:r w:rsidR="00EB4F66" w:rsidRPr="00B94EB5">
        <w:t xml:space="preserve">the </w:t>
      </w:r>
      <w:r w:rsidR="005906A1" w:rsidRPr="00B94EB5">
        <w:t xml:space="preserve">Eclipse </w:t>
      </w:r>
      <w:proofErr w:type="spellStart"/>
      <w:r w:rsidR="005906A1" w:rsidRPr="00B94EB5">
        <w:t>SmartHome</w:t>
      </w:r>
      <w:proofErr w:type="spellEnd"/>
      <w:r w:rsidR="005906A1" w:rsidRPr="00B94EB5">
        <w:t xml:space="preserve"> project. This move allowed openHAB to truly become </w:t>
      </w:r>
      <w:r w:rsidR="00EB4F66" w:rsidRPr="00B94EB5">
        <w:t xml:space="preserve">an </w:t>
      </w:r>
      <w:r w:rsidR="005906A1" w:rsidRPr="00B94EB5">
        <w:t>open-source project with well pro</w:t>
      </w:r>
      <w:r w:rsidR="00B5432E" w:rsidRPr="00B94EB5">
        <w:t>t</w:t>
      </w:r>
      <w:r w:rsidR="005906A1" w:rsidRPr="00B94EB5">
        <w:t xml:space="preserve">ected and rigid </w:t>
      </w:r>
      <w:r w:rsidR="00B5432E" w:rsidRPr="00B94EB5">
        <w:t xml:space="preserve">intellectual property management. This enabled </w:t>
      </w:r>
      <w:r w:rsidR="00EB4F66" w:rsidRPr="00B94EB5">
        <w:t>other companies and developers to use the openHAB core in their own solutions and ultimately helped with the openHAB community's growth and contributions</w:t>
      </w:r>
      <w:r w:rsidR="00B5432E" w:rsidRPr="00B94EB5">
        <w:t xml:space="preserve">. Based on </w:t>
      </w:r>
      <w:r w:rsidR="00EB4F66" w:rsidRPr="00B94EB5">
        <w:t xml:space="preserve">the </w:t>
      </w:r>
      <w:r w:rsidR="00B5432E" w:rsidRPr="00B94EB5">
        <w:t xml:space="preserve">Eclipse </w:t>
      </w:r>
      <w:proofErr w:type="spellStart"/>
      <w:r w:rsidR="00B5432E" w:rsidRPr="00B94EB5">
        <w:t>SmartHome</w:t>
      </w:r>
      <w:proofErr w:type="spellEnd"/>
      <w:r w:rsidR="00B5432E" w:rsidRPr="00B94EB5">
        <w:t xml:space="preserve"> framework</w:t>
      </w:r>
      <w:r w:rsidR="00EB4F66" w:rsidRPr="00B94EB5">
        <w:t>,</w:t>
      </w:r>
      <w:r w:rsidR="00B5432E" w:rsidRPr="00B94EB5">
        <w:t xml:space="preserve"> new development branches of openHAB were created as versions 2.x and </w:t>
      </w:r>
      <w:proofErr w:type="gramStart"/>
      <w:r w:rsidR="00B5432E" w:rsidRPr="00B94EB5">
        <w:t>3.x.</w:t>
      </w:r>
      <w:proofErr w:type="gramEnd"/>
      <w:sdt>
        <w:sdtPr>
          <w:id w:val="1350297046"/>
          <w:citation/>
        </w:sdtPr>
        <w:sdtEndPr/>
        <w:sdtContent>
          <w:r w:rsidR="005240CB" w:rsidRPr="00B94EB5">
            <w:fldChar w:fldCharType="begin"/>
          </w:r>
          <w:r w:rsidR="005240CB" w:rsidRPr="00B94EB5">
            <w:instrText xml:space="preserve"> CITATION Kai14 \l 1061 </w:instrText>
          </w:r>
          <w:r w:rsidR="005240CB" w:rsidRPr="00B94EB5">
            <w:fldChar w:fldCharType="separate"/>
          </w:r>
          <w:r w:rsidR="009C2046">
            <w:rPr>
              <w:noProof/>
            </w:rPr>
            <w:t xml:space="preserve"> </w:t>
          </w:r>
          <w:r w:rsidR="009C2046" w:rsidRPr="009C2046">
            <w:rPr>
              <w:noProof/>
            </w:rPr>
            <w:t>[9]</w:t>
          </w:r>
          <w:r w:rsidR="005240CB" w:rsidRPr="00B94EB5">
            <w:fldChar w:fldCharType="end"/>
          </w:r>
        </w:sdtContent>
      </w:sdt>
    </w:p>
    <w:p w14:paraId="24F0690C" w14:textId="417AC42F" w:rsidR="00DF094B" w:rsidRPr="00B94EB5" w:rsidRDefault="005240CB" w:rsidP="005F6FFC">
      <w:r w:rsidRPr="00B94EB5">
        <w:t xml:space="preserve">The idea behind openHAB was to combat the situation where </w:t>
      </w:r>
      <w:r w:rsidR="00EB4F66" w:rsidRPr="00B94EB5">
        <w:t xml:space="preserve">the </w:t>
      </w:r>
      <w:r w:rsidRPr="00B94EB5">
        <w:t xml:space="preserve">user comes up with ideas and wishes on how to use different devices and systems but that </w:t>
      </w:r>
      <w:r w:rsidR="00EB4F66" w:rsidRPr="00B94EB5">
        <w:t>were</w:t>
      </w:r>
      <w:r w:rsidRPr="00B94EB5">
        <w:t xml:space="preserve"> not supported out of the box or intended in their use cases. </w:t>
      </w:r>
      <w:proofErr w:type="gramStart"/>
      <w:r w:rsidRPr="00B94EB5">
        <w:t>Thus</w:t>
      </w:r>
      <w:proofErr w:type="gramEnd"/>
      <w:r w:rsidRPr="00B94EB5">
        <w:t xml:space="preserve"> this project was imagined as a central integration point between all of the different systems and services</w:t>
      </w:r>
      <w:r w:rsidR="00DF094B" w:rsidRPr="00B94EB5">
        <w:t>. As the vision behind this project was to consider users</w:t>
      </w:r>
      <w:r w:rsidR="00EB4F66" w:rsidRPr="00B94EB5">
        <w:t>' wishes,</w:t>
      </w:r>
      <w:r w:rsidR="00DF094B" w:rsidRPr="00B94EB5">
        <w:t xml:space="preserve"> handling information and privacy of users was also one of the key points. Considering that, openHAB gives their user the option to decide how they wish to </w:t>
      </w:r>
      <w:r w:rsidR="00EB4F66" w:rsidRPr="00B94EB5">
        <w:t>control</w:t>
      </w:r>
      <w:r w:rsidR="00DF094B" w:rsidRPr="00B94EB5">
        <w:t xml:space="preserve"> the data movement in and out of the local system.</w:t>
      </w:r>
      <w:sdt>
        <w:sdtPr>
          <w:id w:val="2073685619"/>
          <w:citation/>
        </w:sdtPr>
        <w:sdtEndPr/>
        <w:sdtContent>
          <w:r w:rsidR="00DF094B" w:rsidRPr="00B94EB5">
            <w:fldChar w:fldCharType="begin"/>
          </w:r>
          <w:r w:rsidR="00DF094B" w:rsidRPr="00B94EB5">
            <w:instrText xml:space="preserve"> CITATION ope21 \l 1061 </w:instrText>
          </w:r>
          <w:r w:rsidR="00DF094B" w:rsidRPr="00B94EB5">
            <w:fldChar w:fldCharType="separate"/>
          </w:r>
          <w:r w:rsidR="009C2046">
            <w:rPr>
              <w:noProof/>
            </w:rPr>
            <w:t xml:space="preserve"> </w:t>
          </w:r>
          <w:r w:rsidR="009C2046" w:rsidRPr="009C2046">
            <w:rPr>
              <w:noProof/>
            </w:rPr>
            <w:t>[10]</w:t>
          </w:r>
          <w:r w:rsidR="00DF094B" w:rsidRPr="00B94EB5">
            <w:fldChar w:fldCharType="end"/>
          </w:r>
        </w:sdtContent>
      </w:sdt>
    </w:p>
    <w:p w14:paraId="5C7D91FD" w14:textId="43E2874A" w:rsidR="00C66C1A" w:rsidRPr="00B94EB5" w:rsidRDefault="0080360C" w:rsidP="00C66C1A">
      <w:r w:rsidRPr="00B94EB5">
        <w:t>As openHAB was never intended to replace the existing solutions but rather enhance them</w:t>
      </w:r>
      <w:r w:rsidR="00EB4F66" w:rsidRPr="00B94EB5">
        <w:t>, it is considered a</w:t>
      </w:r>
      <w:r w:rsidRPr="00B94EB5">
        <w:t xml:space="preserve"> system of systems. This means that all the sub-sub</w:t>
      </w:r>
      <w:r w:rsidR="00EB4F66" w:rsidRPr="00B94EB5">
        <w:t xml:space="preserve"> </w:t>
      </w:r>
      <w:r w:rsidRPr="00B94EB5">
        <w:t>systems are to be configured and set</w:t>
      </w:r>
      <w:r w:rsidR="00EB4F66" w:rsidRPr="00B94EB5">
        <w:t xml:space="preserve"> </w:t>
      </w:r>
      <w:r w:rsidRPr="00B94EB5">
        <w:t>up independently, leaving openHAB to only focus on the</w:t>
      </w:r>
      <w:r w:rsidR="00EB4F66" w:rsidRPr="00B94EB5">
        <w:t>se sub-systems' daily use</w:t>
      </w:r>
      <w:r w:rsidRPr="00B94EB5">
        <w:t>. These sub-systems can further be broken down into items</w:t>
      </w:r>
      <w:r w:rsidR="001277FB" w:rsidRPr="00B94EB5">
        <w:t xml:space="preserve"> </w:t>
      </w:r>
      <w:r w:rsidR="00EB4F66" w:rsidRPr="00B94EB5">
        <w:t>that</w:t>
      </w:r>
      <w:r w:rsidR="001277FB" w:rsidRPr="00B94EB5">
        <w:t xml:space="preserve"> are used in defining automation rules and U</w:t>
      </w:r>
      <w:r w:rsidR="00EB4F66" w:rsidRPr="00B94EB5">
        <w:t>I</w:t>
      </w:r>
      <w:r w:rsidR="001277FB" w:rsidRPr="00B94EB5">
        <w:t>s of the system. In openHAB</w:t>
      </w:r>
      <w:r w:rsidR="00EB4F66" w:rsidRPr="00B94EB5">
        <w:t>,</w:t>
      </w:r>
      <w:r w:rsidR="001277FB" w:rsidRPr="00B94EB5">
        <w:t xml:space="preserve"> the notion of </w:t>
      </w:r>
      <w:r w:rsidR="00EB4F66" w:rsidRPr="00B94EB5">
        <w:t xml:space="preserve">an </w:t>
      </w:r>
      <w:r w:rsidR="001277FB" w:rsidRPr="00B94EB5">
        <w:t>item is a data-centred functional building block</w:t>
      </w:r>
      <w:r w:rsidR="00EB4F66" w:rsidRPr="00B94EB5">
        <w:t>,</w:t>
      </w:r>
      <w:r w:rsidR="001277FB" w:rsidRPr="00B94EB5">
        <w:t xml:space="preserve"> and it does not matter whether this item is a device or some web</w:t>
      </w:r>
      <w:r w:rsidR="00EB4F66" w:rsidRPr="00B94EB5">
        <w:t xml:space="preserve"> </w:t>
      </w:r>
      <w:r w:rsidR="001277FB" w:rsidRPr="00B94EB5">
        <w:t>service, which makes the concept of item abstract. This concept makes it easy to switch between different services and devices without changing the automation rules and U</w:t>
      </w:r>
      <w:r w:rsidR="00D70092" w:rsidRPr="00B94EB5">
        <w:t>I</w:t>
      </w:r>
      <w:r w:rsidR="001277FB" w:rsidRPr="00B94EB5">
        <w:t>s defined beforehand.</w:t>
      </w:r>
      <w:r w:rsidR="00092B7C" w:rsidRPr="00B94EB5">
        <w:t xml:space="preserve"> </w:t>
      </w:r>
      <w:sdt>
        <w:sdtPr>
          <w:id w:val="65846047"/>
          <w:citation/>
        </w:sdtPr>
        <w:sdtEndPr/>
        <w:sdtContent>
          <w:r w:rsidR="00092B7C" w:rsidRPr="00B94EB5">
            <w:fldChar w:fldCharType="begin"/>
          </w:r>
          <w:r w:rsidR="00092B7C" w:rsidRPr="00B94EB5">
            <w:instrText xml:space="preserve"> CITATION ope21 \l 1061 </w:instrText>
          </w:r>
          <w:r w:rsidR="00092B7C" w:rsidRPr="00B94EB5">
            <w:fldChar w:fldCharType="separate"/>
          </w:r>
          <w:r w:rsidR="009C2046" w:rsidRPr="009C2046">
            <w:rPr>
              <w:noProof/>
            </w:rPr>
            <w:t>[10]</w:t>
          </w:r>
          <w:r w:rsidR="00092B7C" w:rsidRPr="00B94EB5">
            <w:fldChar w:fldCharType="end"/>
          </w:r>
        </w:sdtContent>
      </w:sdt>
    </w:p>
    <w:p w14:paraId="0C6B7C2F" w14:textId="025D4297" w:rsidR="00AA0CB1" w:rsidRPr="00B94EB5" w:rsidRDefault="00092B7C" w:rsidP="00C66C1A">
      <w:r w:rsidRPr="00B94EB5">
        <w:t xml:space="preserve">OpenHAB </w:t>
      </w:r>
      <w:r w:rsidR="002A4273" w:rsidRPr="00B94EB5">
        <w:t xml:space="preserve">automations are handled through </w:t>
      </w:r>
      <w:r w:rsidR="00EB4F66" w:rsidRPr="00B94EB5">
        <w:t xml:space="preserve">a </w:t>
      </w:r>
      <w:r w:rsidR="002A4273" w:rsidRPr="00B94EB5">
        <w:t>lightweight rule engine</w:t>
      </w:r>
      <w:r w:rsidR="00EB4F66" w:rsidRPr="00B94EB5">
        <w:t xml:space="preserve"> a</w:t>
      </w:r>
      <w:r w:rsidR="002A4273" w:rsidRPr="00B94EB5">
        <w:t xml:space="preserve">s such automations are referred </w:t>
      </w:r>
      <w:r w:rsidR="00EB4F66" w:rsidRPr="00B94EB5">
        <w:t xml:space="preserve">to </w:t>
      </w:r>
      <w:r w:rsidR="002A4273" w:rsidRPr="00B94EB5">
        <w:t xml:space="preserve">as rules in openHAB. These rules work using </w:t>
      </w:r>
      <w:r w:rsidR="00EB4F66" w:rsidRPr="00B94EB5">
        <w:t xml:space="preserve">a </w:t>
      </w:r>
      <w:r w:rsidR="002A4273" w:rsidRPr="00B94EB5">
        <w:t>trigger</w:t>
      </w:r>
      <w:r w:rsidR="00EB4F66" w:rsidRPr="00B94EB5">
        <w:t>-</w:t>
      </w:r>
      <w:r w:rsidR="002A4273" w:rsidRPr="00B94EB5">
        <w:t>based action activation model. These rules can be defined few different ways. One of the ways is to use the U</w:t>
      </w:r>
      <w:r w:rsidR="00EB4F66" w:rsidRPr="00B94EB5">
        <w:t>I</w:t>
      </w:r>
      <w:r w:rsidR="002A4273" w:rsidRPr="00B94EB5">
        <w:t xml:space="preserve"> based simple rule creator</w:t>
      </w:r>
      <w:r w:rsidR="009B23ED" w:rsidRPr="00B94EB5">
        <w:t>. The</w:t>
      </w:r>
      <w:r w:rsidR="00EB4F66" w:rsidRPr="00B94EB5">
        <w:t>ir</w:t>
      </w:r>
      <w:r w:rsidR="009B23ED" w:rsidRPr="00B94EB5">
        <w:t xml:space="preserve"> users can easily choose triggers and correspon</w:t>
      </w:r>
      <w:r w:rsidR="00EB4F66" w:rsidRPr="00B94EB5">
        <w:t>d</w:t>
      </w:r>
      <w:r w:rsidR="009B23ED" w:rsidRPr="00B94EB5">
        <w:t xml:space="preserve">ing actions to be executed. </w:t>
      </w:r>
    </w:p>
    <w:p w14:paraId="7A08D884" w14:textId="287725E1" w:rsidR="00092B7C" w:rsidRDefault="009B23ED" w:rsidP="00C66C1A">
      <w:r w:rsidRPr="00B94EB5">
        <w:t>For more in</w:t>
      </w:r>
      <w:r w:rsidR="00D7391D" w:rsidRPr="00B94EB5">
        <w:t>-depth</w:t>
      </w:r>
      <w:r w:rsidRPr="00B94EB5">
        <w:t xml:space="preserve"> </w:t>
      </w:r>
      <w:r w:rsidR="00AA0CB1" w:rsidRPr="00B94EB5">
        <w:t>automa</w:t>
      </w:r>
      <w:r w:rsidR="002E0F6F" w:rsidRPr="00B94EB5">
        <w:t>ti</w:t>
      </w:r>
      <w:r w:rsidR="00D7391D" w:rsidRPr="00B94EB5">
        <w:t>on,</w:t>
      </w:r>
      <w:r w:rsidRPr="00B94EB5">
        <w:t xml:space="preserve"> users can write their own rule files. As the rule syntax is based on </w:t>
      </w:r>
      <w:proofErr w:type="spellStart"/>
      <w:r w:rsidRPr="00B94EB5">
        <w:t>Xbase</w:t>
      </w:r>
      <w:proofErr w:type="spellEnd"/>
      <w:r w:rsidRPr="00B94EB5">
        <w:t xml:space="preserve"> and is </w:t>
      </w:r>
      <w:proofErr w:type="gramStart"/>
      <w:r w:rsidRPr="00B94EB5">
        <w:t>similar to</w:t>
      </w:r>
      <w:proofErr w:type="gramEnd"/>
      <w:r w:rsidRPr="00B94EB5">
        <w:t xml:space="preserve"> </w:t>
      </w:r>
      <w:proofErr w:type="spellStart"/>
      <w:r w:rsidRPr="00B94EB5">
        <w:t>Xtend</w:t>
      </w:r>
      <w:proofErr w:type="spellEnd"/>
      <w:r w:rsidR="00D7391D" w:rsidRPr="00B94EB5">
        <w:t>,</w:t>
      </w:r>
      <w:r w:rsidRPr="00B94EB5">
        <w:t xml:space="preserve"> users can refer to </w:t>
      </w:r>
      <w:proofErr w:type="spellStart"/>
      <w:r w:rsidRPr="00B94EB5">
        <w:t>Xtend</w:t>
      </w:r>
      <w:proofErr w:type="spellEnd"/>
      <w:r w:rsidRPr="00B94EB5">
        <w:t xml:space="preserve"> documentation</w:t>
      </w:r>
      <w:r w:rsidR="00AA0CB1" w:rsidRPr="00B94EB5">
        <w:t xml:space="preserve"> when writing rules</w:t>
      </w:r>
      <w:r w:rsidRPr="00B94EB5">
        <w:t xml:space="preserve">. </w:t>
      </w:r>
      <w:r w:rsidR="00AA0CB1" w:rsidRPr="00B94EB5">
        <w:t>Also</w:t>
      </w:r>
      <w:r w:rsidR="00D7391D" w:rsidRPr="00B94EB5">
        <w:t>,</w:t>
      </w:r>
      <w:r w:rsidR="00AA0CB1" w:rsidRPr="00B94EB5">
        <w:t xml:space="preserve"> the </w:t>
      </w:r>
      <w:r w:rsidRPr="00B94EB5">
        <w:t>process</w:t>
      </w:r>
      <w:r w:rsidR="00AA0CB1" w:rsidRPr="00B94EB5">
        <w:t xml:space="preserve"> of writing rules</w:t>
      </w:r>
      <w:r w:rsidRPr="00B94EB5">
        <w:t xml:space="preserve"> is made easier through openHAB VS Code </w:t>
      </w:r>
      <w:r w:rsidRPr="00B94EB5">
        <w:lastRenderedPageBreak/>
        <w:t>Extension</w:t>
      </w:r>
      <w:r w:rsidR="00D7391D" w:rsidRPr="00B94EB5">
        <w:t>,</w:t>
      </w:r>
      <w:r w:rsidRPr="00B94EB5">
        <w:t xml:space="preserve"> which offers syntax checks, </w:t>
      </w:r>
      <w:proofErr w:type="gramStart"/>
      <w:r w:rsidRPr="00B94EB5">
        <w:t>c</w:t>
      </w:r>
      <w:r w:rsidR="00AA0CB1" w:rsidRPr="00B94EB5">
        <w:t>olo</w:t>
      </w:r>
      <w:r w:rsidR="00D7391D" w:rsidRPr="00B94EB5">
        <w:t>u</w:t>
      </w:r>
      <w:r w:rsidR="00AA0CB1" w:rsidRPr="00B94EB5">
        <w:t>ring</w:t>
      </w:r>
      <w:proofErr w:type="gramEnd"/>
      <w:r w:rsidR="00AA0CB1" w:rsidRPr="00B94EB5">
        <w:t xml:space="preserve"> and many more </w:t>
      </w:r>
      <w:r w:rsidR="00D7391D" w:rsidRPr="00B94EB5">
        <w:t>valuable</w:t>
      </w:r>
      <w:r w:rsidR="00AA0CB1" w:rsidRPr="00B94EB5">
        <w:t xml:space="preserve"> features</w:t>
      </w:r>
      <w:r w:rsidRPr="00B94EB5">
        <w:t>.</w:t>
      </w:r>
      <w:r w:rsidR="00AA0CB1" w:rsidRPr="00B94EB5">
        <w:t xml:space="preserve"> The rule engine can also use JavaScript scripts which gives the users even more freedom when creating automations. </w:t>
      </w:r>
      <w:sdt>
        <w:sdtPr>
          <w:id w:val="-482391392"/>
          <w:citation/>
        </w:sdtPr>
        <w:sdtEndPr/>
        <w:sdtContent>
          <w:r w:rsidR="002E0F6F" w:rsidRPr="00B94EB5">
            <w:fldChar w:fldCharType="begin"/>
          </w:r>
          <w:r w:rsidR="002E0F6F" w:rsidRPr="00B94EB5">
            <w:instrText xml:space="preserve"> CITATION Ope211 \l 1061 </w:instrText>
          </w:r>
          <w:r w:rsidR="002E0F6F" w:rsidRPr="00B94EB5">
            <w:fldChar w:fldCharType="separate"/>
          </w:r>
          <w:r w:rsidR="009C2046" w:rsidRPr="009C2046">
            <w:rPr>
              <w:noProof/>
            </w:rPr>
            <w:t>[11]</w:t>
          </w:r>
          <w:r w:rsidR="002E0F6F" w:rsidRPr="00B94EB5">
            <w:fldChar w:fldCharType="end"/>
          </w:r>
        </w:sdtContent>
      </w:sdt>
    </w:p>
    <w:p w14:paraId="69721C07" w14:textId="5F78860F" w:rsidR="00027795" w:rsidRPr="00027795" w:rsidRDefault="002E7397" w:rsidP="00027795">
      <w:pPr>
        <w:pStyle w:val="Pealkiri4"/>
      </w:pPr>
      <w:r>
        <w:t xml:space="preserve">Apple </w:t>
      </w:r>
      <w:proofErr w:type="spellStart"/>
      <w:r w:rsidR="00027795">
        <w:t>HomeKit</w:t>
      </w:r>
      <w:proofErr w:type="spellEnd"/>
    </w:p>
    <w:p w14:paraId="6297CE04" w14:textId="60C015E0" w:rsidR="00FB5698" w:rsidRDefault="00FB5698" w:rsidP="00FB5698">
      <w:proofErr w:type="spellStart"/>
      <w:r>
        <w:t>HomeKit</w:t>
      </w:r>
      <w:proofErr w:type="spellEnd"/>
      <w:r>
        <w:t xml:space="preserve"> is</w:t>
      </w:r>
      <w:r w:rsidR="00027795">
        <w:t xml:space="preserve"> a</w:t>
      </w:r>
      <w:r w:rsidR="00B74ED7">
        <w:t xml:space="preserve"> communication protocol for smart home devices and appliances that are </w:t>
      </w:r>
      <w:proofErr w:type="spellStart"/>
      <w:r w:rsidR="00B74ED7">
        <w:t>HomeKit</w:t>
      </w:r>
      <w:proofErr w:type="spellEnd"/>
      <w:r w:rsidR="00B74ED7">
        <w:t xml:space="preserve"> enabled by manufactures</w:t>
      </w:r>
      <w:r>
        <w:t xml:space="preserve">. </w:t>
      </w:r>
      <w:r w:rsidR="00B74ED7">
        <w:t>This software framework only works with applications that run on Apples operating system</w:t>
      </w:r>
      <w:r w:rsidR="00027795">
        <w:t xml:space="preserve">. </w:t>
      </w:r>
      <w:r w:rsidR="00B74ED7">
        <w:t xml:space="preserve">These applications like Home allow users to configure, monitor, control and automate their smart devices. </w:t>
      </w:r>
      <w:sdt>
        <w:sdtPr>
          <w:id w:val="-1234779319"/>
          <w:citation/>
        </w:sdtPr>
        <w:sdtEndPr/>
        <w:sdtContent>
          <w:r w:rsidR="00B74ED7">
            <w:fldChar w:fldCharType="begin"/>
          </w:r>
          <w:r w:rsidR="00B74ED7">
            <w:rPr>
              <w:lang w:val="et-EE"/>
            </w:rPr>
            <w:instrText xml:space="preserve"> CITATION Wik214 \l 1061 </w:instrText>
          </w:r>
          <w:r w:rsidR="00B74ED7">
            <w:fldChar w:fldCharType="separate"/>
          </w:r>
          <w:r w:rsidR="009C2046" w:rsidRPr="009C2046">
            <w:rPr>
              <w:noProof/>
              <w:lang w:val="et-EE"/>
            </w:rPr>
            <w:t>[12]</w:t>
          </w:r>
          <w:r w:rsidR="00B74ED7">
            <w:fldChar w:fldCharType="end"/>
          </w:r>
        </w:sdtContent>
      </w:sdt>
    </w:p>
    <w:p w14:paraId="51836CFB" w14:textId="77777777" w:rsidR="00276F22" w:rsidRDefault="00847E9C" w:rsidP="00FB5698">
      <w:r>
        <w:t xml:space="preserve">On 2014 Apple released iOS 8. Along with that they also released </w:t>
      </w:r>
      <w:proofErr w:type="spellStart"/>
      <w:r>
        <w:t>HomeKit</w:t>
      </w:r>
      <w:proofErr w:type="spellEnd"/>
      <w:r>
        <w:t xml:space="preserve">. At </w:t>
      </w:r>
      <w:proofErr w:type="spellStart"/>
      <w:r>
        <w:t>releace</w:t>
      </w:r>
      <w:proofErr w:type="spellEnd"/>
      <w:r>
        <w:t xml:space="preserve"> the framework worked with third-party applications which enabled them to have interface for </w:t>
      </w:r>
      <w:proofErr w:type="spellStart"/>
      <w:r>
        <w:t>HomeKit</w:t>
      </w:r>
      <w:proofErr w:type="spellEnd"/>
      <w:r>
        <w:t xml:space="preserve"> devices. On 2016 Apple released their own official application called Home for managing all </w:t>
      </w:r>
      <w:proofErr w:type="spellStart"/>
      <w:r>
        <w:t>HomeKit</w:t>
      </w:r>
      <w:proofErr w:type="spellEnd"/>
      <w:r>
        <w:t xml:space="preserve"> enabled devices and made simple automations possible through that. Home application only worked with devices running </w:t>
      </w:r>
      <w:r w:rsidR="00276F22">
        <w:t xml:space="preserve">iOS 10 and </w:t>
      </w:r>
      <w:proofErr w:type="spellStart"/>
      <w:r w:rsidR="00276F22">
        <w:t>watchOS</w:t>
      </w:r>
      <w:proofErr w:type="spellEnd"/>
      <w:r w:rsidR="00276F22">
        <w:t xml:space="preserve"> 3 but </w:t>
      </w:r>
      <w:proofErr w:type="gramStart"/>
      <w:r w:rsidR="00276F22">
        <w:t>later on</w:t>
      </w:r>
      <w:proofErr w:type="gramEnd"/>
      <w:r w:rsidR="00276F22">
        <w:t xml:space="preserve"> </w:t>
      </w:r>
      <w:proofErr w:type="spellStart"/>
      <w:r w:rsidR="00276F22">
        <w:t>on</w:t>
      </w:r>
      <w:proofErr w:type="spellEnd"/>
      <w:r w:rsidR="00276F22">
        <w:t xml:space="preserve"> 2018 this application was also released Apples computers, running macOS 10.14.</w:t>
      </w:r>
    </w:p>
    <w:p w14:paraId="2C59DB1E" w14:textId="77777777" w:rsidR="002F4DAF" w:rsidRDefault="00442FBC" w:rsidP="00FB5698">
      <w:r>
        <w:t xml:space="preserve">The main idea behind </w:t>
      </w:r>
      <w:proofErr w:type="spellStart"/>
      <w:r>
        <w:t>HomeKit</w:t>
      </w:r>
      <w:proofErr w:type="spellEnd"/>
      <w:r w:rsidR="00847E9C">
        <w:t xml:space="preserve"> </w:t>
      </w:r>
      <w:r>
        <w:t xml:space="preserve">was to simplify the tasks around the home. For that </w:t>
      </w:r>
      <w:proofErr w:type="spellStart"/>
      <w:r>
        <w:t>HomeKit</w:t>
      </w:r>
      <w:proofErr w:type="spellEnd"/>
      <w:r>
        <w:t xml:space="preserve"> was developed to act as a set of tools, </w:t>
      </w:r>
      <w:r w:rsidR="00E644C3">
        <w:t>enabling Apple and other people to build solutions for their needs. These solutions could allow for high level management over accessories and devices</w:t>
      </w:r>
      <w:r w:rsidR="002F4DAF">
        <w:t>.</w:t>
      </w:r>
    </w:p>
    <w:p w14:paraId="7BB94F44" w14:textId="43973A92" w:rsidR="00847E9C" w:rsidRDefault="002F4DAF" w:rsidP="00FB5698">
      <w:r>
        <w:t xml:space="preserve">Although </w:t>
      </w:r>
      <w:proofErr w:type="spellStart"/>
      <w:r>
        <w:t>HomeKit</w:t>
      </w:r>
      <w:proofErr w:type="spellEnd"/>
      <w:r>
        <w:t xml:space="preserve"> could be used by users to develop their own complex smart home solution for monitoring, </w:t>
      </w:r>
      <w:proofErr w:type="gramStart"/>
      <w:r>
        <w:t>controlling</w:t>
      </w:r>
      <w:proofErr w:type="gramEnd"/>
      <w:r>
        <w:t xml:space="preserve"> or automating </w:t>
      </w:r>
      <w:proofErr w:type="spellStart"/>
      <w:r>
        <w:t>HomeKit</w:t>
      </w:r>
      <w:proofErr w:type="spellEnd"/>
      <w:r>
        <w:t xml:space="preserve"> enabled devices, it does have a minus over open-source platforms.</w:t>
      </w:r>
      <w:r w:rsidR="004A1B50">
        <w:t xml:space="preserve"> That minus is that </w:t>
      </w:r>
      <w:r>
        <w:t xml:space="preserve">the number of supported devices is </w:t>
      </w:r>
      <w:proofErr w:type="gramStart"/>
      <w:r>
        <w:t xml:space="preserve">fairly </w:t>
      </w:r>
      <w:r w:rsidR="004A1B50">
        <w:t>little</w:t>
      </w:r>
      <w:proofErr w:type="gramEnd"/>
      <w:r>
        <w:t>. As of 2019 only 450 devices were marked as compatible. This is due to MFI program</w:t>
      </w:r>
      <w:r w:rsidR="004A1B50">
        <w:t>,</w:t>
      </w:r>
      <w:r>
        <w:t xml:space="preserve"> that manufactures </w:t>
      </w:r>
      <w:proofErr w:type="gramStart"/>
      <w:r>
        <w:t>have to</w:t>
      </w:r>
      <w:proofErr w:type="gramEnd"/>
      <w:r>
        <w:t xml:space="preserve"> </w:t>
      </w:r>
      <w:proofErr w:type="spellStart"/>
      <w:r>
        <w:t>enroll</w:t>
      </w:r>
      <w:proofErr w:type="spellEnd"/>
      <w:r w:rsidR="004A1B50">
        <w:t xml:space="preserve"> in,</w:t>
      </w:r>
      <w:r>
        <w:t xml:space="preserve"> in order to have permission to </w:t>
      </w:r>
      <w:r w:rsidR="004A1B50">
        <w:t xml:space="preserve">add </w:t>
      </w:r>
      <w:proofErr w:type="spellStart"/>
      <w:r w:rsidR="004A1B50">
        <w:t>HomeKit</w:t>
      </w:r>
      <w:proofErr w:type="spellEnd"/>
      <w:r w:rsidR="004A1B50">
        <w:t xml:space="preserve"> capabilities to their devices. This means that only certain manufactures can develop devices that work with </w:t>
      </w:r>
      <w:proofErr w:type="spellStart"/>
      <w:r w:rsidR="004A1B50">
        <w:t>HomeKit</w:t>
      </w:r>
      <w:proofErr w:type="spellEnd"/>
      <w:r w:rsidR="004A1B50">
        <w:t>.</w:t>
      </w:r>
    </w:p>
    <w:p w14:paraId="75CCD7A1" w14:textId="4F5CFE9C" w:rsidR="00064AA2" w:rsidRPr="00064AA2" w:rsidRDefault="004A1B50" w:rsidP="00064AA2">
      <w:r>
        <w:t xml:space="preserve">Users are not only limited by devices that work with </w:t>
      </w:r>
      <w:proofErr w:type="spellStart"/>
      <w:r w:rsidR="0040037D">
        <w:t>HomeKit</w:t>
      </w:r>
      <w:proofErr w:type="spellEnd"/>
      <w:r w:rsidR="0040037D">
        <w:t xml:space="preserve">. </w:t>
      </w:r>
      <w:proofErr w:type="spellStart"/>
      <w:r w:rsidR="0040037D">
        <w:t>HomeKit</w:t>
      </w:r>
      <w:proofErr w:type="spellEnd"/>
      <w:r w:rsidR="0040037D">
        <w:t xml:space="preserve"> systems only work with </w:t>
      </w:r>
      <w:proofErr w:type="spellStart"/>
      <w:r w:rsidR="0040037D">
        <w:t>HomeKit</w:t>
      </w:r>
      <w:proofErr w:type="spellEnd"/>
      <w:r w:rsidR="0040037D">
        <w:t xml:space="preserve"> communication protocols. This means that smart IoT systems that use other communication protocols </w:t>
      </w:r>
      <w:proofErr w:type="spellStart"/>
      <w:r w:rsidR="0040037D">
        <w:t>can not</w:t>
      </w:r>
      <w:proofErr w:type="spellEnd"/>
      <w:r w:rsidR="0040037D">
        <w:t xml:space="preserve"> be integrated into </w:t>
      </w:r>
      <w:proofErr w:type="spellStart"/>
      <w:r w:rsidR="0040037D">
        <w:t>HomeKit</w:t>
      </w:r>
      <w:proofErr w:type="spellEnd"/>
      <w:r w:rsidR="0040037D">
        <w:t xml:space="preserve"> powered solutions for management and automation.</w:t>
      </w:r>
    </w:p>
    <w:p w14:paraId="215C10E4" w14:textId="3B533F2D" w:rsidR="003F0073" w:rsidRPr="00B94EB5" w:rsidRDefault="009274A2" w:rsidP="003F0073">
      <w:pPr>
        <w:pStyle w:val="Pealkiri3"/>
      </w:pPr>
      <w:bookmarkStart w:id="11" w:name="_Toc69747041"/>
      <w:r w:rsidRPr="00B94EB5">
        <w:t>Chosen Platform</w:t>
      </w:r>
      <w:bookmarkEnd w:id="11"/>
    </w:p>
    <w:p w14:paraId="6F9B126B" w14:textId="741BB281" w:rsidR="00E82EB7" w:rsidRPr="00B94EB5" w:rsidRDefault="00783397" w:rsidP="00E82EB7">
      <w:r w:rsidRPr="00B94EB5">
        <w:t xml:space="preserve">The requirements and capabilities expected from </w:t>
      </w:r>
      <w:r w:rsidR="00D7391D" w:rsidRPr="00B94EB5">
        <w:t xml:space="preserve">the </w:t>
      </w:r>
      <w:r w:rsidRPr="00B94EB5">
        <w:t>home automation platform</w:t>
      </w:r>
      <w:r w:rsidR="000A2A44">
        <w:t xml:space="preserve"> used in this thesis</w:t>
      </w:r>
      <w:r w:rsidR="00D7391D" w:rsidRPr="00B94EB5">
        <w:t xml:space="preserve"> were </w:t>
      </w:r>
      <w:proofErr w:type="spellStart"/>
      <w:r w:rsidR="00D7391D" w:rsidRPr="00B94EB5">
        <w:t>numero</w:t>
      </w:r>
      <w:r w:rsidR="000A2A44">
        <w:t>s</w:t>
      </w:r>
      <w:proofErr w:type="spellEnd"/>
      <w:r w:rsidRPr="00B94EB5">
        <w:t xml:space="preserve">. </w:t>
      </w:r>
      <w:r w:rsidR="000A2A44">
        <w:t>From three solutions only</w:t>
      </w:r>
      <w:r w:rsidRPr="00B94EB5">
        <w:t xml:space="preserve"> openHAB and Home Assistant met those requirements</w:t>
      </w:r>
      <w:r w:rsidR="000A2A44">
        <w:t>. Both are</w:t>
      </w:r>
      <w:r w:rsidRPr="00B94EB5">
        <w:t xml:space="preserve"> essentially very similar in their capabilities</w:t>
      </w:r>
      <w:r w:rsidR="000A2A44">
        <w:t xml:space="preserve"> with no noticeable limitation for neither of them</w:t>
      </w:r>
      <w:r w:rsidRPr="00B94EB5">
        <w:t>. However</w:t>
      </w:r>
      <w:r w:rsidR="00D7391D" w:rsidRPr="00B94EB5">
        <w:t>,</w:t>
      </w:r>
      <w:r w:rsidR="000406A0" w:rsidRPr="00B94EB5">
        <w:t xml:space="preserve"> openHAB was picked to be the platform to be used in this thesis.</w:t>
      </w:r>
    </w:p>
    <w:p w14:paraId="27F881A0" w14:textId="6F8670AA" w:rsidR="00FC2871" w:rsidRPr="00B94EB5" w:rsidRDefault="000406A0" w:rsidP="00E82EB7">
      <w:r w:rsidRPr="00B94EB5">
        <w:t>One of the key difference</w:t>
      </w:r>
      <w:r w:rsidR="00D7391D" w:rsidRPr="00B94EB5">
        <w:t xml:space="preserve">s between the two platforms, </w:t>
      </w:r>
      <w:r w:rsidR="00D654B6">
        <w:t>that decided which platform was going to be used in this thesis</w:t>
      </w:r>
      <w:r w:rsidRPr="00B94EB5">
        <w:t xml:space="preserve">, was </w:t>
      </w:r>
      <w:r w:rsidR="00D7391D" w:rsidRPr="00B94EB5">
        <w:t>documentation quality</w:t>
      </w:r>
      <w:r w:rsidRPr="00B94EB5">
        <w:t xml:space="preserve">. </w:t>
      </w:r>
      <w:r w:rsidR="009C733E" w:rsidRPr="00B94EB5">
        <w:t xml:space="preserve">The documentation </w:t>
      </w:r>
      <w:r w:rsidR="000A2A44">
        <w:t>for</w:t>
      </w:r>
      <w:r w:rsidR="009C733E" w:rsidRPr="00B94EB5">
        <w:t xml:space="preserve"> automation syntax and different add</w:t>
      </w:r>
      <w:r w:rsidR="00580225" w:rsidRPr="00B94EB5">
        <w:t>-</w:t>
      </w:r>
      <w:r w:rsidR="009C733E" w:rsidRPr="00B94EB5">
        <w:t>ons were more in</w:t>
      </w:r>
      <w:r w:rsidR="00D7391D" w:rsidRPr="00B94EB5">
        <w:t>-</w:t>
      </w:r>
      <w:r w:rsidR="009C733E" w:rsidRPr="00B94EB5">
        <w:t xml:space="preserve">depth and extensive in openHAB. </w:t>
      </w:r>
      <w:r w:rsidR="00FC2871" w:rsidRPr="00B94EB5">
        <w:t>Both platforms have also included examples of possible use-cases for better understanding</w:t>
      </w:r>
      <w:r w:rsidR="00D7391D" w:rsidRPr="00B94EB5">
        <w:t>,</w:t>
      </w:r>
      <w:r w:rsidR="00FC2871" w:rsidRPr="00B94EB5">
        <w:t xml:space="preserve"> but openHAB seemed to have more </w:t>
      </w:r>
      <w:r w:rsidR="00D7391D" w:rsidRPr="00B94EB5">
        <w:t>compreh</w:t>
      </w:r>
      <w:r w:rsidR="00FC2871" w:rsidRPr="00B94EB5">
        <w:t xml:space="preserve">ensive and </w:t>
      </w:r>
      <w:proofErr w:type="gramStart"/>
      <w:r w:rsidR="00FC2871" w:rsidRPr="00B94EB5">
        <w:t>overall</w:t>
      </w:r>
      <w:proofErr w:type="gramEnd"/>
      <w:r w:rsidR="00FC2871" w:rsidRPr="00B94EB5">
        <w:t xml:space="preserve"> more examples than Home Assistant.</w:t>
      </w:r>
    </w:p>
    <w:p w14:paraId="096F3369" w14:textId="4D258AE0" w:rsidR="00730DD4" w:rsidRPr="00B94EB5" w:rsidRDefault="00730DD4" w:rsidP="00E82EB7">
      <w:r w:rsidRPr="00B94EB5">
        <w:t>As for other requirements</w:t>
      </w:r>
      <w:r w:rsidR="00D7391D" w:rsidRPr="00B94EB5">
        <w:t>,</w:t>
      </w:r>
      <w:r w:rsidRPr="00B94EB5">
        <w:t xml:space="preserve"> openHAB is configured to run on </w:t>
      </w:r>
      <w:r w:rsidR="00D7391D" w:rsidRPr="00B94EB5">
        <w:t xml:space="preserve">a </w:t>
      </w:r>
      <w:r w:rsidRPr="00B94EB5">
        <w:t>m</w:t>
      </w:r>
      <w:r w:rsidR="00D7391D" w:rsidRPr="00B94EB5">
        <w:t>yria</w:t>
      </w:r>
      <w:r w:rsidRPr="00B94EB5">
        <w:t xml:space="preserve">d of different platforms such as Windows, </w:t>
      </w:r>
      <w:r w:rsidR="00D7391D" w:rsidRPr="00B94EB5">
        <w:t>m</w:t>
      </w:r>
      <w:r w:rsidRPr="00B94EB5">
        <w:t>acOS and Linux</w:t>
      </w:r>
      <w:r w:rsidR="00B8425F" w:rsidRPr="00B94EB5">
        <w:t xml:space="preserve"> and even in container-based environments like Docker</w:t>
      </w:r>
      <w:r w:rsidRPr="00B94EB5">
        <w:t>. It will work</w:t>
      </w:r>
      <w:r w:rsidR="007906F3" w:rsidRPr="00B94EB5">
        <w:t xml:space="preserve"> with</w:t>
      </w:r>
      <w:r w:rsidRPr="00B94EB5">
        <w:t xml:space="preserve"> almost any hardware in </w:t>
      </w:r>
      <w:r w:rsidR="00D7391D" w:rsidRPr="00B94EB5">
        <w:t xml:space="preserve">the </w:t>
      </w:r>
      <w:r w:rsidRPr="00B94EB5">
        <w:t xml:space="preserve">range of </w:t>
      </w:r>
      <w:proofErr w:type="gramStart"/>
      <w:r w:rsidRPr="00B94EB5">
        <w:t>fairly limited</w:t>
      </w:r>
      <w:proofErr w:type="gramEnd"/>
      <w:r w:rsidRPr="00B94EB5">
        <w:t xml:space="preserve"> </w:t>
      </w:r>
      <w:r w:rsidR="007906F3" w:rsidRPr="00B94EB5">
        <w:t>single-board computers to server computers. According to their documentation</w:t>
      </w:r>
      <w:r w:rsidR="00D7391D" w:rsidRPr="00B94EB5">
        <w:t>,</w:t>
      </w:r>
      <w:r w:rsidR="007906F3" w:rsidRPr="00B94EB5">
        <w:t xml:space="preserve"> the</w:t>
      </w:r>
      <w:r w:rsidR="00D7391D" w:rsidRPr="00B94EB5">
        <w:t xml:space="preserve"> system will behave well with 2 </w:t>
      </w:r>
      <w:r w:rsidR="00D7391D" w:rsidRPr="00B94EB5">
        <w:lastRenderedPageBreak/>
        <w:t xml:space="preserve">GB of </w:t>
      </w:r>
      <w:proofErr w:type="gramStart"/>
      <w:r w:rsidR="00D7391D" w:rsidRPr="00B94EB5">
        <w:t>random access</w:t>
      </w:r>
      <w:proofErr w:type="gramEnd"/>
      <w:r w:rsidR="00D7391D" w:rsidRPr="00B94EB5">
        <w:t xml:space="preserve"> memory and 16 GB of low-speed storage using SD card</w:t>
      </w:r>
      <w:r w:rsidR="007906F3" w:rsidRPr="00B94EB5">
        <w:t xml:space="preserve">. This means that Raspberry </w:t>
      </w:r>
      <w:proofErr w:type="spellStart"/>
      <w:r w:rsidR="007906F3" w:rsidRPr="00B94EB5">
        <w:t>Pis</w:t>
      </w:r>
      <w:proofErr w:type="spellEnd"/>
      <w:r w:rsidR="007906F3" w:rsidRPr="00B94EB5">
        <w:t xml:space="preserve"> 2 to 4 are good enough</w:t>
      </w:r>
      <w:r w:rsidR="00D7391D" w:rsidRPr="00B94EB5">
        <w:t>,</w:t>
      </w:r>
      <w:r w:rsidR="007906F3" w:rsidRPr="00B94EB5">
        <w:t xml:space="preserve"> where Pi 4 would give </w:t>
      </w:r>
      <w:r w:rsidR="00D7391D" w:rsidRPr="00B94EB5">
        <w:t xml:space="preserve">the </w:t>
      </w:r>
      <w:r w:rsidR="007906F3" w:rsidRPr="00B94EB5">
        <w:t>best experience.</w:t>
      </w:r>
    </w:p>
    <w:p w14:paraId="4F6DABE9" w14:textId="5F6EF660" w:rsidR="007906F3" w:rsidRPr="00B94EB5" w:rsidRDefault="007906F3" w:rsidP="00E82EB7">
      <w:r w:rsidRPr="00B94EB5">
        <w:t xml:space="preserve">Due to </w:t>
      </w:r>
      <w:proofErr w:type="spellStart"/>
      <w:r w:rsidRPr="00B94EB5">
        <w:t>openHABs</w:t>
      </w:r>
      <w:proofErr w:type="spellEnd"/>
      <w:r w:rsidRPr="00B94EB5">
        <w:t xml:space="preserve"> modular design with close to 3000 add</w:t>
      </w:r>
      <w:r w:rsidR="00580225" w:rsidRPr="00B94EB5">
        <w:t>-</w:t>
      </w:r>
      <w:r w:rsidRPr="00B94EB5">
        <w:t xml:space="preserve">ons and </w:t>
      </w:r>
      <w:r w:rsidR="002D09B1" w:rsidRPr="00B94EB5">
        <w:t>well</w:t>
      </w:r>
      <w:r w:rsidR="00D7391D" w:rsidRPr="00B94EB5">
        <w:t>-</w:t>
      </w:r>
      <w:r w:rsidR="002D09B1" w:rsidRPr="00B94EB5">
        <w:t xml:space="preserve">established </w:t>
      </w:r>
      <w:r w:rsidRPr="00B94EB5">
        <w:t>support for MQTT</w:t>
      </w:r>
      <w:r w:rsidR="00D7391D" w:rsidRPr="00B94EB5">
        <w:t>,</w:t>
      </w:r>
      <w:r w:rsidR="002D09B1" w:rsidRPr="00B94EB5">
        <w:t xml:space="preserve"> it is fair to say that </w:t>
      </w:r>
      <w:r w:rsidR="00D7391D" w:rsidRPr="00B94EB5">
        <w:t xml:space="preserve">the </w:t>
      </w:r>
      <w:r w:rsidR="002D09B1" w:rsidRPr="00B94EB5">
        <w:t xml:space="preserve">openHAB platform is very IoT friendly. </w:t>
      </w:r>
      <w:r w:rsidR="00140045" w:rsidRPr="00B94EB5">
        <w:t>Their add</w:t>
      </w:r>
      <w:r w:rsidR="00580225" w:rsidRPr="00B94EB5">
        <w:t>-</w:t>
      </w:r>
      <w:r w:rsidR="00140045" w:rsidRPr="00B94EB5">
        <w:t xml:space="preserve">ons enable </w:t>
      </w:r>
      <w:r w:rsidR="00D7391D" w:rsidRPr="00B94EB5">
        <w:t>using a myriad of different IoT devices and services, which lets the users</w:t>
      </w:r>
      <w:r w:rsidR="00140045" w:rsidRPr="00B94EB5">
        <w:t xml:space="preserve"> design solutions for practically any IoT device. The well t</w:t>
      </w:r>
      <w:r w:rsidR="00D7391D" w:rsidRPr="00B94EB5">
        <w:t>h</w:t>
      </w:r>
      <w:r w:rsidR="00140045" w:rsidRPr="00B94EB5">
        <w:t xml:space="preserve">ought out MQTT support makes it possible for </w:t>
      </w:r>
      <w:r w:rsidR="00D7391D" w:rsidRPr="00B94EB5">
        <w:t>other</w:t>
      </w:r>
      <w:r w:rsidR="00140045" w:rsidRPr="00B94EB5">
        <w:t xml:space="preserve"> IoT systems and devices to communicate effortlessly with openHAB.</w:t>
      </w:r>
    </w:p>
    <w:p w14:paraId="29D3F5A4" w14:textId="2E6AD398" w:rsidR="00C66C1A" w:rsidRPr="00B94EB5" w:rsidRDefault="00C66C1A" w:rsidP="00C66C1A">
      <w:pPr>
        <w:pStyle w:val="Pealkiri2"/>
      </w:pPr>
      <w:bookmarkStart w:id="12" w:name="_Toc69747042"/>
      <w:r w:rsidRPr="00B94EB5">
        <w:t>User tracking system</w:t>
      </w:r>
      <w:bookmarkEnd w:id="12"/>
    </w:p>
    <w:p w14:paraId="53443FF7" w14:textId="261E8F89" w:rsidR="002F6255" w:rsidRPr="00B94EB5" w:rsidRDefault="00D00094" w:rsidP="002F6255">
      <w:r w:rsidRPr="00B94EB5">
        <w:t>Th</w:t>
      </w:r>
      <w:r w:rsidR="00923E16" w:rsidRPr="00B94EB5">
        <w:t>is thesis aim</w:t>
      </w:r>
      <w:r w:rsidRPr="00B94EB5">
        <w:t xml:space="preserve">s to show what IoT </w:t>
      </w:r>
      <w:proofErr w:type="gramStart"/>
      <w:r w:rsidRPr="00B94EB5">
        <w:t>is capable of accomplishing</w:t>
      </w:r>
      <w:proofErr w:type="gramEnd"/>
      <w:r w:rsidRPr="00B94EB5">
        <w:t xml:space="preserve"> in </w:t>
      </w:r>
      <w:r w:rsidR="00923E16" w:rsidRPr="00B94EB5">
        <w:t xml:space="preserve">a </w:t>
      </w:r>
      <w:r w:rsidRPr="00B94EB5">
        <w:t xml:space="preserve">smart home environment. </w:t>
      </w:r>
      <w:r w:rsidR="00923E16" w:rsidRPr="00B94EB5">
        <w:t>T</w:t>
      </w:r>
      <w:r w:rsidRPr="00B94EB5">
        <w:t xml:space="preserve">his thesis will develop a user tracking system that could gather data about </w:t>
      </w:r>
      <w:proofErr w:type="gramStart"/>
      <w:r w:rsidRPr="00B94EB5">
        <w:t>users</w:t>
      </w:r>
      <w:proofErr w:type="gramEnd"/>
      <w:r w:rsidRPr="00B94EB5">
        <w:t xml:space="preserve"> whereabouts around the house and transmit that data through MQTT to </w:t>
      </w:r>
      <w:r w:rsidR="00923E16" w:rsidRPr="00B94EB5">
        <w:t xml:space="preserve">the </w:t>
      </w:r>
      <w:r w:rsidRPr="00B94EB5">
        <w:t xml:space="preserve">home automation platform. </w:t>
      </w:r>
      <w:r w:rsidR="00923E16" w:rsidRPr="00B94EB5">
        <w:t>The user tracking system will essentially</w:t>
      </w:r>
      <w:r w:rsidRPr="00B94EB5">
        <w:t xml:space="preserve"> allow for more complex automations </w:t>
      </w:r>
      <w:r w:rsidR="00F66915" w:rsidRPr="00B94EB5">
        <w:t xml:space="preserve">and smart home system control </w:t>
      </w:r>
      <w:r w:rsidRPr="00B94EB5">
        <w:t>thanks to IoT capabilities.</w:t>
      </w:r>
    </w:p>
    <w:p w14:paraId="09054E22" w14:textId="605E78DE" w:rsidR="00F66915" w:rsidRPr="00B94EB5" w:rsidRDefault="00F66915" w:rsidP="002F6255">
      <w:r w:rsidRPr="00B94EB5">
        <w:t xml:space="preserve">User tracking systems can be </w:t>
      </w:r>
      <w:r w:rsidR="00392767" w:rsidRPr="00B94EB5">
        <w:t>implemented</w:t>
      </w:r>
      <w:r w:rsidRPr="00B94EB5">
        <w:t xml:space="preserve"> </w:t>
      </w:r>
      <w:r w:rsidR="00923E16" w:rsidRPr="00B94EB5">
        <w:t xml:space="preserve">in a </w:t>
      </w:r>
      <w:r w:rsidRPr="00B94EB5">
        <w:t>vari</w:t>
      </w:r>
      <w:r w:rsidR="00923E16" w:rsidRPr="00B94EB5">
        <w:t>ety</w:t>
      </w:r>
      <w:r w:rsidRPr="00B94EB5">
        <w:t xml:space="preserve"> </w:t>
      </w:r>
      <w:r w:rsidR="00392767" w:rsidRPr="00B94EB5">
        <w:t xml:space="preserve">of different </w:t>
      </w:r>
      <w:r w:rsidRPr="00B94EB5">
        <w:t xml:space="preserve">forms. One way to divide them would be a </w:t>
      </w:r>
      <w:proofErr w:type="gramStart"/>
      <w:r w:rsidRPr="00B94EB5">
        <w:t>systems</w:t>
      </w:r>
      <w:proofErr w:type="gramEnd"/>
      <w:r w:rsidRPr="00B94EB5">
        <w:t xml:space="preserve"> that either could or could not differentiate between users. Both systems have their use-cases, meth</w:t>
      </w:r>
      <w:r w:rsidR="00923E16" w:rsidRPr="00B94EB5">
        <w:t>od</w:t>
      </w:r>
      <w:r w:rsidRPr="00B94EB5">
        <w:t xml:space="preserve">ology and implementations. For </w:t>
      </w:r>
      <w:r w:rsidR="00923E16" w:rsidRPr="00B94EB5">
        <w:t xml:space="preserve">a </w:t>
      </w:r>
      <w:r w:rsidRPr="00B94EB5">
        <w:t>system that could not acknowledge one user from another, i</w:t>
      </w:r>
      <w:r w:rsidR="00923E16" w:rsidRPr="00B94EB5">
        <w:t>t is usually implemented</w:t>
      </w:r>
      <w:r w:rsidRPr="00B94EB5">
        <w:t xml:space="preserve"> to sense movement or existence of entity around the system. For this</w:t>
      </w:r>
      <w:r w:rsidR="00923E16" w:rsidRPr="00B94EB5">
        <w:t>,</w:t>
      </w:r>
      <w:r w:rsidRPr="00B94EB5">
        <w:t xml:space="preserve"> these systems would use sensors that could detect movement or heat emission from </w:t>
      </w:r>
      <w:r w:rsidR="00923E16" w:rsidRPr="00B94EB5">
        <w:t xml:space="preserve">a </w:t>
      </w:r>
      <w:r w:rsidRPr="00B94EB5">
        <w:t>foreign entity. An example of where these systems are most often found is in security to detect intrusion.</w:t>
      </w:r>
    </w:p>
    <w:p w14:paraId="41A5121D" w14:textId="2BFD64B8" w:rsidR="001F3CF7" w:rsidRPr="00B94EB5" w:rsidRDefault="00923E16" w:rsidP="002F6255">
      <w:r w:rsidRPr="00B94EB5">
        <w:t>The tracking systems that could differentiate between users in its detection range are usually implemented to keep</w:t>
      </w:r>
      <w:r w:rsidR="0048396E" w:rsidRPr="00B94EB5">
        <w:t xml:space="preserve"> track of </w:t>
      </w:r>
      <w:r w:rsidRPr="00B94EB5">
        <w:t>users' whereabout</w:t>
      </w:r>
      <w:r w:rsidR="0048396E" w:rsidRPr="00B94EB5">
        <w:t>s. This is done for a couple of reasons. One of them is for security. If it is possible to know where somebody is</w:t>
      </w:r>
      <w:r w:rsidRPr="00B94EB5">
        <w:t>,</w:t>
      </w:r>
      <w:r w:rsidR="0048396E" w:rsidRPr="00B94EB5">
        <w:t xml:space="preserve"> then it is possible to seal off access to areas they are not privileged for. Many offices use this approach to keep the person</w:t>
      </w:r>
      <w:r w:rsidRPr="00B94EB5">
        <w:t>n</w:t>
      </w:r>
      <w:r w:rsidR="0048396E" w:rsidRPr="00B94EB5">
        <w:t>el to their specified areas.</w:t>
      </w:r>
    </w:p>
    <w:p w14:paraId="368F4372" w14:textId="21C4C99F" w:rsidR="0048396E" w:rsidRPr="00B94EB5" w:rsidRDefault="0048396E" w:rsidP="002F6255">
      <w:r w:rsidRPr="00B94EB5">
        <w:t>The second use</w:t>
      </w:r>
      <w:r w:rsidR="00DC7089" w:rsidRPr="00B94EB5">
        <w:t xml:space="preserve"> </w:t>
      </w:r>
      <w:r w:rsidRPr="00B94EB5">
        <w:t>case is for controlling and automating the environment around the user. This is m</w:t>
      </w:r>
      <w:r w:rsidR="00DC7089" w:rsidRPr="00B94EB5">
        <w:t>ain</w:t>
      </w:r>
      <w:r w:rsidRPr="00B94EB5">
        <w:t xml:space="preserve">ly implemented in smart home solutions for more complex, </w:t>
      </w:r>
      <w:proofErr w:type="gramStart"/>
      <w:r w:rsidRPr="00B94EB5">
        <w:t>personalised</w:t>
      </w:r>
      <w:proofErr w:type="gramEnd"/>
      <w:r w:rsidRPr="00B94EB5">
        <w:t xml:space="preserve"> and convenient automation</w:t>
      </w:r>
      <w:r w:rsidR="00A54E6D" w:rsidRPr="00B94EB5">
        <w:t>s</w:t>
      </w:r>
      <w:r w:rsidRPr="00B94EB5">
        <w:t>.</w:t>
      </w:r>
      <w:r w:rsidR="00A54E6D" w:rsidRPr="00B94EB5">
        <w:t xml:space="preserve"> An example of </w:t>
      </w:r>
      <w:r w:rsidR="00DC7089" w:rsidRPr="00B94EB5">
        <w:t xml:space="preserve">a home automation system with this </w:t>
      </w:r>
      <w:proofErr w:type="spellStart"/>
      <w:r w:rsidR="00DC7089" w:rsidRPr="00B94EB5">
        <w:t>trackin</w:t>
      </w:r>
      <w:proofErr w:type="spellEnd"/>
      <w:r w:rsidR="00DC7089" w:rsidRPr="00B94EB5">
        <w:t xml:space="preserve"> system would be when</w:t>
      </w:r>
      <w:r w:rsidR="00A54E6D" w:rsidRPr="00B94EB5">
        <w:t xml:space="preserve"> one user could enter the bathroom and bath would be preheated to their preferred temperature.</w:t>
      </w:r>
    </w:p>
    <w:p w14:paraId="34F91E8F" w14:textId="1DDBF70B" w:rsidR="00A54E6D" w:rsidRPr="00B94EB5" w:rsidRDefault="00A54E6D" w:rsidP="002F6255">
      <w:r w:rsidRPr="00B94EB5">
        <w:t>For this system to differentiate between users and track their whereabouts</w:t>
      </w:r>
      <w:r w:rsidR="00DC7089" w:rsidRPr="00B94EB5">
        <w:t>, the system would need</w:t>
      </w:r>
      <w:r w:rsidRPr="00B94EB5">
        <w:t xml:space="preserve"> to read </w:t>
      </w:r>
      <w:proofErr w:type="gramStart"/>
      <w:r w:rsidRPr="00B94EB5">
        <w:t>some kind of identification</w:t>
      </w:r>
      <w:proofErr w:type="gramEnd"/>
      <w:r w:rsidRPr="00B94EB5">
        <w:t xml:space="preserve"> data from </w:t>
      </w:r>
      <w:r w:rsidR="00DC7089" w:rsidRPr="00B94EB5">
        <w:t xml:space="preserve">the </w:t>
      </w:r>
      <w:r w:rsidRPr="00B94EB5">
        <w:t xml:space="preserve">user </w:t>
      </w:r>
      <w:r w:rsidR="00DC7089" w:rsidRPr="00B94EB5">
        <w:t>when</w:t>
      </w:r>
      <w:r w:rsidR="00A5095D" w:rsidRPr="00B94EB5">
        <w:t xml:space="preserve"> they enter a new area</w:t>
      </w:r>
      <w:r w:rsidRPr="00B94EB5">
        <w:t>.</w:t>
      </w:r>
      <w:r w:rsidR="00A5095D" w:rsidRPr="00B94EB5">
        <w:t xml:space="preserve"> The data used for identification could </w:t>
      </w:r>
      <w:proofErr w:type="gramStart"/>
      <w:r w:rsidR="00A5095D" w:rsidRPr="00B94EB5">
        <w:t>be something that is</w:t>
      </w:r>
      <w:proofErr w:type="gramEnd"/>
      <w:r w:rsidR="00A5095D" w:rsidRPr="00B94EB5">
        <w:t xml:space="preserve"> always on </w:t>
      </w:r>
      <w:r w:rsidR="00DC7089" w:rsidRPr="00B94EB5">
        <w:t xml:space="preserve">the </w:t>
      </w:r>
      <w:r w:rsidR="00A5095D" w:rsidRPr="00B94EB5">
        <w:t>user, for example</w:t>
      </w:r>
      <w:r w:rsidR="00DC7089" w:rsidRPr="00B94EB5">
        <w:t>,</w:t>
      </w:r>
      <w:r w:rsidR="00A5095D" w:rsidRPr="00B94EB5">
        <w:t xml:space="preserve"> biometrics data or an external data carrier. In </w:t>
      </w:r>
      <w:r w:rsidR="00DC7089" w:rsidRPr="00B94EB5">
        <w:t xml:space="preserve">the </w:t>
      </w:r>
      <w:r w:rsidR="00A5095D" w:rsidRPr="00B94EB5">
        <w:t>case of using biometrics</w:t>
      </w:r>
      <w:r w:rsidR="00DC7089" w:rsidRPr="00B94EB5">
        <w:t>,</w:t>
      </w:r>
      <w:r w:rsidR="00A5095D" w:rsidRPr="00B94EB5">
        <w:t xml:space="preserve"> then the system could either implement face recognition through cameras or fingerprint scanners at each entrance. </w:t>
      </w:r>
    </w:p>
    <w:p w14:paraId="6CF93112" w14:textId="6354DB2F" w:rsidR="00A5095D" w:rsidRPr="00B94EB5" w:rsidRDefault="00DC7089" w:rsidP="002F6255">
      <w:r w:rsidRPr="00B94EB5">
        <w:t>Using external identity data carriers, the system could be implemented in various</w:t>
      </w:r>
      <w:r w:rsidR="00A5095D" w:rsidRPr="00B94EB5">
        <w:t xml:space="preserve"> ways depending on the carrier. The carriers could share the data two ways, either in </w:t>
      </w:r>
      <w:r w:rsidR="00690CD6" w:rsidRPr="00B94EB5">
        <w:t>contact</w:t>
      </w:r>
      <w:r w:rsidR="00A5095D" w:rsidRPr="00B94EB5">
        <w:t xml:space="preserve"> or </w:t>
      </w:r>
      <w:r w:rsidR="00690CD6" w:rsidRPr="00B94EB5">
        <w:t>near</w:t>
      </w:r>
      <w:r w:rsidR="00A5095D" w:rsidRPr="00B94EB5">
        <w:t xml:space="preserve"> range. For </w:t>
      </w:r>
      <w:r w:rsidR="00690CD6" w:rsidRPr="00B94EB5">
        <w:t>contact</w:t>
      </w:r>
      <w:r w:rsidR="00A5095D" w:rsidRPr="00B94EB5">
        <w:t xml:space="preserve"> range</w:t>
      </w:r>
      <w:r w:rsidRPr="00B94EB5">
        <w:t>,</w:t>
      </w:r>
      <w:r w:rsidR="00A5095D" w:rsidRPr="00B94EB5">
        <w:t xml:space="preserve"> the </w:t>
      </w:r>
      <w:r w:rsidR="00690CD6" w:rsidRPr="00B94EB5">
        <w:t>carriers are not active and only passively share data once the</w:t>
      </w:r>
      <w:r w:rsidRPr="00B94EB5">
        <w:t>y</w:t>
      </w:r>
      <w:r w:rsidR="00690CD6" w:rsidRPr="00B94EB5">
        <w:t xml:space="preserve"> </w:t>
      </w:r>
      <w:proofErr w:type="gramStart"/>
      <w:r w:rsidR="00690CD6" w:rsidRPr="00B94EB5">
        <w:t>come in contact with</w:t>
      </w:r>
      <w:proofErr w:type="gramEnd"/>
      <w:r w:rsidR="00690CD6" w:rsidRPr="00B94EB5">
        <w:t xml:space="preserve"> some sort of reader. This system could be implemented through the usage of personalised </w:t>
      </w:r>
      <w:proofErr w:type="spellStart"/>
      <w:r w:rsidR="00690CD6" w:rsidRPr="00B94EB5">
        <w:t>keycards</w:t>
      </w:r>
      <w:proofErr w:type="spellEnd"/>
      <w:r w:rsidR="00690CD6" w:rsidRPr="00B94EB5">
        <w:t xml:space="preserve"> and card readers at each entrance. As for the near range carriers, they could be active and connect to nearby scanners to transmit identification data from range. This means that</w:t>
      </w:r>
      <w:r w:rsidR="00392767" w:rsidRPr="00B94EB5">
        <w:t xml:space="preserve"> users would not need to </w:t>
      </w:r>
      <w:proofErr w:type="gramStart"/>
      <w:r w:rsidR="00392767" w:rsidRPr="00B94EB5">
        <w:t>take action</w:t>
      </w:r>
      <w:proofErr w:type="gramEnd"/>
      <w:r w:rsidR="00392767" w:rsidRPr="00B94EB5">
        <w:t xml:space="preserve"> at each entrance but simply pass by</w:t>
      </w:r>
      <w:r w:rsidRPr="00B94EB5">
        <w:t>,</w:t>
      </w:r>
      <w:r w:rsidR="00392767" w:rsidRPr="00B94EB5">
        <w:t xml:space="preserve"> and </w:t>
      </w:r>
      <w:r w:rsidRPr="00B94EB5">
        <w:t xml:space="preserve">the </w:t>
      </w:r>
      <w:r w:rsidR="00392767" w:rsidRPr="00B94EB5">
        <w:t>system would record their whereabout</w:t>
      </w:r>
      <w:r w:rsidRPr="00B94EB5">
        <w:t>s</w:t>
      </w:r>
      <w:r w:rsidR="00392767" w:rsidRPr="00B94EB5">
        <w:t xml:space="preserve"> by itself.</w:t>
      </w:r>
    </w:p>
    <w:p w14:paraId="1E810F75" w14:textId="25411DF8" w:rsidR="00D00094" w:rsidRPr="00B94EB5" w:rsidRDefault="00392767" w:rsidP="002F6255">
      <w:r w:rsidRPr="00B94EB5">
        <w:t>For this thesis</w:t>
      </w:r>
      <w:r w:rsidR="00BB5B16" w:rsidRPr="00B94EB5">
        <w:t>,</w:t>
      </w:r>
      <w:r w:rsidRPr="00B94EB5">
        <w:t xml:space="preserve"> the tracking system </w:t>
      </w:r>
      <w:r w:rsidR="00F40D3C" w:rsidRPr="00B94EB5">
        <w:t xml:space="preserve">will be able to differentiate between users using the external identity data carriers that </w:t>
      </w:r>
      <w:r w:rsidR="00BB5B16" w:rsidRPr="00B94EB5">
        <w:t>the system from a close range could read</w:t>
      </w:r>
      <w:r w:rsidR="00F40D3C" w:rsidRPr="00B94EB5">
        <w:t xml:space="preserve">. This will make </w:t>
      </w:r>
      <w:r w:rsidR="00F40D3C" w:rsidRPr="00B94EB5">
        <w:lastRenderedPageBreak/>
        <w:t xml:space="preserve">it possible to implement automations near the users seamlessly and be </w:t>
      </w:r>
      <w:r w:rsidR="00621CD7" w:rsidRPr="00B94EB5">
        <w:t>m</w:t>
      </w:r>
      <w:r w:rsidR="00F40D3C" w:rsidRPr="00B94EB5">
        <w:t xml:space="preserve">ore convenient as </w:t>
      </w:r>
      <w:r w:rsidR="00BB5B16" w:rsidRPr="00B94EB5">
        <w:t xml:space="preserve">the </w:t>
      </w:r>
      <w:r w:rsidR="00F40D3C" w:rsidRPr="00B94EB5">
        <w:t>user does not need to perform an identification action at each entrance.</w:t>
      </w:r>
      <w:r w:rsidR="00621CD7" w:rsidRPr="00B94EB5">
        <w:t xml:space="preserve"> The system will consist of multiple trackers, one per room, to automatically detect the user when they are near or in the room.</w:t>
      </w:r>
    </w:p>
    <w:p w14:paraId="612EFAA2" w14:textId="296FFE6B" w:rsidR="003F0073" w:rsidRPr="00B94EB5" w:rsidRDefault="00621CD7" w:rsidP="003F0073">
      <w:pPr>
        <w:pStyle w:val="Pealkiri3"/>
      </w:pPr>
      <w:bookmarkStart w:id="13" w:name="_Toc69747043"/>
      <w:r w:rsidRPr="00B94EB5">
        <w:t>Trackers hardware</w:t>
      </w:r>
      <w:bookmarkEnd w:id="13"/>
    </w:p>
    <w:p w14:paraId="0C9CB2FD" w14:textId="544B72EE" w:rsidR="007F4CF0" w:rsidRPr="00B94EB5" w:rsidRDefault="007F4CF0" w:rsidP="007F4CF0">
      <w:r w:rsidRPr="00B94EB5">
        <w:t>Th</w:t>
      </w:r>
      <w:r w:rsidR="00BB5B16" w:rsidRPr="00B94EB5">
        <w:t>is thesis's user tracking system</w:t>
      </w:r>
      <w:r w:rsidRPr="00B94EB5">
        <w:t xml:space="preserve"> </w:t>
      </w:r>
      <w:r w:rsidR="00BB5B16" w:rsidRPr="00B94EB5">
        <w:t>will</w:t>
      </w:r>
      <w:r w:rsidRPr="00B94EB5">
        <w:t xml:space="preserve"> be a series of stand</w:t>
      </w:r>
      <w:r w:rsidR="00BB5B16" w:rsidRPr="00B94EB5">
        <w:t>-</w:t>
      </w:r>
      <w:r w:rsidRPr="00B94EB5">
        <w:t xml:space="preserve">alone devices capable of wireless technologies like WIFI and Bluetooth. These devices are going to be divided around the house, one device per room. WIFI will be required to send data from each device to </w:t>
      </w:r>
      <w:r w:rsidR="00BB5B16" w:rsidRPr="00B94EB5">
        <w:t xml:space="preserve">the </w:t>
      </w:r>
      <w:r w:rsidR="00384A9B" w:rsidRPr="00B94EB5">
        <w:t>home automation platform.</w:t>
      </w:r>
    </w:p>
    <w:p w14:paraId="4D8956CB" w14:textId="26BA54CF" w:rsidR="00384A9B" w:rsidRPr="00B94EB5" w:rsidRDefault="00384A9B" w:rsidP="007F4CF0">
      <w:r w:rsidRPr="00B94EB5">
        <w:t xml:space="preserve">Wireless technology will </w:t>
      </w:r>
      <w:r w:rsidR="00BB5B16" w:rsidRPr="00B94EB5">
        <w:t>also be</w:t>
      </w:r>
      <w:r w:rsidRPr="00B94EB5">
        <w:t xml:space="preserve"> used to track users. </w:t>
      </w:r>
      <w:proofErr w:type="gramStart"/>
      <w:r w:rsidRPr="00B94EB5">
        <w:t>In order to</w:t>
      </w:r>
      <w:proofErr w:type="gramEnd"/>
      <w:r w:rsidRPr="00B94EB5">
        <w:t xml:space="preserve"> discover users, tracking devices in different rooms will be using Bluetooth to </w:t>
      </w:r>
      <w:r w:rsidR="00BB5B16" w:rsidRPr="00B94EB5">
        <w:t>find</w:t>
      </w:r>
      <w:r w:rsidRPr="00B94EB5">
        <w:t xml:space="preserve"> user carried Bluetooth devices. By doing so</w:t>
      </w:r>
      <w:r w:rsidR="00BB5B16" w:rsidRPr="00B94EB5">
        <w:t>,</w:t>
      </w:r>
      <w:r w:rsidRPr="00B94EB5">
        <w:t xml:space="preserve"> if a user carried Bluetooth device is discovered, for example</w:t>
      </w:r>
      <w:r w:rsidR="00BB5B16" w:rsidRPr="00B94EB5">
        <w:t>,</w:t>
      </w:r>
      <w:r w:rsidRPr="00B94EB5">
        <w:t xml:space="preserve"> their phone, the tracker can check the signal strength from it to the device. After one iteration of scanning</w:t>
      </w:r>
      <w:r w:rsidR="00BB5B16" w:rsidRPr="00B94EB5">
        <w:t>,</w:t>
      </w:r>
      <w:r w:rsidRPr="00B94EB5">
        <w:t xml:space="preserve"> the device will send data consisting of discovered devices and their signal strengths to it via MQTT.</w:t>
      </w:r>
    </w:p>
    <w:p w14:paraId="3114A079" w14:textId="12BAF442" w:rsidR="00384A9B" w:rsidRPr="00B94EB5" w:rsidRDefault="003E67F1" w:rsidP="007F4CF0">
      <w:proofErr w:type="gramStart"/>
      <w:r w:rsidRPr="00B94EB5">
        <w:t>In order to</w:t>
      </w:r>
      <w:proofErr w:type="gramEnd"/>
      <w:r w:rsidRPr="00B94EB5">
        <w:t xml:space="preserve"> realise this idea, the stand</w:t>
      </w:r>
      <w:r w:rsidR="00BB5B16" w:rsidRPr="00B94EB5">
        <w:t>-</w:t>
      </w:r>
      <w:r w:rsidRPr="00B94EB5">
        <w:t>alone devices need to be programmable and capable of running continu</w:t>
      </w:r>
      <w:r w:rsidR="00BB5B16" w:rsidRPr="00B94EB5">
        <w:t>ou</w:t>
      </w:r>
      <w:r w:rsidRPr="00B94EB5">
        <w:t xml:space="preserve">sly. </w:t>
      </w:r>
      <w:r w:rsidR="007C5F3B" w:rsidRPr="00B94EB5">
        <w:t xml:space="preserve">There are multiple different hardware options that could be considered. Two main options </w:t>
      </w:r>
      <w:r w:rsidR="00082C5F" w:rsidRPr="00B94EB5">
        <w:t>are to use</w:t>
      </w:r>
      <w:r w:rsidR="007C5F3B" w:rsidRPr="00B94EB5">
        <w:t xml:space="preserve"> either </w:t>
      </w:r>
      <w:r w:rsidR="00957035" w:rsidRPr="00B94EB5">
        <w:t xml:space="preserve">Arduino single-board microcontrollers </w:t>
      </w:r>
      <w:r w:rsidR="007C5F3B" w:rsidRPr="00B94EB5">
        <w:t>or</w:t>
      </w:r>
      <w:r w:rsidR="00957035" w:rsidRPr="00B94EB5">
        <w:t xml:space="preserve"> Raspberry Pi single-board computers</w:t>
      </w:r>
      <w:r w:rsidR="00082C5F" w:rsidRPr="00B94EB5">
        <w:t>. Both options have their strengths and weaknes</w:t>
      </w:r>
      <w:r w:rsidR="00BB5B16" w:rsidRPr="00B94EB5">
        <w:t>se</w:t>
      </w:r>
      <w:r w:rsidR="00082C5F" w:rsidRPr="00B94EB5">
        <w:t>s.</w:t>
      </w:r>
    </w:p>
    <w:p w14:paraId="579C3D10" w14:textId="385BD60E" w:rsidR="004934E6" w:rsidRPr="00B94EB5" w:rsidRDefault="00EF426D" w:rsidP="007F4CF0">
      <w:r w:rsidRPr="00B94EB5">
        <w:t xml:space="preserve">Arduino </w:t>
      </w:r>
      <w:r w:rsidR="004934E6" w:rsidRPr="00B94EB5">
        <w:t>i</w:t>
      </w:r>
      <w:r w:rsidRPr="00B94EB5">
        <w:t>s an open-source company that designs and manufactures single-board microcontrollers</w:t>
      </w:r>
      <w:sdt>
        <w:sdtPr>
          <w:id w:val="-1778323826"/>
          <w:citation/>
        </w:sdtPr>
        <w:sdtEndPr/>
        <w:sdtContent>
          <w:r w:rsidR="00DF378C" w:rsidRPr="00B94EB5">
            <w:fldChar w:fldCharType="begin"/>
          </w:r>
          <w:r w:rsidR="00DF378C" w:rsidRPr="00B94EB5">
            <w:instrText xml:space="preserve"> CITATION Wik212 \l 1061 </w:instrText>
          </w:r>
          <w:r w:rsidR="00DF378C" w:rsidRPr="00B94EB5">
            <w:fldChar w:fldCharType="separate"/>
          </w:r>
          <w:r w:rsidR="009C2046">
            <w:rPr>
              <w:noProof/>
            </w:rPr>
            <w:t xml:space="preserve"> </w:t>
          </w:r>
          <w:r w:rsidR="009C2046" w:rsidRPr="009C2046">
            <w:rPr>
              <w:noProof/>
            </w:rPr>
            <w:t>[13]</w:t>
          </w:r>
          <w:r w:rsidR="00DF378C" w:rsidRPr="00B94EB5">
            <w:fldChar w:fldCharType="end"/>
          </w:r>
        </w:sdtContent>
      </w:sdt>
      <w:r w:rsidRPr="00B94EB5">
        <w:t xml:space="preserve">. From </w:t>
      </w:r>
      <w:r w:rsidR="00BB5B16" w:rsidRPr="00B94EB5">
        <w:t>a wide variety of controllers that they manufacture, some</w:t>
      </w:r>
      <w:r w:rsidRPr="00B94EB5">
        <w:t xml:space="preserve"> </w:t>
      </w:r>
      <w:proofErr w:type="gramStart"/>
      <w:r w:rsidR="00BC09E2" w:rsidRPr="00B94EB5">
        <w:t>are capable of using</w:t>
      </w:r>
      <w:proofErr w:type="gramEnd"/>
      <w:r w:rsidR="00BC09E2" w:rsidRPr="00B94EB5">
        <w:t xml:space="preserve"> WIFI and Bluetooth. In essence</w:t>
      </w:r>
      <w:r w:rsidR="00BB5B16" w:rsidRPr="00B94EB5">
        <w:t>,</w:t>
      </w:r>
      <w:r w:rsidR="00BC09E2" w:rsidRPr="00B94EB5">
        <w:t xml:space="preserve"> Arduino microcontrollers are perfect for interacting with sensors and handling data in small quantities</w:t>
      </w:r>
      <w:r w:rsidR="004934E6" w:rsidRPr="00B94EB5">
        <w:t>. Depending on the use</w:t>
      </w:r>
      <w:r w:rsidR="00BB5B16" w:rsidRPr="00B94EB5">
        <w:t xml:space="preserve"> </w:t>
      </w:r>
      <w:r w:rsidR="004934E6" w:rsidRPr="00B94EB5">
        <w:t>case</w:t>
      </w:r>
      <w:r w:rsidR="00BB5B16" w:rsidRPr="00B94EB5">
        <w:t>,</w:t>
      </w:r>
      <w:r w:rsidR="004934E6" w:rsidRPr="00B94EB5">
        <w:t xml:space="preserve"> they can be very affordable. </w:t>
      </w:r>
      <w:r w:rsidR="00BB5B16" w:rsidRPr="00B94EB5">
        <w:t>The m</w:t>
      </w:r>
      <w:r w:rsidR="004934E6" w:rsidRPr="00B94EB5">
        <w:t>ain downside of Arduino microcontrollers is th</w:t>
      </w:r>
      <w:r w:rsidR="0037249D" w:rsidRPr="00B94EB5">
        <w:t xml:space="preserve">at they are capable of </w:t>
      </w:r>
      <w:r w:rsidR="00BB5B16" w:rsidRPr="00B94EB5">
        <w:t>primari</w:t>
      </w:r>
      <w:r w:rsidR="0037249D" w:rsidRPr="00B94EB5">
        <w:t>ly small singular tasks</w:t>
      </w:r>
      <w:r w:rsidR="00BB5B16" w:rsidRPr="00B94EB5">
        <w:t>,</w:t>
      </w:r>
      <w:r w:rsidR="0037249D" w:rsidRPr="00B94EB5">
        <w:t xml:space="preserve"> and some controllers are not easy to source.</w:t>
      </w:r>
    </w:p>
    <w:p w14:paraId="5F396E29" w14:textId="017D3F44" w:rsidR="00744562" w:rsidRPr="00B94EB5" w:rsidRDefault="00FA6074" w:rsidP="007F4CF0">
      <w:r w:rsidRPr="00B94EB5">
        <w:t xml:space="preserve">Raspberry </w:t>
      </w:r>
      <w:proofErr w:type="spellStart"/>
      <w:r w:rsidRPr="00B94EB5">
        <w:t>Pis</w:t>
      </w:r>
      <w:proofErr w:type="spellEnd"/>
      <w:r w:rsidRPr="00B94EB5">
        <w:t xml:space="preserve"> are developed by Raspberry Pi Foundation in the United Kingdoms. The Raspberry Pi is </w:t>
      </w:r>
      <w:r w:rsidR="00BB5B16" w:rsidRPr="00B94EB5">
        <w:t xml:space="preserve">a </w:t>
      </w:r>
      <w:r w:rsidRPr="00B94EB5">
        <w:t xml:space="preserve">single-board computer that </w:t>
      </w:r>
      <w:proofErr w:type="gramStart"/>
      <w:r w:rsidR="00BB5B16" w:rsidRPr="00B94EB5">
        <w:t>is</w:t>
      </w:r>
      <w:r w:rsidRPr="00B94EB5">
        <w:t xml:space="preserve"> capable of running</w:t>
      </w:r>
      <w:proofErr w:type="gramEnd"/>
      <w:r w:rsidRPr="00B94EB5">
        <w:t xml:space="preserve"> operating systems and graphical output. Their use-cases are </w:t>
      </w:r>
      <w:proofErr w:type="gramStart"/>
      <w:r w:rsidRPr="00B94EB5">
        <w:t>more broad</w:t>
      </w:r>
      <w:proofErr w:type="gramEnd"/>
      <w:r w:rsidRPr="00B94EB5">
        <w:t xml:space="preserve"> </w:t>
      </w:r>
      <w:r w:rsidR="00BB5B16" w:rsidRPr="00B94EB5">
        <w:t>compared to Arduino microcontrollers as they are not that limited in hardware and</w:t>
      </w:r>
      <w:r w:rsidR="00B23FE8" w:rsidRPr="00B94EB5">
        <w:t xml:space="preserve"> are also affordable.</w:t>
      </w:r>
    </w:p>
    <w:p w14:paraId="74933B37" w14:textId="7B767E94" w:rsidR="00E03640" w:rsidRPr="00B94EB5" w:rsidRDefault="00E03640" w:rsidP="007F4CF0">
      <w:r w:rsidRPr="00B94EB5">
        <w:t>The tracking system stand</w:t>
      </w:r>
      <w:r w:rsidR="00BB5B16" w:rsidRPr="00B94EB5">
        <w:t>-</w:t>
      </w:r>
      <w:r w:rsidRPr="00B94EB5">
        <w:t xml:space="preserve">alone devices in this thesis make use of Raspberry Pi Zero W single-board computers. Although Arduino also has microcontrollers that would fit into </w:t>
      </w:r>
      <w:r w:rsidR="00BB5B16" w:rsidRPr="00B94EB5">
        <w:t xml:space="preserve">the </w:t>
      </w:r>
      <w:r w:rsidRPr="00B94EB5">
        <w:t xml:space="preserve">tracking system use-case, </w:t>
      </w:r>
      <w:r w:rsidR="00621CD7" w:rsidRPr="00B94EB5">
        <w:t xml:space="preserve">Raspberry Pi Zero </w:t>
      </w:r>
      <w:proofErr w:type="spellStart"/>
      <w:r w:rsidR="00621CD7" w:rsidRPr="00B94EB5">
        <w:t>Ws</w:t>
      </w:r>
      <w:proofErr w:type="spellEnd"/>
      <w:r w:rsidR="00621CD7" w:rsidRPr="00B94EB5">
        <w:t xml:space="preserve"> were </w:t>
      </w:r>
      <w:r w:rsidR="00BB5B16" w:rsidRPr="00B94EB5">
        <w:t>more accessible</w:t>
      </w:r>
      <w:r w:rsidR="00621CD7" w:rsidRPr="00B94EB5">
        <w:t>. Also</w:t>
      </w:r>
      <w:r w:rsidR="00BB5B16" w:rsidRPr="00B94EB5">
        <w:t>,</w:t>
      </w:r>
      <w:r w:rsidR="00621CD7" w:rsidRPr="00B94EB5">
        <w:t xml:space="preserve"> these Raspberry </w:t>
      </w:r>
      <w:proofErr w:type="spellStart"/>
      <w:r w:rsidR="00621CD7" w:rsidRPr="00B94EB5">
        <w:t>Pis</w:t>
      </w:r>
      <w:proofErr w:type="spellEnd"/>
      <w:r w:rsidR="00621CD7" w:rsidRPr="00B94EB5">
        <w:t xml:space="preserve"> enabled more tinkering and researching into different ideas of discovering user.</w:t>
      </w:r>
    </w:p>
    <w:p w14:paraId="09FD1775" w14:textId="61663673" w:rsidR="003F0073" w:rsidRPr="00B94EB5" w:rsidRDefault="00621CD7" w:rsidP="003F0073">
      <w:pPr>
        <w:pStyle w:val="Pealkiri3"/>
      </w:pPr>
      <w:bookmarkStart w:id="14" w:name="_Toc69747044"/>
      <w:r w:rsidRPr="00B94EB5">
        <w:t>Trackers software</w:t>
      </w:r>
      <w:bookmarkEnd w:id="14"/>
    </w:p>
    <w:p w14:paraId="4C30657D" w14:textId="653B2046" w:rsidR="00621CD7" w:rsidRPr="00B94EB5" w:rsidRDefault="00621CD7" w:rsidP="00621CD7">
      <w:r w:rsidRPr="00B94EB5">
        <w:t>For trackers to work</w:t>
      </w:r>
      <w:r w:rsidR="00BB5B16" w:rsidRPr="00B94EB5">
        <w:t>,</w:t>
      </w:r>
      <w:r w:rsidRPr="00B94EB5">
        <w:t xml:space="preserve"> they needed to have software capable of utilis</w:t>
      </w:r>
      <w:r w:rsidR="00C3549E" w:rsidRPr="00B94EB5">
        <w:t>i</w:t>
      </w:r>
      <w:r w:rsidRPr="00B94EB5">
        <w:t xml:space="preserve">ng the hardware. </w:t>
      </w:r>
      <w:r w:rsidR="00C3549E" w:rsidRPr="00B94EB5">
        <w:t xml:space="preserve">As the trackers are running Linux based </w:t>
      </w:r>
      <w:proofErr w:type="spellStart"/>
      <w:r w:rsidR="00C3549E" w:rsidRPr="00B94EB5">
        <w:t>Raspian</w:t>
      </w:r>
      <w:proofErr w:type="spellEnd"/>
      <w:r w:rsidR="00C3549E" w:rsidRPr="00B94EB5">
        <w:t xml:space="preserve"> Lite operating system</w:t>
      </w:r>
      <w:r w:rsidR="00BB5B16" w:rsidRPr="00B94EB5">
        <w:t>,</w:t>
      </w:r>
      <w:r w:rsidR="00C3549E" w:rsidRPr="00B94EB5">
        <w:t xml:space="preserve"> then there were multiple different ways to implement user tracking and discovery. One of the ways was to use some familiar programming language and its modules to implement </w:t>
      </w:r>
      <w:r w:rsidR="00A60625" w:rsidRPr="00B94EB5">
        <w:t>the Bluetooth discovering and data transfer over MQTT. The other option was to find a</w:t>
      </w:r>
      <w:r w:rsidR="00BB5B16" w:rsidRPr="00B94EB5">
        <w:t>n already existing open-source solution and</w:t>
      </w:r>
      <w:r w:rsidR="00A60625" w:rsidRPr="00B94EB5">
        <w:t xml:space="preserve"> develop software on top of that.</w:t>
      </w:r>
    </w:p>
    <w:p w14:paraId="66C08A41" w14:textId="3C9E0455" w:rsidR="008E33CD" w:rsidRPr="00B94EB5" w:rsidRDefault="008E33CD" w:rsidP="00621CD7">
      <w:proofErr w:type="gramStart"/>
      <w:r w:rsidRPr="00B94EB5">
        <w:t>After searching for possible open-source solutions</w:t>
      </w:r>
      <w:r w:rsidR="00BB5B16" w:rsidRPr="00B94EB5">
        <w:t>,</w:t>
      </w:r>
      <w:r w:rsidRPr="00B94EB5">
        <w:t xml:space="preserve"> there</w:t>
      </w:r>
      <w:proofErr w:type="gramEnd"/>
      <w:r w:rsidRPr="00B94EB5">
        <w:t xml:space="preserve"> was only one that suited the use</w:t>
      </w:r>
      <w:r w:rsidR="00BB5B16" w:rsidRPr="00B94EB5">
        <w:t xml:space="preserve"> </w:t>
      </w:r>
      <w:r w:rsidRPr="00B94EB5">
        <w:t xml:space="preserve">case called </w:t>
      </w:r>
      <w:proofErr w:type="spellStart"/>
      <w:r w:rsidR="004B38E8" w:rsidRPr="00B94EB5">
        <w:t>reelyActive</w:t>
      </w:r>
      <w:proofErr w:type="spellEnd"/>
      <w:r w:rsidR="004B38E8" w:rsidRPr="00B94EB5">
        <w:t xml:space="preserve">. </w:t>
      </w:r>
      <w:proofErr w:type="spellStart"/>
      <w:r w:rsidR="004B38E8" w:rsidRPr="00B94EB5">
        <w:t>reelyActive</w:t>
      </w:r>
      <w:proofErr w:type="spellEnd"/>
      <w:r w:rsidR="004B38E8" w:rsidRPr="00B94EB5">
        <w:t xml:space="preserve"> was founded </w:t>
      </w:r>
      <w:r w:rsidR="00BB5B16" w:rsidRPr="00B94EB5">
        <w:t>i</w:t>
      </w:r>
      <w:r w:rsidR="004B38E8" w:rsidRPr="00B94EB5">
        <w:t>n 2012 with the idea to create a cloud</w:t>
      </w:r>
      <w:r w:rsidR="00BB5B16" w:rsidRPr="00B94EB5">
        <w:t>-</w:t>
      </w:r>
      <w:r w:rsidR="004B38E8" w:rsidRPr="00B94EB5">
        <w:t>based active RFID system. Over the years</w:t>
      </w:r>
      <w:r w:rsidR="00BB5B16" w:rsidRPr="00B94EB5">
        <w:t>,</w:t>
      </w:r>
      <w:r w:rsidR="004B38E8" w:rsidRPr="00B94EB5">
        <w:t xml:space="preserve"> their team and project ha</w:t>
      </w:r>
      <w:r w:rsidR="00BB5B16" w:rsidRPr="00B94EB5">
        <w:t>ve</w:t>
      </w:r>
      <w:r w:rsidR="004B38E8" w:rsidRPr="00B94EB5">
        <w:t xml:space="preserve"> grown</w:t>
      </w:r>
      <w:r w:rsidR="00BB5B16" w:rsidRPr="00B94EB5">
        <w:t>,</w:t>
      </w:r>
      <w:r w:rsidR="004B38E8" w:rsidRPr="00B94EB5">
        <w:t xml:space="preserve"> and as of 2017</w:t>
      </w:r>
      <w:r w:rsidR="00BB5B16" w:rsidRPr="00B94EB5">
        <w:t>,</w:t>
      </w:r>
      <w:r w:rsidR="004B38E8" w:rsidRPr="00B94EB5">
        <w:t xml:space="preserve"> the solution </w:t>
      </w:r>
      <w:proofErr w:type="gramStart"/>
      <w:r w:rsidR="004B38E8" w:rsidRPr="00B94EB5">
        <w:t>is capable of running</w:t>
      </w:r>
      <w:proofErr w:type="gramEnd"/>
      <w:r w:rsidR="004B38E8" w:rsidRPr="00B94EB5">
        <w:t xml:space="preserve"> on Raspberry Pi and supports identifying Bluetooth devices.</w:t>
      </w:r>
    </w:p>
    <w:p w14:paraId="536FE709" w14:textId="061053DF" w:rsidR="004B38E8" w:rsidRPr="00B94EB5" w:rsidRDefault="004B38E8" w:rsidP="00621CD7">
      <w:proofErr w:type="spellStart"/>
      <w:r w:rsidRPr="00B94EB5">
        <w:lastRenderedPageBreak/>
        <w:t>reelyActive</w:t>
      </w:r>
      <w:proofErr w:type="spellEnd"/>
      <w:r w:rsidRPr="00B94EB5">
        <w:t xml:space="preserve"> seemed to be a</w:t>
      </w:r>
      <w:r w:rsidR="00BB5B16" w:rsidRPr="00B94EB5">
        <w:t>n excellent</w:t>
      </w:r>
      <w:r w:rsidRPr="00B94EB5">
        <w:t xml:space="preserve"> open-source solution that could be used in implemen</w:t>
      </w:r>
      <w:r w:rsidR="00BB5B16" w:rsidRPr="00B94EB5">
        <w:t>t</w:t>
      </w:r>
      <w:r w:rsidRPr="00B94EB5">
        <w:t xml:space="preserve">ing the software for trackers. But due to aged and almost </w:t>
      </w:r>
      <w:proofErr w:type="spellStart"/>
      <w:r w:rsidRPr="00B94EB5">
        <w:t>nonexist</w:t>
      </w:r>
      <w:r w:rsidR="00BB5B16" w:rsidRPr="00B94EB5">
        <w:t>ent</w:t>
      </w:r>
      <w:proofErr w:type="spellEnd"/>
      <w:r w:rsidRPr="00B94EB5">
        <w:t xml:space="preserve"> documentation</w:t>
      </w:r>
      <w:r w:rsidR="00D94648" w:rsidRPr="00B94EB5">
        <w:t xml:space="preserve"> and support for seemingly only Bluetooth Low Energy technology</w:t>
      </w:r>
      <w:r w:rsidR="00BB5B16" w:rsidRPr="00B94EB5">
        <w:t>,</w:t>
      </w:r>
      <w:r w:rsidR="00D94648" w:rsidRPr="00B94EB5">
        <w:t xml:space="preserve"> this open-source solution was not used.</w:t>
      </w:r>
    </w:p>
    <w:p w14:paraId="05548438" w14:textId="11E52D25" w:rsidR="00D94648" w:rsidRPr="00B94EB5" w:rsidRDefault="00D94648" w:rsidP="00621CD7">
      <w:r w:rsidRPr="00B94EB5">
        <w:t xml:space="preserve">As there were no suitable open-source solutions to </w:t>
      </w:r>
      <w:r w:rsidR="00BB5B16" w:rsidRPr="00B94EB5">
        <w:t>implement trackers software,</w:t>
      </w:r>
      <w:r w:rsidRPr="00B94EB5">
        <w:t xml:space="preserve"> the only way was to implement a solution from scratch. The user tracking system software will be implemented using Python, as it has support for Bluetooth and MQTT. </w:t>
      </w:r>
    </w:p>
    <w:p w14:paraId="27E3B152" w14:textId="2F8D9F35" w:rsidR="003F0073" w:rsidRPr="00B94EB5" w:rsidRDefault="009C0A55" w:rsidP="003F0073">
      <w:pPr>
        <w:pStyle w:val="Pealkiri2"/>
      </w:pPr>
      <w:bookmarkStart w:id="15" w:name="_Toc69747045"/>
      <w:r w:rsidRPr="00B94EB5">
        <w:t>Smart Home Devices</w:t>
      </w:r>
      <w:bookmarkEnd w:id="15"/>
    </w:p>
    <w:p w14:paraId="1F9E7044" w14:textId="5694A72F" w:rsidR="007A30EE" w:rsidRPr="00B94EB5" w:rsidRDefault="001E3724" w:rsidP="003F0073">
      <w:r w:rsidRPr="00B94EB5">
        <w:t>In this thesis</w:t>
      </w:r>
      <w:r w:rsidR="00BB5B16" w:rsidRPr="00B94EB5">
        <w:t>,</w:t>
      </w:r>
      <w:r w:rsidRPr="00B94EB5">
        <w:t xml:space="preserve"> </w:t>
      </w:r>
      <w:r w:rsidR="005F61A7">
        <w:t xml:space="preserve">due to limited amount of resources, </w:t>
      </w:r>
      <w:r w:rsidRPr="00B94EB5">
        <w:t>Philips Hue smart light bulbs</w:t>
      </w:r>
      <w:r w:rsidR="005F61A7">
        <w:t xml:space="preserve"> will be used as smart home devices</w:t>
      </w:r>
      <w:r w:rsidR="00494A0B" w:rsidRPr="00B94EB5">
        <w:t>.</w:t>
      </w:r>
      <w:r w:rsidR="005F61A7">
        <w:t xml:space="preserve"> These smart lights were used as they are the only smart devices available in thesis </w:t>
      </w:r>
      <w:proofErr w:type="gramStart"/>
      <w:r w:rsidR="005F61A7">
        <w:t>authors</w:t>
      </w:r>
      <w:proofErr w:type="gramEnd"/>
      <w:r w:rsidR="005F61A7">
        <w:t xml:space="preserve"> home. In total 3 Philips Hue ambient and </w:t>
      </w:r>
      <w:proofErr w:type="spellStart"/>
      <w:r w:rsidR="005F61A7">
        <w:t>color</w:t>
      </w:r>
      <w:proofErr w:type="spellEnd"/>
      <w:r w:rsidR="005F61A7">
        <w:t xml:space="preserve"> smart lights will be used.</w:t>
      </w:r>
    </w:p>
    <w:p w14:paraId="06D013E6" w14:textId="785E5D7D" w:rsidR="003F0073" w:rsidRPr="00B94EB5" w:rsidRDefault="00BB5B16" w:rsidP="003F0073">
      <w:r w:rsidRPr="00B94EB5">
        <w:t>The Philips Hue line of smart LED lights is manufactured by Signify N.V. This line of LED lamps can have colour changing, light level, and temperature control capabilities and come in various forms</w:t>
      </w:r>
      <w:r w:rsidR="007A30EE" w:rsidRPr="00B94EB5">
        <w:t>. Apart from more traditional bulbs</w:t>
      </w:r>
      <w:r w:rsidRPr="00B94EB5">
        <w:t>, they can also be in light strip, outdoor lamp, floodlamp, and</w:t>
      </w:r>
      <w:r w:rsidR="007A30EE" w:rsidRPr="00B94EB5">
        <w:t xml:space="preserve"> many </w:t>
      </w:r>
      <w:r w:rsidRPr="00B94EB5">
        <w:t>other</w:t>
      </w:r>
      <w:r w:rsidR="007A30EE" w:rsidRPr="00B94EB5">
        <w:t xml:space="preserve"> forms. </w:t>
      </w:r>
      <w:sdt>
        <w:sdtPr>
          <w:id w:val="78490400"/>
          <w:citation/>
        </w:sdtPr>
        <w:sdtEndPr/>
        <w:sdtContent>
          <w:r w:rsidR="007A30EE" w:rsidRPr="00B94EB5">
            <w:fldChar w:fldCharType="begin"/>
          </w:r>
          <w:r w:rsidR="007A30EE" w:rsidRPr="00B94EB5">
            <w:instrText xml:space="preserve"> CITATION Wik213 \l 1061 </w:instrText>
          </w:r>
          <w:r w:rsidR="007A30EE" w:rsidRPr="00B94EB5">
            <w:fldChar w:fldCharType="separate"/>
          </w:r>
          <w:r w:rsidR="009C2046" w:rsidRPr="009C2046">
            <w:rPr>
              <w:noProof/>
            </w:rPr>
            <w:t>[14]</w:t>
          </w:r>
          <w:r w:rsidR="007A30EE" w:rsidRPr="00B94EB5">
            <w:fldChar w:fldCharType="end"/>
          </w:r>
        </w:sdtContent>
      </w:sdt>
    </w:p>
    <w:p w14:paraId="09C17006" w14:textId="21831034" w:rsidR="007A30EE" w:rsidRPr="00B94EB5" w:rsidRDefault="007A30EE" w:rsidP="003F0073">
      <w:r w:rsidRPr="00B94EB5">
        <w:t>What makes</w:t>
      </w:r>
      <w:r w:rsidR="00EC1796" w:rsidRPr="00B94EB5">
        <w:t xml:space="preserve"> Philips Hue lights smart is the capability for them to </w:t>
      </w:r>
      <w:r w:rsidR="00540973" w:rsidRPr="00B94EB5">
        <w:t>be controlled</w:t>
      </w:r>
      <w:r w:rsidR="00EC1796" w:rsidRPr="00B94EB5">
        <w:t xml:space="preserve"> wirelessly</w:t>
      </w:r>
      <w:r w:rsidR="00540973" w:rsidRPr="00B94EB5">
        <w:t>. For that</w:t>
      </w:r>
      <w:r w:rsidR="00BB5B16" w:rsidRPr="00B94EB5">
        <w:t>,</w:t>
      </w:r>
      <w:r w:rsidR="00540973" w:rsidRPr="00B94EB5">
        <w:t xml:space="preserve"> there are few ways. With newer lights</w:t>
      </w:r>
      <w:r w:rsidR="00BB5B16" w:rsidRPr="00B94EB5">
        <w:t>,</w:t>
      </w:r>
      <w:r w:rsidR="00540973" w:rsidRPr="00B94EB5">
        <w:t xml:space="preserve"> it is possible to co</w:t>
      </w:r>
      <w:r w:rsidR="00BB5B16" w:rsidRPr="00B94EB5">
        <w:t>n</w:t>
      </w:r>
      <w:r w:rsidR="00540973" w:rsidRPr="00B94EB5">
        <w:t xml:space="preserve">nect to them over Bluetooth and </w:t>
      </w:r>
      <w:r w:rsidR="00BB5B16" w:rsidRPr="00B94EB5">
        <w:t>manage</w:t>
      </w:r>
      <w:r w:rsidR="00540973" w:rsidRPr="00B94EB5">
        <w:t xml:space="preserve"> them t</w:t>
      </w:r>
      <w:r w:rsidR="00BB5B16" w:rsidRPr="00B94EB5">
        <w:t>h</w:t>
      </w:r>
      <w:r w:rsidR="00540973" w:rsidRPr="00B94EB5">
        <w:t>rough smartphone application</w:t>
      </w:r>
      <w:r w:rsidR="00BB5B16" w:rsidRPr="00B94EB5">
        <w:t>s or computers</w:t>
      </w:r>
      <w:r w:rsidR="00540973" w:rsidRPr="00B94EB5">
        <w:t xml:space="preserve">. </w:t>
      </w:r>
      <w:r w:rsidR="00BB5B16" w:rsidRPr="00B94EB5">
        <w:t>The s</w:t>
      </w:r>
      <w:r w:rsidR="00540973" w:rsidRPr="00B94EB5">
        <w:t xml:space="preserve">econd way is to have Hue Bridge, a central controller for Philips Hue lights. The Hue Bridge can be connected to home internet through </w:t>
      </w:r>
      <w:r w:rsidR="00BB5B16" w:rsidRPr="00B94EB5">
        <w:t xml:space="preserve">an </w:t>
      </w:r>
      <w:r w:rsidR="00540973" w:rsidRPr="00B94EB5">
        <w:t>ethernet cable</w:t>
      </w:r>
      <w:r w:rsidR="00BB5B16" w:rsidRPr="00B94EB5">
        <w:t>,</w:t>
      </w:r>
      <w:r w:rsidR="00540973" w:rsidRPr="00B94EB5">
        <w:t xml:space="preserve"> and then Hue Bridge will handle each light by itself. This means that user</w:t>
      </w:r>
      <w:r w:rsidR="00BB5B16" w:rsidRPr="00B94EB5">
        <w:t xml:space="preserve">s do not need to connect to each </w:t>
      </w:r>
      <w:proofErr w:type="spellStart"/>
      <w:r w:rsidR="00BB5B16" w:rsidRPr="00B94EB5">
        <w:t>ligh</w:t>
      </w:r>
      <w:proofErr w:type="spellEnd"/>
      <w:r w:rsidR="00BB5B16" w:rsidRPr="00B94EB5">
        <w:t xml:space="preserve"> separately and easily control them through the</w:t>
      </w:r>
      <w:r w:rsidR="00540973" w:rsidRPr="00B94EB5">
        <w:t xml:space="preserve"> internet.</w:t>
      </w:r>
    </w:p>
    <w:p w14:paraId="60C65432" w14:textId="1CD24B7A" w:rsidR="00540973" w:rsidRPr="00B94EB5" w:rsidRDefault="001C6C65" w:rsidP="003F0073">
      <w:r w:rsidRPr="00B94EB5">
        <w:t xml:space="preserve">This thesis </w:t>
      </w:r>
      <w:r w:rsidR="00BB5B16" w:rsidRPr="00B94EB5">
        <w:t>uses</w:t>
      </w:r>
      <w:r w:rsidRPr="00B94EB5">
        <w:t xml:space="preserve"> only these lights as they are capable of different automations and thus sufficient for demonstrating IoT capabilities in monitoring and controlling smart home devices.</w:t>
      </w:r>
    </w:p>
    <w:p w14:paraId="38039856" w14:textId="6FB22439" w:rsidR="00E451C0" w:rsidRPr="00B94EB5" w:rsidRDefault="00A35043" w:rsidP="00E451C0">
      <w:pPr>
        <w:pStyle w:val="Pealkiri1"/>
      </w:pPr>
      <w:bookmarkStart w:id="16" w:name="_Toc69747046"/>
      <w:r w:rsidRPr="00B94EB5">
        <w:lastRenderedPageBreak/>
        <w:t>Requirements</w:t>
      </w:r>
      <w:bookmarkEnd w:id="16"/>
    </w:p>
    <w:p w14:paraId="02FB94BD" w14:textId="3DA7FCA8" w:rsidR="00E451C0" w:rsidRPr="00B94EB5" w:rsidRDefault="007325A9" w:rsidP="00E451C0">
      <w:r w:rsidRPr="00B94EB5">
        <w:t xml:space="preserve">This section will give overview of </w:t>
      </w:r>
      <w:r w:rsidR="00A35043" w:rsidRPr="00B94EB5">
        <w:t>functional and non-functional requirements. These requirements will describe what was focused on in setup and development process of automation and user tracking systems. Described requirements are based on presented idea in section 2 and goals set with thesis supervisor.</w:t>
      </w:r>
    </w:p>
    <w:p w14:paraId="058F09B2" w14:textId="570624C7" w:rsidR="00E451C0" w:rsidRPr="00B94EB5" w:rsidRDefault="00E451C0" w:rsidP="00E451C0">
      <w:pPr>
        <w:pStyle w:val="Pealkiri2"/>
      </w:pPr>
      <w:bookmarkStart w:id="17" w:name="_Toc69747047"/>
      <w:r w:rsidRPr="00B94EB5">
        <w:t>Functional requirements</w:t>
      </w:r>
      <w:bookmarkEnd w:id="17"/>
    </w:p>
    <w:p w14:paraId="21BDC993" w14:textId="5953D5BC" w:rsidR="00350FB5" w:rsidRPr="00B94EB5" w:rsidRDefault="00350FB5" w:rsidP="00350FB5">
      <w:r w:rsidRPr="00B94EB5">
        <w:t xml:space="preserve">This subsection will describe the functionalities that </w:t>
      </w:r>
      <w:r w:rsidR="00994305" w:rsidRPr="00B94EB5">
        <w:t>both smart home and tracking system will provide to users. Description will follow the schema of functionality and then description of functionality.</w:t>
      </w:r>
    </w:p>
    <w:p w14:paraId="062E0871" w14:textId="355B3BEA" w:rsidR="00994305" w:rsidRPr="00B94EB5" w:rsidRDefault="0066185E" w:rsidP="00994305">
      <w:pPr>
        <w:pStyle w:val="Loendilik"/>
        <w:numPr>
          <w:ilvl w:val="0"/>
          <w:numId w:val="25"/>
        </w:numPr>
      </w:pPr>
      <w:r w:rsidRPr="00B94EB5">
        <w:t>The smart home s</w:t>
      </w:r>
      <w:r w:rsidR="00994305" w:rsidRPr="00B94EB5">
        <w:t>ystem should show data about connected devices. This means that users should be able to see any meaningful information about the devices connected to the smart home system through use of</w:t>
      </w:r>
      <w:r w:rsidR="008028D4" w:rsidRPr="00B94EB5">
        <w:t xml:space="preserve"> user interface</w:t>
      </w:r>
      <w:r w:rsidR="00994305" w:rsidRPr="00B94EB5">
        <w:t>. For example</w:t>
      </w:r>
      <w:r w:rsidR="008028D4" w:rsidRPr="00B94EB5">
        <w:t>,</w:t>
      </w:r>
      <w:r w:rsidR="00994305" w:rsidRPr="00B94EB5">
        <w:t xml:space="preserve"> the data could be about the power state of devices or information collected by sensors.</w:t>
      </w:r>
    </w:p>
    <w:p w14:paraId="0A3E460A" w14:textId="187DA6B6" w:rsidR="00994305" w:rsidRPr="00B94EB5" w:rsidRDefault="008028D4" w:rsidP="00994305">
      <w:pPr>
        <w:pStyle w:val="Loendilik"/>
        <w:numPr>
          <w:ilvl w:val="0"/>
          <w:numId w:val="25"/>
        </w:numPr>
      </w:pPr>
      <w:r w:rsidRPr="00B94EB5">
        <w:t>User should be able to manually control the devices. The devices that are connected to smart home system and can be controlled should be controllable by user. This means that user should be able to use user interface to control devices in any meaningful way.</w:t>
      </w:r>
    </w:p>
    <w:p w14:paraId="277154DB" w14:textId="0B68E6F0" w:rsidR="008028D4" w:rsidRPr="00B94EB5" w:rsidRDefault="008028D4" w:rsidP="00994305">
      <w:pPr>
        <w:pStyle w:val="Loendilik"/>
        <w:numPr>
          <w:ilvl w:val="0"/>
          <w:numId w:val="25"/>
        </w:numPr>
      </w:pPr>
      <w:r w:rsidRPr="00B94EB5">
        <w:t xml:space="preserve">User should be able to add new devices to </w:t>
      </w:r>
      <w:r w:rsidR="0066185E" w:rsidRPr="00B94EB5">
        <w:t xml:space="preserve">the smart home </w:t>
      </w:r>
      <w:r w:rsidRPr="00B94EB5">
        <w:t>system easily. T</w:t>
      </w:r>
      <w:r w:rsidR="00BF467A" w:rsidRPr="00B94EB5">
        <w:t xml:space="preserve">his means that smart home system should have functionality to easily add any supported device. For </w:t>
      </w:r>
      <w:proofErr w:type="gramStart"/>
      <w:r w:rsidR="00BF467A" w:rsidRPr="00B94EB5">
        <w:t>example</w:t>
      </w:r>
      <w:proofErr w:type="gramEnd"/>
      <w:r w:rsidR="00BF467A" w:rsidRPr="00B94EB5">
        <w:t xml:space="preserve"> this system could find new devices by looking through devices connected to network.</w:t>
      </w:r>
    </w:p>
    <w:p w14:paraId="26BDAA0B" w14:textId="51F3B4B8" w:rsidR="00BF467A" w:rsidRPr="00B94EB5" w:rsidRDefault="00BF467A" w:rsidP="00994305">
      <w:pPr>
        <w:pStyle w:val="Loendilik"/>
        <w:numPr>
          <w:ilvl w:val="0"/>
          <w:numId w:val="25"/>
        </w:numPr>
      </w:pPr>
      <w:r w:rsidRPr="00B94EB5">
        <w:t>The smart home system should allow writing automation scripts and rules. This means that smart home system used in this thesis should allow for writing custom automation scripts for devices connected to it.</w:t>
      </w:r>
    </w:p>
    <w:p w14:paraId="2D9A8774" w14:textId="77777777" w:rsidR="004B14B6" w:rsidRPr="00B94EB5" w:rsidRDefault="004B14B6" w:rsidP="00994305">
      <w:pPr>
        <w:pStyle w:val="Loendilik"/>
        <w:numPr>
          <w:ilvl w:val="0"/>
          <w:numId w:val="25"/>
        </w:numPr>
      </w:pPr>
      <w:r w:rsidRPr="00B94EB5">
        <w:t>The smart home system should be able to store data to it. This means that the smart home system should enable for automatically or manually storing information to it or to the cloud. This is for saving states of devices for automation and monitor purposes and creating graphs using selected data collected over time.</w:t>
      </w:r>
    </w:p>
    <w:p w14:paraId="0D68EAD6" w14:textId="2C72CDEA" w:rsidR="004B14B6" w:rsidRPr="00B94EB5" w:rsidRDefault="004B14B6" w:rsidP="00994305">
      <w:pPr>
        <w:pStyle w:val="Loendilik"/>
        <w:numPr>
          <w:ilvl w:val="0"/>
          <w:numId w:val="25"/>
        </w:numPr>
      </w:pPr>
      <w:r w:rsidRPr="00B94EB5">
        <w:t xml:space="preserve">Guests locations should be included in </w:t>
      </w:r>
      <w:proofErr w:type="gramStart"/>
      <w:r w:rsidRPr="00B94EB5">
        <w:t>location based</w:t>
      </w:r>
      <w:proofErr w:type="gramEnd"/>
      <w:r w:rsidRPr="00B94EB5">
        <w:t xml:space="preserve"> automations in the smart home system. This means that smart home system could make use of information regarding </w:t>
      </w:r>
      <w:proofErr w:type="gramStart"/>
      <w:r w:rsidRPr="00B94EB5">
        <w:t>guests</w:t>
      </w:r>
      <w:proofErr w:type="gramEnd"/>
      <w:r w:rsidRPr="00B94EB5">
        <w:t xml:space="preserve"> location and enable generic automations</w:t>
      </w:r>
      <w:r w:rsidR="005C01B6" w:rsidRPr="00B94EB5">
        <w:t xml:space="preserve"> based on their location.</w:t>
      </w:r>
      <w:r w:rsidRPr="00B94EB5">
        <w:t xml:space="preserve"> </w:t>
      </w:r>
    </w:p>
    <w:p w14:paraId="40F07DF1" w14:textId="4F29C492" w:rsidR="0066185E" w:rsidRPr="00B94EB5" w:rsidRDefault="0066185E" w:rsidP="00994305">
      <w:pPr>
        <w:pStyle w:val="Loendilik"/>
        <w:numPr>
          <w:ilvl w:val="0"/>
          <w:numId w:val="25"/>
        </w:numPr>
      </w:pPr>
      <w:r w:rsidRPr="00B94EB5">
        <w:t>The smart home system should have software switches for user tracking automation. This means that it should be possible to manually turn off automations</w:t>
      </w:r>
      <w:r w:rsidR="009A19BB" w:rsidRPr="00B94EB5">
        <w:t xml:space="preserve"> that make use of user location data. The switches could be </w:t>
      </w:r>
      <w:proofErr w:type="spellStart"/>
      <w:r w:rsidR="009A19BB" w:rsidRPr="00B94EB5">
        <w:t>toggeled</w:t>
      </w:r>
      <w:proofErr w:type="spellEnd"/>
      <w:r w:rsidR="009A19BB" w:rsidRPr="00B94EB5">
        <w:t xml:space="preserve"> from user interface by user.</w:t>
      </w:r>
    </w:p>
    <w:p w14:paraId="345E71D3" w14:textId="1FCE7D70" w:rsidR="0066185E" w:rsidRPr="00B94EB5" w:rsidRDefault="0066185E" w:rsidP="00994305">
      <w:pPr>
        <w:pStyle w:val="Loendilik"/>
        <w:numPr>
          <w:ilvl w:val="0"/>
          <w:numId w:val="25"/>
        </w:numPr>
      </w:pPr>
      <w:r w:rsidRPr="00B94EB5">
        <w:t>The</w:t>
      </w:r>
      <w:r w:rsidR="009A19BB" w:rsidRPr="00B94EB5">
        <w:t xml:space="preserve"> user tracking system should be able to frequently share information with the smart home system. This means that the smart home system should have access to user location that is updated frequently. This enables for user </w:t>
      </w:r>
      <w:proofErr w:type="gramStart"/>
      <w:r w:rsidR="009A19BB" w:rsidRPr="00B94EB5">
        <w:t>location based</w:t>
      </w:r>
      <w:proofErr w:type="gramEnd"/>
      <w:r w:rsidR="009A19BB" w:rsidRPr="00B94EB5">
        <w:t xml:space="preserve"> automations that could trigger whenever user is near to a certain room or location.</w:t>
      </w:r>
    </w:p>
    <w:p w14:paraId="4FAEEE61" w14:textId="4B525682" w:rsidR="009A19BB" w:rsidRPr="00B94EB5" w:rsidRDefault="009A19BB" w:rsidP="00994305">
      <w:pPr>
        <w:pStyle w:val="Loendilik"/>
        <w:numPr>
          <w:ilvl w:val="0"/>
          <w:numId w:val="25"/>
        </w:numPr>
      </w:pPr>
      <w:r w:rsidRPr="00B94EB5">
        <w:t xml:space="preserve">The user tracking system trackers should be plugged in and out without any problem. This means that users could unplug the trackers from the electricity and </w:t>
      </w:r>
      <w:proofErr w:type="spellStart"/>
      <w:r w:rsidRPr="00B94EB5">
        <w:t>replug</w:t>
      </w:r>
      <w:proofErr w:type="spellEnd"/>
      <w:r w:rsidRPr="00B94EB5">
        <w:t xml:space="preserve"> them without facing any problem. The trackers should automatically start scanning for users when turned on.</w:t>
      </w:r>
    </w:p>
    <w:p w14:paraId="711C18E4" w14:textId="69F2BB6C" w:rsidR="005C01B6" w:rsidRPr="00B94EB5" w:rsidRDefault="005C01B6" w:rsidP="005C01B6">
      <w:pPr>
        <w:pStyle w:val="Loendilik"/>
        <w:numPr>
          <w:ilvl w:val="0"/>
          <w:numId w:val="25"/>
        </w:numPr>
      </w:pPr>
      <w:r w:rsidRPr="00B94EB5">
        <w:t xml:space="preserve">The user tracking system should be able to track </w:t>
      </w:r>
      <w:proofErr w:type="gramStart"/>
      <w:r w:rsidRPr="00B94EB5">
        <w:t>guests</w:t>
      </w:r>
      <w:proofErr w:type="gramEnd"/>
      <w:r w:rsidRPr="00B94EB5">
        <w:t xml:space="preserve"> locations. This means that user tracking systems trackers would not only track the users but also any unknown user and their devices. This would enable for the smart home system automations to work with guest locations </w:t>
      </w:r>
      <w:proofErr w:type="spellStart"/>
      <w:r w:rsidRPr="00B94EB5">
        <w:t>aswell</w:t>
      </w:r>
      <w:proofErr w:type="spellEnd"/>
      <w:r w:rsidRPr="00B94EB5">
        <w:t>.</w:t>
      </w:r>
    </w:p>
    <w:p w14:paraId="2DCD4CAF" w14:textId="1657AC96" w:rsidR="00E451C0" w:rsidRPr="00B94EB5" w:rsidRDefault="00E451C0" w:rsidP="005C01B6">
      <w:pPr>
        <w:pStyle w:val="Pealkiri2"/>
      </w:pPr>
      <w:bookmarkStart w:id="18" w:name="_Toc69747048"/>
      <w:r w:rsidRPr="00B94EB5">
        <w:lastRenderedPageBreak/>
        <w:t>Non-functional requirements</w:t>
      </w:r>
      <w:bookmarkEnd w:id="18"/>
    </w:p>
    <w:p w14:paraId="0B715FD8" w14:textId="1A0DFD0E" w:rsidR="00D62978" w:rsidRPr="00B94EB5" w:rsidRDefault="00D62978" w:rsidP="00D62978">
      <w:r w:rsidRPr="00B94EB5">
        <w:t xml:space="preserve">This subsection will describe the non-functional requirements that act as a </w:t>
      </w:r>
      <w:proofErr w:type="spellStart"/>
      <w:r w:rsidRPr="00B94EB5">
        <w:t>critia</w:t>
      </w:r>
      <w:proofErr w:type="spellEnd"/>
      <w:r w:rsidRPr="00B94EB5">
        <w:t xml:space="preserve"> for both the smart home system and the user tracking system. Descriptions will follow the schema of non-functionality and then description of non-functionality.</w:t>
      </w:r>
    </w:p>
    <w:p w14:paraId="25B1B9C2" w14:textId="4608AFBB" w:rsidR="002E25FA" w:rsidRPr="00B94EB5" w:rsidRDefault="00820154" w:rsidP="00616073">
      <w:pPr>
        <w:pStyle w:val="Loendilik"/>
        <w:numPr>
          <w:ilvl w:val="0"/>
          <w:numId w:val="26"/>
        </w:numPr>
      </w:pPr>
      <w:r w:rsidRPr="00B94EB5">
        <w:t xml:space="preserve">The smart home system user location automation should trigger almost immediately when </w:t>
      </w:r>
      <w:proofErr w:type="gramStart"/>
      <w:r w:rsidRPr="00B94EB5">
        <w:t>users</w:t>
      </w:r>
      <w:proofErr w:type="gramEnd"/>
      <w:r w:rsidRPr="00B94EB5">
        <w:t xml:space="preserve"> location changes. This means that there should not be large time difference between user changing their location and </w:t>
      </w:r>
      <w:proofErr w:type="gramStart"/>
      <w:r w:rsidRPr="00B94EB5">
        <w:t>location based</w:t>
      </w:r>
      <w:proofErr w:type="gramEnd"/>
      <w:r w:rsidRPr="00B94EB5">
        <w:t xml:space="preserve"> automations triggering.</w:t>
      </w:r>
    </w:p>
    <w:p w14:paraId="564A8295" w14:textId="02DC44D5" w:rsidR="00820154" w:rsidRPr="00B94EB5" w:rsidRDefault="00820154" w:rsidP="00616073">
      <w:pPr>
        <w:pStyle w:val="Loendilik"/>
        <w:numPr>
          <w:ilvl w:val="0"/>
          <w:numId w:val="26"/>
        </w:numPr>
      </w:pPr>
      <w:r w:rsidRPr="00B94EB5">
        <w:t xml:space="preserve">The smart home system should allow for multiple automations to trigger </w:t>
      </w:r>
      <w:proofErr w:type="spellStart"/>
      <w:r w:rsidRPr="00B94EB5">
        <w:t>simutainosly</w:t>
      </w:r>
      <w:proofErr w:type="spellEnd"/>
      <w:r w:rsidRPr="00B94EB5">
        <w:t xml:space="preserve">. This means that system could handle multiple automations at the same time which would prevent tasks from </w:t>
      </w:r>
      <w:proofErr w:type="spellStart"/>
      <w:r w:rsidRPr="00B94EB5">
        <w:t>pailing</w:t>
      </w:r>
      <w:proofErr w:type="spellEnd"/>
      <w:r w:rsidRPr="00B94EB5">
        <w:t xml:space="preserve"> up.</w:t>
      </w:r>
    </w:p>
    <w:p w14:paraId="6576FC85" w14:textId="26939653" w:rsidR="00820154" w:rsidRPr="00B94EB5" w:rsidRDefault="00820154" w:rsidP="006F75BF">
      <w:pPr>
        <w:pStyle w:val="Loendilik"/>
        <w:numPr>
          <w:ilvl w:val="0"/>
          <w:numId w:val="26"/>
        </w:numPr>
      </w:pPr>
      <w:r w:rsidRPr="00B94EB5">
        <w:t xml:space="preserve">The smart home system user interface should work on mobile devices. This means that using mobile devices the smart home user interface could be accessed. This could be implemented trough </w:t>
      </w:r>
      <w:proofErr w:type="gramStart"/>
      <w:r w:rsidRPr="00B94EB5">
        <w:t>an</w:t>
      </w:r>
      <w:proofErr w:type="gramEnd"/>
      <w:r w:rsidRPr="00B94EB5">
        <w:t xml:space="preserve"> mobile or web application.</w:t>
      </w:r>
    </w:p>
    <w:p w14:paraId="3C84A639" w14:textId="17768D28" w:rsidR="005C01B6" w:rsidRPr="00B94EB5" w:rsidRDefault="005C01B6" w:rsidP="005C01B6"/>
    <w:p w14:paraId="43AA358A" w14:textId="273CDB53" w:rsidR="00745A72" w:rsidRPr="00B94EB5" w:rsidRDefault="000E4723">
      <w:pPr>
        <w:pStyle w:val="Pealkiri1"/>
      </w:pPr>
      <w:bookmarkStart w:id="19" w:name="_Hlk65582297"/>
      <w:bookmarkStart w:id="20" w:name="_Toc69747049"/>
      <w:r>
        <w:lastRenderedPageBreak/>
        <w:t>Home Automation Platform</w:t>
      </w:r>
      <w:r w:rsidR="00F80B02" w:rsidRPr="00B94EB5">
        <w:t xml:space="preserve"> </w:t>
      </w:r>
      <w:r>
        <w:t>S</w:t>
      </w:r>
      <w:r w:rsidR="00F80B02" w:rsidRPr="00B94EB5">
        <w:t>etup</w:t>
      </w:r>
      <w:bookmarkEnd w:id="20"/>
    </w:p>
    <w:p w14:paraId="33F787B9" w14:textId="3CEC9222" w:rsidR="00C50F44" w:rsidRPr="00B94EB5" w:rsidRDefault="00EF5EB1" w:rsidP="00620689">
      <w:pPr>
        <w:pStyle w:val="Pealkiri2"/>
      </w:pPr>
      <w:bookmarkStart w:id="21" w:name="_Toc69747050"/>
      <w:bookmarkEnd w:id="19"/>
      <w:r w:rsidRPr="00B94EB5">
        <w:t>Introduction</w:t>
      </w:r>
      <w:bookmarkEnd w:id="21"/>
    </w:p>
    <w:p w14:paraId="5AAEE722" w14:textId="2CF512E6" w:rsidR="00E451C0" w:rsidRPr="00B94EB5" w:rsidRDefault="00E451C0" w:rsidP="00E451C0">
      <w:r w:rsidRPr="00B94EB5">
        <w:t xml:space="preserve">The central hub in the context of this thesis is the primary controller. Each smart home device is connected to it, which enables it to control, monitor and automate all of them. The central hub is made up of two parts: the hardware and the software. The choice of </w:t>
      </w:r>
      <w:proofErr w:type="gramStart"/>
      <w:r w:rsidRPr="00B94EB5">
        <w:t>both of these</w:t>
      </w:r>
      <w:proofErr w:type="gramEnd"/>
      <w:r w:rsidRPr="00B94EB5">
        <w:t xml:space="preserve"> parts is discussed in this chapter of the thesis.</w:t>
      </w:r>
    </w:p>
    <w:p w14:paraId="4FC1F2EC" w14:textId="016E94F6" w:rsidR="0099220D" w:rsidRPr="00B94EB5" w:rsidRDefault="0066135B" w:rsidP="0099220D">
      <w:pPr>
        <w:pStyle w:val="Pealkiri2"/>
      </w:pPr>
      <w:bookmarkStart w:id="22" w:name="_Toc69747051"/>
      <w:r w:rsidRPr="00B94EB5">
        <w:t>System description</w:t>
      </w:r>
      <w:bookmarkEnd w:id="22"/>
    </w:p>
    <w:p w14:paraId="5B8FC7A1" w14:textId="5E1CE33A" w:rsidR="00815DDD" w:rsidRPr="00B94EB5" w:rsidRDefault="00486537" w:rsidP="0066135B">
      <w:r w:rsidRPr="00B94EB5">
        <w:t xml:space="preserve">The central system in thesis will use the processing </w:t>
      </w:r>
      <w:r w:rsidR="009B3C05" w:rsidRPr="00B94EB5">
        <w:t>and network capabilities of Raspberry P</w:t>
      </w:r>
      <w:r w:rsidR="00742575" w:rsidRPr="00B94EB5">
        <w:t>i</w:t>
      </w:r>
      <w:r w:rsidR="009B3C05" w:rsidRPr="00B94EB5">
        <w:t xml:space="preserve"> 4 </w:t>
      </w:r>
      <w:r w:rsidR="00742575" w:rsidRPr="00B94EB5">
        <w:t xml:space="preserve">model </w:t>
      </w:r>
      <w:r w:rsidR="009B3C05" w:rsidRPr="00B94EB5">
        <w:t xml:space="preserve">B and </w:t>
      </w:r>
      <w:r w:rsidR="00E4129E" w:rsidRPr="00B94EB5">
        <w:t>O</w:t>
      </w:r>
      <w:r w:rsidR="00EB4F66" w:rsidRPr="00B94EB5">
        <w:t>S</w:t>
      </w:r>
      <w:r w:rsidR="00E4129E" w:rsidRPr="00B94EB5">
        <w:t xml:space="preserve"> that will be handling all the different smart home </w:t>
      </w:r>
      <w:r w:rsidR="005D232B" w:rsidRPr="00B94EB5">
        <w:t xml:space="preserve">appliances and devices </w:t>
      </w:r>
      <w:r w:rsidR="000C138C" w:rsidRPr="00B94EB5">
        <w:t xml:space="preserve">will be </w:t>
      </w:r>
      <w:proofErr w:type="spellStart"/>
      <w:r w:rsidR="007B7724" w:rsidRPr="00B94EB5">
        <w:t>o</w:t>
      </w:r>
      <w:r w:rsidR="000C138C" w:rsidRPr="00B94EB5">
        <w:t>penH</w:t>
      </w:r>
      <w:r w:rsidR="007B7724" w:rsidRPr="00B94EB5">
        <w:t>AB</w:t>
      </w:r>
      <w:r w:rsidR="007150E5" w:rsidRPr="00B94EB5">
        <w:t>ian</w:t>
      </w:r>
      <w:proofErr w:type="spellEnd"/>
      <w:r w:rsidR="007150E5" w:rsidRPr="00B94EB5">
        <w:t>.</w:t>
      </w:r>
    </w:p>
    <w:p w14:paraId="618A29A6" w14:textId="38F0F988" w:rsidR="00815DDD" w:rsidRPr="00B94EB5" w:rsidRDefault="00815DDD" w:rsidP="0066135B">
      <w:r w:rsidRPr="00B94EB5">
        <w:t xml:space="preserve">On </w:t>
      </w:r>
      <w:r w:rsidR="00DA337C" w:rsidRPr="00B94EB5">
        <w:t xml:space="preserve">official Raspberry </w:t>
      </w:r>
      <w:r w:rsidR="0049630E" w:rsidRPr="00B94EB5">
        <w:t>website</w:t>
      </w:r>
      <w:r w:rsidR="00B63FB8" w:rsidRPr="00B94EB5">
        <w:t xml:space="preserve"> </w:t>
      </w:r>
      <w:sdt>
        <w:sdtPr>
          <w:id w:val="1580321628"/>
          <w:citation/>
        </w:sdtPr>
        <w:sdtEndPr/>
        <w:sdtContent>
          <w:r w:rsidR="00B77A00" w:rsidRPr="00B94EB5">
            <w:fldChar w:fldCharType="begin"/>
          </w:r>
          <w:r w:rsidR="00050DB8" w:rsidRPr="00B94EB5">
            <w:instrText xml:space="preserve">CITATION RAS20 \l 1061 </w:instrText>
          </w:r>
          <w:r w:rsidR="00B77A00" w:rsidRPr="00B94EB5">
            <w:fldChar w:fldCharType="separate"/>
          </w:r>
          <w:r w:rsidR="009C2046" w:rsidRPr="009C2046">
            <w:rPr>
              <w:noProof/>
            </w:rPr>
            <w:t>[15]</w:t>
          </w:r>
          <w:r w:rsidR="00B77A00" w:rsidRPr="00B94EB5">
            <w:fldChar w:fldCharType="end"/>
          </w:r>
        </w:sdtContent>
      </w:sdt>
      <w:r w:rsidR="0049630E" w:rsidRPr="00B94EB5">
        <w:t xml:space="preserve"> the</w:t>
      </w:r>
      <w:r w:rsidR="00B0421D" w:rsidRPr="00B94EB5">
        <w:t xml:space="preserve"> specifications of </w:t>
      </w:r>
      <w:r w:rsidR="00A709B3" w:rsidRPr="00B94EB5">
        <w:t>Raspberry Pi 4 model B</w:t>
      </w:r>
      <w:r w:rsidR="002164F0" w:rsidRPr="00B94EB5">
        <w:t xml:space="preserve"> that will be used</w:t>
      </w:r>
      <w:r w:rsidR="00760205" w:rsidRPr="00B94EB5">
        <w:t xml:space="preserve"> in this </w:t>
      </w:r>
      <w:r w:rsidR="007F643C" w:rsidRPr="00B94EB5">
        <w:t>thesis. They report that they have 3 different versions of this model</w:t>
      </w:r>
      <w:r w:rsidR="004D4A10" w:rsidRPr="00B94EB5">
        <w:t xml:space="preserve"> with main difference in total amount of </w:t>
      </w:r>
      <w:r w:rsidR="00B63FB8" w:rsidRPr="00B94EB5">
        <w:t>random-access</w:t>
      </w:r>
      <w:r w:rsidR="004D4A10" w:rsidRPr="00B94EB5">
        <w:t xml:space="preserve"> memory </w:t>
      </w:r>
      <w:r w:rsidR="00B63FB8" w:rsidRPr="00B94EB5">
        <w:t>preconfigured. Model used in thesis will come with 4</w:t>
      </w:r>
      <w:r w:rsidR="00D70092" w:rsidRPr="00B94EB5">
        <w:t xml:space="preserve"> G</w:t>
      </w:r>
      <w:r w:rsidR="00EB4F66" w:rsidRPr="00B94EB5">
        <w:t>B</w:t>
      </w:r>
      <w:r w:rsidR="00B52E74" w:rsidRPr="00B94EB5">
        <w:t xml:space="preserve"> of Random-access memory</w:t>
      </w:r>
      <w:r w:rsidR="006348FD" w:rsidRPr="00B94EB5">
        <w:t>, WIFI and Bluetooth and with Gigabit</w:t>
      </w:r>
      <w:r w:rsidR="00327277" w:rsidRPr="00B94EB5">
        <w:t xml:space="preserve"> Ethernet port. </w:t>
      </w:r>
      <w:r w:rsidR="00EB6435" w:rsidRPr="00B94EB5">
        <w:t xml:space="preserve">Other than </w:t>
      </w:r>
      <w:proofErr w:type="gramStart"/>
      <w:r w:rsidR="00EB6435" w:rsidRPr="00B94EB5">
        <w:t>that</w:t>
      </w:r>
      <w:proofErr w:type="gramEnd"/>
      <w:r w:rsidR="00EB6435" w:rsidRPr="00B94EB5">
        <w:t xml:space="preserve"> there are no other differences between three models</w:t>
      </w:r>
      <w:r w:rsidR="00EC4CFC" w:rsidRPr="00B94EB5">
        <w:t>.</w:t>
      </w:r>
    </w:p>
    <w:p w14:paraId="0A555DFD" w14:textId="46413A78" w:rsidR="0066135B" w:rsidRPr="00B94EB5" w:rsidRDefault="009C14BA" w:rsidP="0066135B">
      <w:r w:rsidRPr="00B94EB5">
        <w:t xml:space="preserve">On </w:t>
      </w:r>
      <w:proofErr w:type="spellStart"/>
      <w:r w:rsidRPr="00B94EB5">
        <w:t>openHABs</w:t>
      </w:r>
      <w:proofErr w:type="spellEnd"/>
      <w:r w:rsidRPr="00B94EB5">
        <w:t xml:space="preserve"> </w:t>
      </w:r>
      <w:proofErr w:type="spellStart"/>
      <w:r w:rsidR="008C1109" w:rsidRPr="00B94EB5">
        <w:t>openHABian</w:t>
      </w:r>
      <w:proofErr w:type="spellEnd"/>
      <w:r w:rsidR="008C1109" w:rsidRPr="00B94EB5">
        <w:t xml:space="preserve"> page</w:t>
      </w:r>
      <w:r w:rsidR="0049630E" w:rsidRPr="00B94EB5">
        <w:t xml:space="preserve"> </w:t>
      </w:r>
      <w:sdt>
        <w:sdtPr>
          <w:id w:val="372125878"/>
          <w:citation/>
        </w:sdtPr>
        <w:sdtEndPr/>
        <w:sdtContent>
          <w:r w:rsidR="00050DB8" w:rsidRPr="00B94EB5">
            <w:fldChar w:fldCharType="begin"/>
          </w:r>
          <w:r w:rsidR="004C31FF" w:rsidRPr="00B94EB5">
            <w:instrText xml:space="preserve">CITATION ope20 \l 1061 </w:instrText>
          </w:r>
          <w:r w:rsidR="00050DB8" w:rsidRPr="00B94EB5">
            <w:fldChar w:fldCharType="separate"/>
          </w:r>
          <w:r w:rsidR="009C2046" w:rsidRPr="009C2046">
            <w:rPr>
              <w:noProof/>
            </w:rPr>
            <w:t>[16]</w:t>
          </w:r>
          <w:r w:rsidR="00050DB8" w:rsidRPr="00B94EB5">
            <w:fldChar w:fldCharType="end"/>
          </w:r>
        </w:sdtContent>
      </w:sdt>
      <w:r w:rsidR="00050DB8" w:rsidRPr="00B94EB5">
        <w:t xml:space="preserve"> </w:t>
      </w:r>
      <w:r w:rsidR="008C1109" w:rsidRPr="00B94EB5">
        <w:t>they introduce</w:t>
      </w:r>
      <w:r w:rsidR="00FE678E" w:rsidRPr="00B94EB5">
        <w:t xml:space="preserve"> </w:t>
      </w:r>
      <w:proofErr w:type="spellStart"/>
      <w:r w:rsidR="00FE678E" w:rsidRPr="00B94EB5">
        <w:t>openHabian</w:t>
      </w:r>
      <w:proofErr w:type="spellEnd"/>
      <w:r w:rsidR="00FE678E" w:rsidRPr="00B94EB5">
        <w:t xml:space="preserve"> as</w:t>
      </w:r>
      <w:r w:rsidR="007150E5" w:rsidRPr="00B94EB5">
        <w:t xml:space="preserve"> </w:t>
      </w:r>
      <w:r w:rsidR="00CE3E4E" w:rsidRPr="00B94EB5">
        <w:t>Raspberry Pi friendly openHAB</w:t>
      </w:r>
      <w:r w:rsidR="00156991" w:rsidRPr="00B94EB5">
        <w:t xml:space="preserve"> setup</w:t>
      </w:r>
      <w:r w:rsidR="00AE0684" w:rsidRPr="00B94EB5">
        <w:t xml:space="preserve"> w</w:t>
      </w:r>
      <w:r w:rsidR="00FE678E" w:rsidRPr="00B94EB5">
        <w:t>hich will</w:t>
      </w:r>
      <w:r w:rsidR="00AE0684" w:rsidRPr="00B94EB5">
        <w:t xml:space="preserve"> let users easily setup </w:t>
      </w:r>
      <w:r w:rsidR="003832D5" w:rsidRPr="00B94EB5">
        <w:t xml:space="preserve">their openHAB based project </w:t>
      </w:r>
      <w:r w:rsidR="003D4976" w:rsidRPr="00B94EB5">
        <w:t>quickly whilst</w:t>
      </w:r>
      <w:r w:rsidR="00FE678E" w:rsidRPr="00B94EB5">
        <w:t xml:space="preserve"> also</w:t>
      </w:r>
      <w:r w:rsidR="003D4976" w:rsidRPr="00B94EB5">
        <w:t xml:space="preserve"> including </w:t>
      </w:r>
      <w:r w:rsidRPr="00B94EB5">
        <w:t>preparations of running</w:t>
      </w:r>
      <w:r w:rsidR="00FE678E" w:rsidRPr="00B94EB5">
        <w:t xml:space="preserve"> </w:t>
      </w:r>
      <w:r w:rsidR="00396122" w:rsidRPr="00B94EB5">
        <w:t>image</w:t>
      </w:r>
      <w:r w:rsidRPr="00B94EB5">
        <w:t xml:space="preserve"> on Raspberry Pi </w:t>
      </w:r>
      <w:r w:rsidR="00396122" w:rsidRPr="00B94EB5">
        <w:t>and</w:t>
      </w:r>
      <w:r w:rsidRPr="00B94EB5">
        <w:t xml:space="preserve"> necessary tools for getting started.</w:t>
      </w:r>
      <w:r w:rsidR="005D4921" w:rsidRPr="00B94EB5">
        <w:t xml:space="preserve"> </w:t>
      </w:r>
      <w:r w:rsidR="00FE20AF" w:rsidRPr="00B94EB5">
        <w:t xml:space="preserve">On that page </w:t>
      </w:r>
      <w:r w:rsidR="00C0112D" w:rsidRPr="00B94EB5">
        <w:t xml:space="preserve">they also include all the features that </w:t>
      </w:r>
      <w:proofErr w:type="spellStart"/>
      <w:r w:rsidR="00C0112D" w:rsidRPr="00B94EB5">
        <w:t>openHABian</w:t>
      </w:r>
      <w:proofErr w:type="spellEnd"/>
      <w:r w:rsidR="00C0112D" w:rsidRPr="00B94EB5">
        <w:t xml:space="preserve"> has</w:t>
      </w:r>
      <w:r w:rsidR="00C25105" w:rsidRPr="00B94EB5">
        <w:t xml:space="preserve"> of which most important are </w:t>
      </w:r>
      <w:proofErr w:type="spellStart"/>
      <w:r w:rsidR="00FA462D" w:rsidRPr="00B94EB5">
        <w:t>Mosquitto</w:t>
      </w:r>
      <w:proofErr w:type="spellEnd"/>
      <w:r w:rsidR="00FA462D" w:rsidRPr="00B94EB5">
        <w:t xml:space="preserve"> </w:t>
      </w:r>
      <w:r w:rsidR="00E515B7" w:rsidRPr="00B94EB5">
        <w:t>capabilities</w:t>
      </w:r>
      <w:r w:rsidR="00FA462D" w:rsidRPr="00B94EB5">
        <w:t xml:space="preserve"> and </w:t>
      </w:r>
      <w:r w:rsidR="00E515B7" w:rsidRPr="00B94EB5">
        <w:t xml:space="preserve">ability to be configure without using display, </w:t>
      </w:r>
      <w:proofErr w:type="gramStart"/>
      <w:r w:rsidR="00E515B7" w:rsidRPr="00B94EB5">
        <w:t>mouse</w:t>
      </w:r>
      <w:proofErr w:type="gramEnd"/>
      <w:r w:rsidR="00E515B7" w:rsidRPr="00B94EB5">
        <w:t xml:space="preserve"> or keyboard.</w:t>
      </w:r>
    </w:p>
    <w:p w14:paraId="34486A1B" w14:textId="77777777" w:rsidR="006E24C6" w:rsidRPr="00B94EB5" w:rsidRDefault="006E24C6" w:rsidP="0066135B"/>
    <w:p w14:paraId="57B678A0" w14:textId="5FD3AF08" w:rsidR="00173252" w:rsidRPr="00B94EB5" w:rsidRDefault="00C66C1A" w:rsidP="00173252">
      <w:pPr>
        <w:pStyle w:val="Pealkiri2"/>
      </w:pPr>
      <w:bookmarkStart w:id="23" w:name="_Toc69747052"/>
      <w:r w:rsidRPr="00B94EB5">
        <w:t>Assembly</w:t>
      </w:r>
      <w:bookmarkEnd w:id="23"/>
    </w:p>
    <w:p w14:paraId="4B907D9E" w14:textId="3497203B" w:rsidR="00173252" w:rsidRPr="00B94EB5" w:rsidRDefault="00173252" w:rsidP="00173252">
      <w:r w:rsidRPr="00B94EB5">
        <w:t>Section dedicated to describing how I built the central control system or hub.</w:t>
      </w:r>
    </w:p>
    <w:p w14:paraId="24BC5578" w14:textId="6518FCCC" w:rsidR="00173252" w:rsidRPr="00B94EB5" w:rsidRDefault="00173252" w:rsidP="00A70DEF">
      <w:pPr>
        <w:pStyle w:val="Loendilik"/>
        <w:numPr>
          <w:ilvl w:val="0"/>
          <w:numId w:val="3"/>
        </w:numPr>
      </w:pPr>
      <w:r w:rsidRPr="00B94EB5">
        <w:t>Setting up openHAB on Raspberry PI 4B</w:t>
      </w:r>
    </w:p>
    <w:p w14:paraId="0AA6F88D" w14:textId="13949DE7" w:rsidR="00173252" w:rsidRPr="00B94EB5" w:rsidRDefault="00173252" w:rsidP="00A70DEF">
      <w:pPr>
        <w:pStyle w:val="Loendilik"/>
        <w:numPr>
          <w:ilvl w:val="0"/>
          <w:numId w:val="3"/>
        </w:numPr>
      </w:pPr>
      <w:r w:rsidRPr="00B94EB5">
        <w:t>Connecting smart appliances and devices to system</w:t>
      </w:r>
    </w:p>
    <w:p w14:paraId="15FA8F96" w14:textId="5C526D63" w:rsidR="00173252" w:rsidRPr="00B94EB5" w:rsidRDefault="00173252" w:rsidP="00A70DEF">
      <w:pPr>
        <w:pStyle w:val="Loendilik"/>
        <w:numPr>
          <w:ilvl w:val="0"/>
          <w:numId w:val="3"/>
        </w:numPr>
      </w:pPr>
      <w:r w:rsidRPr="00B94EB5">
        <w:t xml:space="preserve">Writing rules </w:t>
      </w:r>
      <w:r w:rsidR="00FB0CAE" w:rsidRPr="00B94EB5">
        <w:t xml:space="preserve">and logic </w:t>
      </w:r>
      <w:r w:rsidRPr="00B94EB5">
        <w:t>to smart appliances/devices.</w:t>
      </w:r>
    </w:p>
    <w:p w14:paraId="281548CB" w14:textId="11FAED88" w:rsidR="00173252" w:rsidRPr="00B94EB5" w:rsidRDefault="00FB0CAE" w:rsidP="00A70DEF">
      <w:pPr>
        <w:pStyle w:val="Loendilik"/>
        <w:numPr>
          <w:ilvl w:val="0"/>
          <w:numId w:val="3"/>
        </w:numPr>
      </w:pPr>
      <w:r w:rsidRPr="00B94EB5">
        <w:t>Visuali</w:t>
      </w:r>
      <w:r w:rsidR="00580225" w:rsidRPr="00B94EB5">
        <w:t>s</w:t>
      </w:r>
      <w:r w:rsidRPr="00B94EB5">
        <w:t>ing smart devices on U</w:t>
      </w:r>
      <w:r w:rsidR="00EB4F66" w:rsidRPr="00B94EB5">
        <w:t>I</w:t>
      </w:r>
      <w:r w:rsidRPr="00B94EB5">
        <w:t xml:space="preserve"> for monitoring and manual control.</w:t>
      </w:r>
    </w:p>
    <w:p w14:paraId="3A3C9A52" w14:textId="69694361" w:rsidR="00FB0CAE" w:rsidRPr="00B94EB5" w:rsidRDefault="00FB0CAE" w:rsidP="00FB0CAE"/>
    <w:p w14:paraId="064ACCD0" w14:textId="71A40A1A" w:rsidR="00FB0CAE" w:rsidRPr="00B94EB5" w:rsidRDefault="00673258" w:rsidP="00FB0CAE">
      <w:pPr>
        <w:pStyle w:val="Pealkiri2"/>
      </w:pPr>
      <w:bookmarkStart w:id="24" w:name="_Toc69747053"/>
      <w:r w:rsidRPr="00B94EB5">
        <w:t>Notes</w:t>
      </w:r>
      <w:bookmarkEnd w:id="24"/>
    </w:p>
    <w:p w14:paraId="6D4A7376" w14:textId="66E23CF8" w:rsidR="00FB0CAE" w:rsidRPr="00B94EB5" w:rsidRDefault="00FB0CAE" w:rsidP="00FB0CAE">
      <w:r w:rsidRPr="00B94EB5">
        <w:t xml:space="preserve">Section dedicated for </w:t>
      </w:r>
      <w:r w:rsidR="00A84C85" w:rsidRPr="00B94EB5">
        <w:t xml:space="preserve">describing problems that were faced when building a central </w:t>
      </w:r>
      <w:r w:rsidR="00580225" w:rsidRPr="00B94EB5">
        <w:t>"</w:t>
      </w:r>
      <w:r w:rsidR="00A84C85" w:rsidRPr="00B94EB5">
        <w:t>hub</w:t>
      </w:r>
      <w:r w:rsidR="00580225" w:rsidRPr="00B94EB5">
        <w:t>"</w:t>
      </w:r>
    </w:p>
    <w:p w14:paraId="38961E2E" w14:textId="10A0EEDB" w:rsidR="00A84C85" w:rsidRPr="00B94EB5" w:rsidRDefault="00A84C85" w:rsidP="00A70DEF">
      <w:pPr>
        <w:pStyle w:val="Loendilik"/>
        <w:numPr>
          <w:ilvl w:val="0"/>
          <w:numId w:val="4"/>
        </w:numPr>
      </w:pPr>
      <w:r w:rsidRPr="00B94EB5">
        <w:t>Problem with probably S</w:t>
      </w:r>
      <w:r w:rsidR="00EB4F66" w:rsidRPr="00B94EB5">
        <w:t>D</w:t>
      </w:r>
      <w:r w:rsidRPr="00B94EB5">
        <w:t xml:space="preserve"> card (hub not booting correctly after shutting down)</w:t>
      </w:r>
    </w:p>
    <w:p w14:paraId="4C0D9E73" w14:textId="3508C7B2" w:rsidR="00A84C85" w:rsidRPr="00B94EB5" w:rsidRDefault="00A84C85" w:rsidP="00A70DEF">
      <w:pPr>
        <w:pStyle w:val="Loendilik"/>
        <w:numPr>
          <w:ilvl w:val="0"/>
          <w:numId w:val="4"/>
        </w:numPr>
      </w:pPr>
      <w:r w:rsidRPr="00B94EB5">
        <w:t xml:space="preserve">Connectivity issue to </w:t>
      </w:r>
      <w:proofErr w:type="spellStart"/>
      <w:r w:rsidRPr="00B94EB5">
        <w:t>wifi</w:t>
      </w:r>
      <w:proofErr w:type="spellEnd"/>
      <w:r w:rsidRPr="00B94EB5">
        <w:t xml:space="preserve"> (hub not connecting via WIFI when connection to router lost sometimes)</w:t>
      </w:r>
    </w:p>
    <w:p w14:paraId="2CE1C73D" w14:textId="7639A185" w:rsidR="00A84C85" w:rsidRPr="00B94EB5" w:rsidRDefault="00A84C85" w:rsidP="00A70DEF">
      <w:pPr>
        <w:pStyle w:val="Loendilik"/>
        <w:numPr>
          <w:ilvl w:val="0"/>
          <w:numId w:val="4"/>
        </w:numPr>
      </w:pPr>
      <w:r w:rsidRPr="00B94EB5">
        <w:t>Etc</w:t>
      </w:r>
    </w:p>
    <w:p w14:paraId="2839D740" w14:textId="2F5B7FF3" w:rsidR="00A84C85" w:rsidRPr="00B94EB5" w:rsidRDefault="00A84C85" w:rsidP="00A84C85"/>
    <w:p w14:paraId="4C478ECF" w14:textId="547DD889" w:rsidR="00A84C85" w:rsidRPr="00B94EB5" w:rsidRDefault="00A84C85" w:rsidP="00C66C1A">
      <w:r w:rsidRPr="00B94EB5">
        <w:br/>
      </w:r>
    </w:p>
    <w:p w14:paraId="1F301E1A" w14:textId="130D177C" w:rsidR="00A84C85" w:rsidRPr="00B94EB5" w:rsidRDefault="00F80B02" w:rsidP="00A84C85">
      <w:pPr>
        <w:pStyle w:val="Pealkiri1"/>
      </w:pPr>
      <w:bookmarkStart w:id="25" w:name="_Toc69747054"/>
      <w:r w:rsidRPr="00B94EB5">
        <w:lastRenderedPageBreak/>
        <w:t xml:space="preserve">User </w:t>
      </w:r>
      <w:r w:rsidR="00763559">
        <w:t>T</w:t>
      </w:r>
      <w:r w:rsidRPr="00B94EB5">
        <w:t xml:space="preserve">racking </w:t>
      </w:r>
      <w:r w:rsidR="00763559">
        <w:t>S</w:t>
      </w:r>
      <w:r w:rsidRPr="00B94EB5">
        <w:t>ystem</w:t>
      </w:r>
      <w:bookmarkEnd w:id="25"/>
    </w:p>
    <w:p w14:paraId="766F8713" w14:textId="0CB54A75" w:rsidR="00A84C85" w:rsidRPr="00B94EB5" w:rsidRDefault="00A84C85" w:rsidP="00A84C85">
      <w:pPr>
        <w:pStyle w:val="Pealkiri2"/>
      </w:pPr>
      <w:bookmarkStart w:id="26" w:name="_Toc69747055"/>
      <w:r w:rsidRPr="00B94EB5">
        <w:t>Idea</w:t>
      </w:r>
      <w:bookmarkEnd w:id="26"/>
    </w:p>
    <w:p w14:paraId="21F6282C" w14:textId="008EB261" w:rsidR="00A84C85" w:rsidRPr="00B94EB5" w:rsidRDefault="005B41B2" w:rsidP="00A84C85">
      <w:r w:rsidRPr="00B94EB5">
        <w:t>The idea of this thesis was to build a home automation system that is energy efficient. To achieve this the system is built to have presence system for users. By doing so devices can be turned off, on or to lower energy profile by monitoring user</w:t>
      </w:r>
      <w:r w:rsidR="00580225" w:rsidRPr="00B94EB5">
        <w:t>'</w:t>
      </w:r>
      <w:r w:rsidRPr="00B94EB5">
        <w:t xml:space="preserve">s location to them. For </w:t>
      </w:r>
      <w:proofErr w:type="gramStart"/>
      <w:r w:rsidRPr="00B94EB5">
        <w:t>example</w:t>
      </w:r>
      <w:proofErr w:type="gramEnd"/>
      <w:r w:rsidRPr="00B94EB5">
        <w:t xml:space="preserve"> if there are no users in a certain room then lights and even media devices can be turned off.</w:t>
      </w:r>
    </w:p>
    <w:p w14:paraId="0EE1A715" w14:textId="7D717AD3" w:rsidR="00A84C85" w:rsidRPr="00B94EB5" w:rsidRDefault="00C66C1A" w:rsidP="00A84C85">
      <w:pPr>
        <w:pStyle w:val="Pealkiri2"/>
      </w:pPr>
      <w:bookmarkStart w:id="27" w:name="_Toc69747056"/>
      <w:r w:rsidRPr="00B94EB5">
        <w:t>F</w:t>
      </w:r>
      <w:r w:rsidR="00A84C85" w:rsidRPr="00B94EB5">
        <w:t xml:space="preserve">irst </w:t>
      </w:r>
      <w:r w:rsidRPr="00B94EB5">
        <w:t>L</w:t>
      </w:r>
      <w:r w:rsidR="00A84C85" w:rsidRPr="00B94EB5">
        <w:t>ayer</w:t>
      </w:r>
      <w:r w:rsidRPr="00B94EB5">
        <w:t xml:space="preserve"> System</w:t>
      </w:r>
      <w:bookmarkEnd w:id="27"/>
    </w:p>
    <w:p w14:paraId="2A279AB0" w14:textId="6104B3EB" w:rsidR="00A84C85" w:rsidRPr="00B94EB5" w:rsidRDefault="005B41B2" w:rsidP="00A84C85">
      <w:r w:rsidRPr="00B94EB5">
        <w:t xml:space="preserve">Section describing how </w:t>
      </w:r>
      <w:proofErr w:type="gramStart"/>
      <w:r w:rsidRPr="00B94EB5">
        <w:t>users</w:t>
      </w:r>
      <w:proofErr w:type="gramEnd"/>
      <w:r w:rsidRPr="00B94EB5">
        <w:t xml:space="preserve"> presence can be sensed if they are at home at all.</w:t>
      </w:r>
    </w:p>
    <w:p w14:paraId="040F6C79" w14:textId="1E89A92B" w:rsidR="00A84C85" w:rsidRPr="00B94EB5" w:rsidRDefault="00C66C1A" w:rsidP="00A84C85">
      <w:pPr>
        <w:pStyle w:val="Pealkiri2"/>
      </w:pPr>
      <w:bookmarkStart w:id="28" w:name="_Toc69747057"/>
      <w:r w:rsidRPr="00B94EB5">
        <w:t>Second Layer System</w:t>
      </w:r>
      <w:bookmarkEnd w:id="28"/>
    </w:p>
    <w:p w14:paraId="2DD60349" w14:textId="35169BB3" w:rsidR="00A84C85" w:rsidRPr="00B94EB5" w:rsidRDefault="003E22FD" w:rsidP="00A84C85">
      <w:r w:rsidRPr="00B94EB5">
        <w:t>Section describing how user can be sensed by room basis.</w:t>
      </w:r>
    </w:p>
    <w:p w14:paraId="34539F98" w14:textId="16332752" w:rsidR="00A84C85" w:rsidRPr="00B94EB5" w:rsidRDefault="00673258" w:rsidP="00A84C85">
      <w:pPr>
        <w:pStyle w:val="Pealkiri2"/>
      </w:pPr>
      <w:bookmarkStart w:id="29" w:name="_Toc69747058"/>
      <w:r w:rsidRPr="00B94EB5">
        <w:t>Notes</w:t>
      </w:r>
      <w:bookmarkEnd w:id="29"/>
    </w:p>
    <w:p w14:paraId="7F2E6B04" w14:textId="3FCC5E4C" w:rsidR="003E22FD" w:rsidRPr="00B94EB5" w:rsidRDefault="003E22FD" w:rsidP="00A70DEF">
      <w:pPr>
        <w:pStyle w:val="Loendilik"/>
        <w:numPr>
          <w:ilvl w:val="0"/>
          <w:numId w:val="5"/>
        </w:numPr>
      </w:pPr>
      <w:r w:rsidRPr="00B94EB5">
        <w:t xml:space="preserve">Issues faced with </w:t>
      </w:r>
      <w:proofErr w:type="gramStart"/>
      <w:r w:rsidRPr="00B94EB5">
        <w:t>Bluetooth(</w:t>
      </w:r>
      <w:proofErr w:type="gramEnd"/>
      <w:r w:rsidRPr="00B94EB5">
        <w:t>setting up PI0s and Bluetooth broadcasting by devices)</w:t>
      </w:r>
    </w:p>
    <w:p w14:paraId="69449FFC" w14:textId="70C9B3E5" w:rsidR="00173252" w:rsidRPr="00B94EB5" w:rsidRDefault="00F80B02" w:rsidP="003E22FD">
      <w:pPr>
        <w:pStyle w:val="Pealkiri1"/>
      </w:pPr>
      <w:bookmarkStart w:id="30" w:name="_Toc69747059"/>
      <w:r w:rsidRPr="00B94EB5">
        <w:lastRenderedPageBreak/>
        <w:t xml:space="preserve">Final </w:t>
      </w:r>
      <w:proofErr w:type="spellStart"/>
      <w:r w:rsidRPr="00B94EB5">
        <w:t>assembely</w:t>
      </w:r>
      <w:proofErr w:type="spellEnd"/>
      <w:r w:rsidRPr="00B94EB5">
        <w:t xml:space="preserve"> and automation</w:t>
      </w:r>
      <w:bookmarkEnd w:id="30"/>
    </w:p>
    <w:p w14:paraId="05073C26" w14:textId="019B3D46" w:rsidR="00F80B02" w:rsidRPr="00B94EB5" w:rsidRDefault="00F80B02" w:rsidP="00F80B02"/>
    <w:p w14:paraId="3B8A5423" w14:textId="1419E9BC" w:rsidR="00F80B02" w:rsidRPr="00B94EB5" w:rsidRDefault="00F80B02">
      <w:pPr>
        <w:autoSpaceDE/>
        <w:spacing w:before="0" w:after="200" w:line="276" w:lineRule="auto"/>
        <w:jc w:val="left"/>
      </w:pPr>
      <w:r w:rsidRPr="00B94EB5">
        <w:br w:type="page"/>
      </w:r>
    </w:p>
    <w:p w14:paraId="41288EF7" w14:textId="7EA77578" w:rsidR="00F80B02" w:rsidRPr="00B94EB5" w:rsidRDefault="00F80B02" w:rsidP="00F80B02">
      <w:pPr>
        <w:pStyle w:val="Pealkiri1"/>
      </w:pPr>
      <w:bookmarkStart w:id="31" w:name="_Toc69747060"/>
      <w:r w:rsidRPr="00B94EB5">
        <w:lastRenderedPageBreak/>
        <w:t>Summary</w:t>
      </w:r>
      <w:bookmarkEnd w:id="31"/>
    </w:p>
    <w:p w14:paraId="657DCDD0" w14:textId="6AEEA8F2" w:rsidR="005268D3" w:rsidRPr="00B94EB5" w:rsidRDefault="00BC3817">
      <w:pPr>
        <w:pStyle w:val="Pealkiri1"/>
      </w:pPr>
      <w:bookmarkStart w:id="32" w:name="_Toc69747061"/>
      <w:r w:rsidRPr="00B94EB5">
        <w:lastRenderedPageBreak/>
        <w:t>References</w:t>
      </w:r>
      <w:bookmarkEnd w:id="32"/>
    </w:p>
    <w:sdt>
      <w:sdtPr>
        <w:id w:val="25567878"/>
        <w:bibliography/>
      </w:sdtPr>
      <w:sdtEndPr/>
      <w:sdtContent>
        <w:p w14:paraId="007A0155" w14:textId="77777777" w:rsidR="009C2046" w:rsidRDefault="00156940" w:rsidP="007F5D1D">
          <w:pPr>
            <w:keepLines/>
            <w:rPr>
              <w:rFonts w:asciiTheme="minorHAnsi" w:eastAsiaTheme="minorHAnsi" w:hAnsiTheme="minorHAnsi"/>
              <w:noProof/>
              <w:sz w:val="22"/>
              <w:szCs w:val="22"/>
              <w:lang w:val="en-US" w:eastAsia="en-US"/>
            </w:rPr>
          </w:pPr>
          <w:r w:rsidRPr="00B94EB5">
            <w:fldChar w:fldCharType="begin"/>
          </w:r>
          <w:r w:rsidR="002065CD" w:rsidRPr="00B94EB5">
            <w:instrText xml:space="preserve"> BIBLIOGRAPHY  \l 1061 </w:instrText>
          </w:r>
          <w:r w:rsidRPr="00B94EB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9C2046" w14:paraId="40DAF680" w14:textId="77777777">
            <w:trPr>
              <w:divId w:val="508645526"/>
              <w:tblCellSpacing w:w="15" w:type="dxa"/>
            </w:trPr>
            <w:tc>
              <w:tcPr>
                <w:tcW w:w="50" w:type="pct"/>
                <w:hideMark/>
              </w:tcPr>
              <w:p w14:paraId="381936C7" w14:textId="65120C98" w:rsidR="009C2046" w:rsidRDefault="009C2046">
                <w:pPr>
                  <w:pStyle w:val="Bibliograafia"/>
                  <w:rPr>
                    <w:noProof/>
                  </w:rPr>
                </w:pPr>
                <w:r>
                  <w:rPr>
                    <w:noProof/>
                  </w:rPr>
                  <w:t xml:space="preserve">[1] </w:t>
                </w:r>
              </w:p>
            </w:tc>
            <w:tc>
              <w:tcPr>
                <w:tcW w:w="0" w:type="auto"/>
                <w:hideMark/>
              </w:tcPr>
              <w:p w14:paraId="3A574410" w14:textId="77777777" w:rsidR="009C2046" w:rsidRDefault="009C2046">
                <w:pPr>
                  <w:pStyle w:val="Bibliograafia"/>
                  <w:rPr>
                    <w:noProof/>
                  </w:rPr>
                </w:pPr>
                <w:r>
                  <w:rPr>
                    <w:noProof/>
                  </w:rPr>
                  <w:t>Research and Markets, “IoT Middleware Market - Growth, Trends, and Forecasts (2020 - 2025),” Research and Markets, August 2020. [Online]. [Accessed 15 March 2021].</w:t>
                </w:r>
              </w:p>
            </w:tc>
          </w:tr>
          <w:tr w:rsidR="009C2046" w14:paraId="4CC75D91" w14:textId="77777777">
            <w:trPr>
              <w:divId w:val="508645526"/>
              <w:tblCellSpacing w:w="15" w:type="dxa"/>
            </w:trPr>
            <w:tc>
              <w:tcPr>
                <w:tcW w:w="50" w:type="pct"/>
                <w:hideMark/>
              </w:tcPr>
              <w:p w14:paraId="2B2F5A6D" w14:textId="77777777" w:rsidR="009C2046" w:rsidRDefault="009C2046">
                <w:pPr>
                  <w:pStyle w:val="Bibliograafia"/>
                  <w:rPr>
                    <w:noProof/>
                    <w:lang w:val="en-US"/>
                  </w:rPr>
                </w:pPr>
                <w:r>
                  <w:rPr>
                    <w:noProof/>
                    <w:lang w:val="en-US"/>
                  </w:rPr>
                  <w:t xml:space="preserve">[2] </w:t>
                </w:r>
              </w:p>
            </w:tc>
            <w:tc>
              <w:tcPr>
                <w:tcW w:w="0" w:type="auto"/>
                <w:hideMark/>
              </w:tcPr>
              <w:p w14:paraId="52ACDDD7" w14:textId="77777777" w:rsidR="009C2046" w:rsidRDefault="009C2046">
                <w:pPr>
                  <w:pStyle w:val="Bibliograafia"/>
                  <w:rPr>
                    <w:noProof/>
                    <w:lang w:val="en-US"/>
                  </w:rPr>
                </w:pPr>
                <w:r>
                  <w:rPr>
                    <w:noProof/>
                    <w:lang w:val="en-US"/>
                  </w:rPr>
                  <w:t>Adroit Market Research, "Smart Home Automation Market," november 2020. [Online]. Available: https://www.adroitmarketresearch.com/industry-reports/smart-home-automation-market. [Accessed 10 detsember 2020].</w:t>
                </w:r>
              </w:p>
            </w:tc>
          </w:tr>
          <w:tr w:rsidR="009C2046" w14:paraId="5604096C" w14:textId="77777777">
            <w:trPr>
              <w:divId w:val="508645526"/>
              <w:tblCellSpacing w:w="15" w:type="dxa"/>
            </w:trPr>
            <w:tc>
              <w:tcPr>
                <w:tcW w:w="50" w:type="pct"/>
                <w:hideMark/>
              </w:tcPr>
              <w:p w14:paraId="175D6310" w14:textId="77777777" w:rsidR="009C2046" w:rsidRDefault="009C2046">
                <w:pPr>
                  <w:pStyle w:val="Bibliograafia"/>
                  <w:rPr>
                    <w:noProof/>
                  </w:rPr>
                </w:pPr>
                <w:r>
                  <w:rPr>
                    <w:noProof/>
                  </w:rPr>
                  <w:t xml:space="preserve">[3] </w:t>
                </w:r>
              </w:p>
            </w:tc>
            <w:tc>
              <w:tcPr>
                <w:tcW w:w="0" w:type="auto"/>
                <w:hideMark/>
              </w:tcPr>
              <w:p w14:paraId="74AE190D" w14:textId="77777777" w:rsidR="009C2046" w:rsidRDefault="009C2046">
                <w:pPr>
                  <w:pStyle w:val="Bibliograafia"/>
                  <w:rPr>
                    <w:noProof/>
                  </w:rPr>
                </w:pPr>
                <w:r>
                  <w:rPr>
                    <w:noProof/>
                  </w:rPr>
                  <w:t>“Home automation,” 1 January 2021. [Online]. Available: https://en.wikipedia.org/w/index.php?title=Home_automation&amp;oldid=1004185639. [Accessed 3 March 2021].</w:t>
                </w:r>
              </w:p>
            </w:tc>
          </w:tr>
          <w:tr w:rsidR="009C2046" w14:paraId="7F063952" w14:textId="77777777">
            <w:trPr>
              <w:divId w:val="508645526"/>
              <w:tblCellSpacing w:w="15" w:type="dxa"/>
            </w:trPr>
            <w:tc>
              <w:tcPr>
                <w:tcW w:w="50" w:type="pct"/>
                <w:hideMark/>
              </w:tcPr>
              <w:p w14:paraId="73EA5E41" w14:textId="77777777" w:rsidR="009C2046" w:rsidRDefault="009C2046">
                <w:pPr>
                  <w:pStyle w:val="Bibliograafia"/>
                  <w:rPr>
                    <w:noProof/>
                  </w:rPr>
                </w:pPr>
                <w:r>
                  <w:rPr>
                    <w:noProof/>
                  </w:rPr>
                  <w:t xml:space="preserve">[4] </w:t>
                </w:r>
              </w:p>
            </w:tc>
            <w:tc>
              <w:tcPr>
                <w:tcW w:w="0" w:type="auto"/>
                <w:hideMark/>
              </w:tcPr>
              <w:p w14:paraId="012EE4A5" w14:textId="77777777" w:rsidR="009C2046" w:rsidRDefault="009C2046">
                <w:pPr>
                  <w:pStyle w:val="Bibliograafia"/>
                  <w:rPr>
                    <w:noProof/>
                  </w:rPr>
                </w:pPr>
                <w:r>
                  <w:rPr>
                    <w:noProof/>
                  </w:rPr>
                  <w:t>Wikipedia, “Home Assistant,” 30 March 2021. [Online]. Available: https://en.wikipedia.org/wiki/Home_Assistant. [Accessed 31 March 2021].</w:t>
                </w:r>
              </w:p>
            </w:tc>
          </w:tr>
          <w:tr w:rsidR="009C2046" w14:paraId="4121F0E0" w14:textId="77777777">
            <w:trPr>
              <w:divId w:val="508645526"/>
              <w:tblCellSpacing w:w="15" w:type="dxa"/>
            </w:trPr>
            <w:tc>
              <w:tcPr>
                <w:tcW w:w="50" w:type="pct"/>
                <w:hideMark/>
              </w:tcPr>
              <w:p w14:paraId="2CD20583" w14:textId="77777777" w:rsidR="009C2046" w:rsidRDefault="009C2046">
                <w:pPr>
                  <w:pStyle w:val="Bibliograafia"/>
                  <w:rPr>
                    <w:noProof/>
                  </w:rPr>
                </w:pPr>
                <w:r>
                  <w:rPr>
                    <w:noProof/>
                  </w:rPr>
                  <w:t xml:space="preserve">[5] </w:t>
                </w:r>
              </w:p>
            </w:tc>
            <w:tc>
              <w:tcPr>
                <w:tcW w:w="0" w:type="auto"/>
                <w:hideMark/>
              </w:tcPr>
              <w:p w14:paraId="102A483C" w14:textId="77777777" w:rsidR="009C2046" w:rsidRDefault="009C2046">
                <w:pPr>
                  <w:pStyle w:val="Bibliograafia"/>
                  <w:rPr>
                    <w:noProof/>
                  </w:rPr>
                </w:pPr>
                <w:r>
                  <w:rPr>
                    <w:noProof/>
                  </w:rPr>
                  <w:t>“​Home Assistant lets you automate your smart home without giving up privacy,” 10 May 2018. [Online]. Available: https://www.the-ambient.com/features/home-assistant-automation-privacy-582. [Accessed 31 March 2021].</w:t>
                </w:r>
              </w:p>
            </w:tc>
          </w:tr>
          <w:tr w:rsidR="009C2046" w14:paraId="792DD9D6" w14:textId="77777777">
            <w:trPr>
              <w:divId w:val="508645526"/>
              <w:tblCellSpacing w:w="15" w:type="dxa"/>
            </w:trPr>
            <w:tc>
              <w:tcPr>
                <w:tcW w:w="50" w:type="pct"/>
                <w:hideMark/>
              </w:tcPr>
              <w:p w14:paraId="4E229B5D" w14:textId="77777777" w:rsidR="009C2046" w:rsidRDefault="009C2046">
                <w:pPr>
                  <w:pStyle w:val="Bibliograafia"/>
                  <w:rPr>
                    <w:noProof/>
                  </w:rPr>
                </w:pPr>
                <w:r>
                  <w:rPr>
                    <w:noProof/>
                  </w:rPr>
                  <w:t xml:space="preserve">[6] </w:t>
                </w:r>
              </w:p>
            </w:tc>
            <w:tc>
              <w:tcPr>
                <w:tcW w:w="0" w:type="auto"/>
                <w:hideMark/>
              </w:tcPr>
              <w:p w14:paraId="20AF1E65" w14:textId="77777777" w:rsidR="009C2046" w:rsidRDefault="009C2046">
                <w:pPr>
                  <w:pStyle w:val="Bibliograafia"/>
                  <w:rPr>
                    <w:noProof/>
                  </w:rPr>
                </w:pPr>
                <w:r>
                  <w:rPr>
                    <w:noProof/>
                  </w:rPr>
                  <w:t>P. Schoutsen, “Perfect Home Automation,” 19 January 2016. [Online]. Available: https://www.home-assistant.io/blog/2016/01/19/perfect-home-automation/. [Accessed 31 March 2021].</w:t>
                </w:r>
              </w:p>
            </w:tc>
          </w:tr>
          <w:tr w:rsidR="009C2046" w14:paraId="2496508E" w14:textId="77777777">
            <w:trPr>
              <w:divId w:val="508645526"/>
              <w:tblCellSpacing w:w="15" w:type="dxa"/>
            </w:trPr>
            <w:tc>
              <w:tcPr>
                <w:tcW w:w="50" w:type="pct"/>
                <w:hideMark/>
              </w:tcPr>
              <w:p w14:paraId="6F0ADC14" w14:textId="77777777" w:rsidR="009C2046" w:rsidRDefault="009C2046">
                <w:pPr>
                  <w:pStyle w:val="Bibliograafia"/>
                  <w:rPr>
                    <w:noProof/>
                  </w:rPr>
                </w:pPr>
                <w:r>
                  <w:rPr>
                    <w:noProof/>
                  </w:rPr>
                  <w:t xml:space="preserve">[7] </w:t>
                </w:r>
              </w:p>
            </w:tc>
            <w:tc>
              <w:tcPr>
                <w:tcW w:w="0" w:type="auto"/>
                <w:hideMark/>
              </w:tcPr>
              <w:p w14:paraId="0EA9D67E" w14:textId="77777777" w:rsidR="009C2046" w:rsidRDefault="009C2046">
                <w:pPr>
                  <w:pStyle w:val="Bibliograafia"/>
                  <w:rPr>
                    <w:noProof/>
                  </w:rPr>
                </w:pPr>
                <w:r>
                  <w:rPr>
                    <w:noProof/>
                  </w:rPr>
                  <w:t>Home Assistant, “Documentation,” Home Asisstant, [Online]. Available: https://www.home-assistant.io/docs/. [Accessed 31 March 2021].</w:t>
                </w:r>
              </w:p>
            </w:tc>
          </w:tr>
          <w:tr w:rsidR="009C2046" w14:paraId="252B948D" w14:textId="77777777">
            <w:trPr>
              <w:divId w:val="508645526"/>
              <w:tblCellSpacing w:w="15" w:type="dxa"/>
            </w:trPr>
            <w:tc>
              <w:tcPr>
                <w:tcW w:w="50" w:type="pct"/>
                <w:hideMark/>
              </w:tcPr>
              <w:p w14:paraId="359D1494" w14:textId="77777777" w:rsidR="009C2046" w:rsidRDefault="009C2046">
                <w:pPr>
                  <w:pStyle w:val="Bibliograafia"/>
                  <w:rPr>
                    <w:noProof/>
                  </w:rPr>
                </w:pPr>
                <w:r>
                  <w:rPr>
                    <w:noProof/>
                  </w:rPr>
                  <w:t xml:space="preserve">[8] </w:t>
                </w:r>
              </w:p>
            </w:tc>
            <w:tc>
              <w:tcPr>
                <w:tcW w:w="0" w:type="auto"/>
                <w:hideMark/>
              </w:tcPr>
              <w:p w14:paraId="662B460F" w14:textId="77777777" w:rsidR="009C2046" w:rsidRDefault="009C2046">
                <w:pPr>
                  <w:pStyle w:val="Bibliograafia"/>
                  <w:rPr>
                    <w:noProof/>
                  </w:rPr>
                </w:pPr>
                <w:r>
                  <w:rPr>
                    <w:noProof/>
                  </w:rPr>
                  <w:t>OpenHAB Foundation, “Introduction,” OpenHAB Foundation, [Online]. Available: https://www.openhab.org/docs/. [Accessed 31 March 2021].</w:t>
                </w:r>
              </w:p>
            </w:tc>
          </w:tr>
          <w:tr w:rsidR="009C2046" w14:paraId="537A23EF" w14:textId="77777777">
            <w:trPr>
              <w:divId w:val="508645526"/>
              <w:tblCellSpacing w:w="15" w:type="dxa"/>
            </w:trPr>
            <w:tc>
              <w:tcPr>
                <w:tcW w:w="50" w:type="pct"/>
                <w:hideMark/>
              </w:tcPr>
              <w:p w14:paraId="13EEBCAB" w14:textId="77777777" w:rsidR="009C2046" w:rsidRDefault="009C2046">
                <w:pPr>
                  <w:pStyle w:val="Bibliograafia"/>
                  <w:rPr>
                    <w:noProof/>
                  </w:rPr>
                </w:pPr>
                <w:r>
                  <w:rPr>
                    <w:noProof/>
                  </w:rPr>
                  <w:t xml:space="preserve">[9] </w:t>
                </w:r>
              </w:p>
            </w:tc>
            <w:tc>
              <w:tcPr>
                <w:tcW w:w="0" w:type="auto"/>
                <w:hideMark/>
              </w:tcPr>
              <w:p w14:paraId="48C89E9F" w14:textId="77777777" w:rsidR="009C2046" w:rsidRDefault="009C2046">
                <w:pPr>
                  <w:pStyle w:val="Bibliograafia"/>
                  <w:rPr>
                    <w:noProof/>
                  </w:rPr>
                </w:pPr>
                <w:r>
                  <w:rPr>
                    <w:noProof/>
                  </w:rPr>
                  <w:t>K. Kreuzer, “openHAB 2.0 and Eclipse SmartHome,” 16 June 2014. [Online]. Available: http://www.kaikreuzer.de/2014/06/16/openhab-20-and-eclipse-smarthome/#ug. [Accessed 31 March 2021].</w:t>
                </w:r>
              </w:p>
            </w:tc>
          </w:tr>
          <w:tr w:rsidR="009C2046" w14:paraId="05CA39D1" w14:textId="77777777">
            <w:trPr>
              <w:divId w:val="508645526"/>
              <w:tblCellSpacing w:w="15" w:type="dxa"/>
            </w:trPr>
            <w:tc>
              <w:tcPr>
                <w:tcW w:w="50" w:type="pct"/>
                <w:hideMark/>
              </w:tcPr>
              <w:p w14:paraId="0FC1706D" w14:textId="77777777" w:rsidR="009C2046" w:rsidRDefault="009C2046">
                <w:pPr>
                  <w:pStyle w:val="Bibliograafia"/>
                  <w:rPr>
                    <w:noProof/>
                  </w:rPr>
                </w:pPr>
                <w:r>
                  <w:rPr>
                    <w:noProof/>
                  </w:rPr>
                  <w:t xml:space="preserve">[10] </w:t>
                </w:r>
              </w:p>
            </w:tc>
            <w:tc>
              <w:tcPr>
                <w:tcW w:w="0" w:type="auto"/>
                <w:hideMark/>
              </w:tcPr>
              <w:p w14:paraId="0B02CEF5" w14:textId="77777777" w:rsidR="009C2046" w:rsidRDefault="009C2046">
                <w:pPr>
                  <w:pStyle w:val="Bibliograafia"/>
                  <w:rPr>
                    <w:noProof/>
                  </w:rPr>
                </w:pPr>
                <w:r>
                  <w:rPr>
                    <w:noProof/>
                  </w:rPr>
                  <w:t>openHAB Foundation, “Who We Are,” openHAB Foundation, [Online]. Available: https://www.openhab.org/about/who-we-are.html. [Accessed 31 March 2021].</w:t>
                </w:r>
              </w:p>
            </w:tc>
          </w:tr>
          <w:tr w:rsidR="009C2046" w14:paraId="3959B3F5" w14:textId="77777777">
            <w:trPr>
              <w:divId w:val="508645526"/>
              <w:tblCellSpacing w:w="15" w:type="dxa"/>
            </w:trPr>
            <w:tc>
              <w:tcPr>
                <w:tcW w:w="50" w:type="pct"/>
                <w:hideMark/>
              </w:tcPr>
              <w:p w14:paraId="3A18ABDE" w14:textId="77777777" w:rsidR="009C2046" w:rsidRDefault="009C2046">
                <w:pPr>
                  <w:pStyle w:val="Bibliograafia"/>
                  <w:rPr>
                    <w:noProof/>
                  </w:rPr>
                </w:pPr>
                <w:r>
                  <w:rPr>
                    <w:noProof/>
                  </w:rPr>
                  <w:t xml:space="preserve">[11] </w:t>
                </w:r>
              </w:p>
            </w:tc>
            <w:tc>
              <w:tcPr>
                <w:tcW w:w="0" w:type="auto"/>
                <w:hideMark/>
              </w:tcPr>
              <w:p w14:paraId="5F862C2D" w14:textId="77777777" w:rsidR="009C2046" w:rsidRDefault="009C2046">
                <w:pPr>
                  <w:pStyle w:val="Bibliograafia"/>
                  <w:rPr>
                    <w:noProof/>
                  </w:rPr>
                </w:pPr>
                <w:r>
                  <w:rPr>
                    <w:noProof/>
                  </w:rPr>
                  <w:t>OpenHAB Foundation, “Textual Rules,” OpenHAB Foundation, [Online]. Available: https://www.openhab.org/docs/configuration/rules-dsl.html. [Accessed 31 March 2021].</w:t>
                </w:r>
              </w:p>
            </w:tc>
          </w:tr>
          <w:tr w:rsidR="009C2046" w14:paraId="4AA77683" w14:textId="77777777">
            <w:trPr>
              <w:divId w:val="508645526"/>
              <w:tblCellSpacing w:w="15" w:type="dxa"/>
            </w:trPr>
            <w:tc>
              <w:tcPr>
                <w:tcW w:w="50" w:type="pct"/>
                <w:hideMark/>
              </w:tcPr>
              <w:p w14:paraId="41599047" w14:textId="77777777" w:rsidR="009C2046" w:rsidRDefault="009C2046">
                <w:pPr>
                  <w:pStyle w:val="Bibliograafia"/>
                  <w:rPr>
                    <w:noProof/>
                  </w:rPr>
                </w:pPr>
                <w:r>
                  <w:rPr>
                    <w:noProof/>
                  </w:rPr>
                  <w:t xml:space="preserve">[12] </w:t>
                </w:r>
              </w:p>
            </w:tc>
            <w:tc>
              <w:tcPr>
                <w:tcW w:w="0" w:type="auto"/>
                <w:hideMark/>
              </w:tcPr>
              <w:p w14:paraId="2400B834" w14:textId="77777777" w:rsidR="009C2046" w:rsidRDefault="009C2046">
                <w:pPr>
                  <w:pStyle w:val="Bibliograafia"/>
                  <w:rPr>
                    <w:noProof/>
                  </w:rPr>
                </w:pPr>
                <w:r>
                  <w:rPr>
                    <w:noProof/>
                  </w:rPr>
                  <w:t>Wikipedia, “HomeKit,” 10 January 2021. [Online]. Available: https://en.wikipedia.org/wiki/HomeKit. [Accessed 17 April 2021].</w:t>
                </w:r>
              </w:p>
            </w:tc>
          </w:tr>
          <w:tr w:rsidR="009C2046" w14:paraId="2547C26D" w14:textId="77777777">
            <w:trPr>
              <w:divId w:val="508645526"/>
              <w:tblCellSpacing w:w="15" w:type="dxa"/>
            </w:trPr>
            <w:tc>
              <w:tcPr>
                <w:tcW w:w="50" w:type="pct"/>
                <w:hideMark/>
              </w:tcPr>
              <w:p w14:paraId="157A4E58" w14:textId="77777777" w:rsidR="009C2046" w:rsidRDefault="009C2046">
                <w:pPr>
                  <w:pStyle w:val="Bibliograafia"/>
                  <w:rPr>
                    <w:noProof/>
                  </w:rPr>
                </w:pPr>
                <w:r>
                  <w:rPr>
                    <w:noProof/>
                  </w:rPr>
                  <w:t xml:space="preserve">[13] </w:t>
                </w:r>
              </w:p>
            </w:tc>
            <w:tc>
              <w:tcPr>
                <w:tcW w:w="0" w:type="auto"/>
                <w:hideMark/>
              </w:tcPr>
              <w:p w14:paraId="101C35C7" w14:textId="77777777" w:rsidR="009C2046" w:rsidRDefault="009C2046">
                <w:pPr>
                  <w:pStyle w:val="Bibliograafia"/>
                  <w:rPr>
                    <w:noProof/>
                  </w:rPr>
                </w:pPr>
                <w:r>
                  <w:rPr>
                    <w:noProof/>
                  </w:rPr>
                  <w:t>Wikipedia, “Arduino,” 17 March 2021. [Online]. Available: https://en.wikipedia.org/wiki/Arduino. [Accessed 11 April 2021].</w:t>
                </w:r>
              </w:p>
            </w:tc>
          </w:tr>
          <w:tr w:rsidR="009C2046" w14:paraId="74F2D9AF" w14:textId="77777777">
            <w:trPr>
              <w:divId w:val="508645526"/>
              <w:tblCellSpacing w:w="15" w:type="dxa"/>
            </w:trPr>
            <w:tc>
              <w:tcPr>
                <w:tcW w:w="50" w:type="pct"/>
                <w:hideMark/>
              </w:tcPr>
              <w:p w14:paraId="4CFA8CBD" w14:textId="77777777" w:rsidR="009C2046" w:rsidRDefault="009C2046">
                <w:pPr>
                  <w:pStyle w:val="Bibliograafia"/>
                  <w:rPr>
                    <w:noProof/>
                  </w:rPr>
                </w:pPr>
                <w:r>
                  <w:rPr>
                    <w:noProof/>
                  </w:rPr>
                  <w:t xml:space="preserve">[14] </w:t>
                </w:r>
              </w:p>
            </w:tc>
            <w:tc>
              <w:tcPr>
                <w:tcW w:w="0" w:type="auto"/>
                <w:hideMark/>
              </w:tcPr>
              <w:p w14:paraId="42F610E4" w14:textId="77777777" w:rsidR="009C2046" w:rsidRDefault="009C2046">
                <w:pPr>
                  <w:pStyle w:val="Bibliograafia"/>
                  <w:rPr>
                    <w:noProof/>
                  </w:rPr>
                </w:pPr>
                <w:r>
                  <w:rPr>
                    <w:noProof/>
                  </w:rPr>
                  <w:t>Wikipedia, “Philips Hue,” 7 April 2021. [Online]. Available: https://en.wikipedia.org/wiki/Philips_Hue. [Accessed 11 April 2021].</w:t>
                </w:r>
              </w:p>
            </w:tc>
          </w:tr>
          <w:tr w:rsidR="009C2046" w14:paraId="7EFDD864" w14:textId="77777777">
            <w:trPr>
              <w:divId w:val="508645526"/>
              <w:tblCellSpacing w:w="15" w:type="dxa"/>
            </w:trPr>
            <w:tc>
              <w:tcPr>
                <w:tcW w:w="50" w:type="pct"/>
                <w:hideMark/>
              </w:tcPr>
              <w:p w14:paraId="23960D21" w14:textId="77777777" w:rsidR="009C2046" w:rsidRDefault="009C2046">
                <w:pPr>
                  <w:pStyle w:val="Bibliograafia"/>
                  <w:rPr>
                    <w:noProof/>
                    <w:lang w:val="en-US"/>
                  </w:rPr>
                </w:pPr>
                <w:r>
                  <w:rPr>
                    <w:noProof/>
                    <w:lang w:val="en-US"/>
                  </w:rPr>
                  <w:t xml:space="preserve">[15] </w:t>
                </w:r>
              </w:p>
            </w:tc>
            <w:tc>
              <w:tcPr>
                <w:tcW w:w="0" w:type="auto"/>
                <w:hideMark/>
              </w:tcPr>
              <w:p w14:paraId="4E827CE2" w14:textId="77777777" w:rsidR="009C2046" w:rsidRDefault="009C2046">
                <w:pPr>
                  <w:pStyle w:val="Bibliograafia"/>
                  <w:rPr>
                    <w:noProof/>
                    <w:lang w:val="en-US"/>
                  </w:rPr>
                </w:pPr>
                <w:r>
                  <w:rPr>
                    <w:noProof/>
                    <w:lang w:val="en-US"/>
                  </w:rPr>
                  <w:t>RASPBERRY PI FOUNDATION, "Raspberry Pi 4 Tech Specs," RASPBERRY PI FOUNDATION, [Online]. Available: https://www.raspberrypi.org/products/raspberry-pi-4-model-b/specifications/?resellerType=home. [Accessed 10 detsember 2020].</w:t>
                </w:r>
              </w:p>
            </w:tc>
          </w:tr>
          <w:tr w:rsidR="009C2046" w14:paraId="623DBE9B" w14:textId="77777777">
            <w:trPr>
              <w:divId w:val="508645526"/>
              <w:tblCellSpacing w:w="15" w:type="dxa"/>
            </w:trPr>
            <w:tc>
              <w:tcPr>
                <w:tcW w:w="50" w:type="pct"/>
                <w:hideMark/>
              </w:tcPr>
              <w:p w14:paraId="6B6382EA" w14:textId="77777777" w:rsidR="009C2046" w:rsidRDefault="009C2046">
                <w:pPr>
                  <w:pStyle w:val="Bibliograafia"/>
                  <w:rPr>
                    <w:noProof/>
                    <w:lang w:val="en-US"/>
                  </w:rPr>
                </w:pPr>
                <w:r>
                  <w:rPr>
                    <w:noProof/>
                    <w:lang w:val="en-US"/>
                  </w:rPr>
                  <w:t xml:space="preserve">[16] </w:t>
                </w:r>
              </w:p>
            </w:tc>
            <w:tc>
              <w:tcPr>
                <w:tcW w:w="0" w:type="auto"/>
                <w:hideMark/>
              </w:tcPr>
              <w:p w14:paraId="63A23E52" w14:textId="77777777" w:rsidR="009C2046" w:rsidRDefault="009C2046">
                <w:pPr>
                  <w:pStyle w:val="Bibliograafia"/>
                  <w:rPr>
                    <w:noProof/>
                    <w:lang w:val="en-US"/>
                  </w:rPr>
                </w:pPr>
                <w:r>
                  <w:rPr>
                    <w:noProof/>
                    <w:lang w:val="en-US"/>
                  </w:rPr>
                  <w:t>o. Community, "openHABian - Hassle-free openHAB Setup," openHAB Foundation, 7 detsember 2020. [Online]. Available: https://www.openhab.org/docs/installation/openhabian.html#features. [Accessed 10 detsember 2020].</w:t>
                </w:r>
              </w:p>
            </w:tc>
          </w:tr>
        </w:tbl>
        <w:p w14:paraId="75C632F2" w14:textId="77777777" w:rsidR="009C2046" w:rsidRDefault="009C2046">
          <w:pPr>
            <w:divId w:val="508645526"/>
            <w:rPr>
              <w:rFonts w:eastAsia="Times New Roman"/>
              <w:noProof/>
            </w:rPr>
          </w:pPr>
        </w:p>
        <w:p w14:paraId="6CF9F884" w14:textId="5C410013" w:rsidR="006A3515" w:rsidRPr="00B94EB5" w:rsidRDefault="00156940" w:rsidP="007F5D1D">
          <w:pPr>
            <w:keepLines/>
          </w:pPr>
          <w:r w:rsidRPr="00B94EB5">
            <w:fldChar w:fldCharType="end"/>
          </w:r>
        </w:p>
      </w:sdtContent>
    </w:sdt>
    <w:sectPr w:rsidR="006A3515" w:rsidRPr="00B94EB5" w:rsidSect="003B6ED0">
      <w:footerReference w:type="default" r:id="rId12"/>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9247E" w14:textId="77777777" w:rsidR="009C5DAD" w:rsidRDefault="009C5DAD" w:rsidP="00FB55BE">
      <w:pPr>
        <w:spacing w:before="0" w:after="0"/>
      </w:pPr>
      <w:r>
        <w:separator/>
      </w:r>
    </w:p>
  </w:endnote>
  <w:endnote w:type="continuationSeparator" w:id="0">
    <w:p w14:paraId="100EE2BB" w14:textId="77777777" w:rsidR="009C5DAD" w:rsidRDefault="009C5DAD"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47611"/>
      <w:docPartObj>
        <w:docPartGallery w:val="Page Numbers (Bottom of Page)"/>
        <w:docPartUnique/>
      </w:docPartObj>
    </w:sdtPr>
    <w:sdtEndPr/>
    <w:sdtContent>
      <w:p w14:paraId="69B4DC1D" w14:textId="77777777" w:rsidR="002F4DAF" w:rsidRDefault="002F4DAF">
        <w:pPr>
          <w:pStyle w:val="Jalus"/>
          <w:jc w:val="center"/>
        </w:pPr>
        <w:r>
          <w:fldChar w:fldCharType="begin"/>
        </w:r>
        <w:r>
          <w:instrText xml:space="preserve"> PAGE   \* MERGEFORMAT </w:instrText>
        </w:r>
        <w:r>
          <w:fldChar w:fldCharType="separate"/>
        </w:r>
        <w:r>
          <w:rPr>
            <w:noProof/>
          </w:rPr>
          <w:t>15</w:t>
        </w:r>
        <w:r>
          <w:rPr>
            <w:noProof/>
          </w:rPr>
          <w:fldChar w:fldCharType="end"/>
        </w:r>
      </w:p>
    </w:sdtContent>
  </w:sdt>
  <w:p w14:paraId="5A6D359A" w14:textId="77777777" w:rsidR="002F4DAF" w:rsidRDefault="002F4DAF">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24EF0" w14:textId="77777777" w:rsidR="009C5DAD" w:rsidRDefault="009C5DAD" w:rsidP="00FB55BE">
      <w:pPr>
        <w:spacing w:before="0" w:after="0"/>
      </w:pPr>
      <w:r>
        <w:separator/>
      </w:r>
    </w:p>
  </w:footnote>
  <w:footnote w:type="continuationSeparator" w:id="0">
    <w:p w14:paraId="3B380E98" w14:textId="77777777" w:rsidR="009C5DAD" w:rsidRDefault="009C5DAD"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48E6"/>
    <w:multiLevelType w:val="multilevel"/>
    <w:tmpl w:val="1D86ED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813C0C"/>
    <w:multiLevelType w:val="hybridMultilevel"/>
    <w:tmpl w:val="A35EC32C"/>
    <w:lvl w:ilvl="0" w:tplc="04250001">
      <w:start w:val="1"/>
      <w:numFmt w:val="bullet"/>
      <w:lvlText w:val=""/>
      <w:lvlJc w:val="left"/>
      <w:pPr>
        <w:ind w:left="15120" w:hanging="360"/>
      </w:pPr>
      <w:rPr>
        <w:rFonts w:ascii="Symbol" w:hAnsi="Symbol" w:hint="default"/>
      </w:rPr>
    </w:lvl>
    <w:lvl w:ilvl="1" w:tplc="04250003" w:tentative="1">
      <w:start w:val="1"/>
      <w:numFmt w:val="bullet"/>
      <w:lvlText w:val="o"/>
      <w:lvlJc w:val="left"/>
      <w:pPr>
        <w:ind w:left="15840" w:hanging="360"/>
      </w:pPr>
      <w:rPr>
        <w:rFonts w:ascii="Courier New" w:hAnsi="Courier New" w:cs="Courier New" w:hint="default"/>
      </w:rPr>
    </w:lvl>
    <w:lvl w:ilvl="2" w:tplc="04250005" w:tentative="1">
      <w:start w:val="1"/>
      <w:numFmt w:val="bullet"/>
      <w:lvlText w:val=""/>
      <w:lvlJc w:val="left"/>
      <w:pPr>
        <w:ind w:left="16560" w:hanging="360"/>
      </w:pPr>
      <w:rPr>
        <w:rFonts w:ascii="Wingdings" w:hAnsi="Wingdings" w:hint="default"/>
      </w:rPr>
    </w:lvl>
    <w:lvl w:ilvl="3" w:tplc="04250001" w:tentative="1">
      <w:start w:val="1"/>
      <w:numFmt w:val="bullet"/>
      <w:lvlText w:val=""/>
      <w:lvlJc w:val="left"/>
      <w:pPr>
        <w:ind w:left="17280" w:hanging="360"/>
      </w:pPr>
      <w:rPr>
        <w:rFonts w:ascii="Symbol" w:hAnsi="Symbol" w:hint="default"/>
      </w:rPr>
    </w:lvl>
    <w:lvl w:ilvl="4" w:tplc="04250003" w:tentative="1">
      <w:start w:val="1"/>
      <w:numFmt w:val="bullet"/>
      <w:lvlText w:val="o"/>
      <w:lvlJc w:val="left"/>
      <w:pPr>
        <w:ind w:left="18000" w:hanging="360"/>
      </w:pPr>
      <w:rPr>
        <w:rFonts w:ascii="Courier New" w:hAnsi="Courier New" w:cs="Courier New" w:hint="default"/>
      </w:rPr>
    </w:lvl>
    <w:lvl w:ilvl="5" w:tplc="04250005" w:tentative="1">
      <w:start w:val="1"/>
      <w:numFmt w:val="bullet"/>
      <w:lvlText w:val=""/>
      <w:lvlJc w:val="left"/>
      <w:pPr>
        <w:ind w:left="18720" w:hanging="360"/>
      </w:pPr>
      <w:rPr>
        <w:rFonts w:ascii="Wingdings" w:hAnsi="Wingdings" w:hint="default"/>
      </w:rPr>
    </w:lvl>
    <w:lvl w:ilvl="6" w:tplc="04250001" w:tentative="1">
      <w:start w:val="1"/>
      <w:numFmt w:val="bullet"/>
      <w:lvlText w:val=""/>
      <w:lvlJc w:val="left"/>
      <w:pPr>
        <w:ind w:left="19440" w:hanging="360"/>
      </w:pPr>
      <w:rPr>
        <w:rFonts w:ascii="Symbol" w:hAnsi="Symbol" w:hint="default"/>
      </w:rPr>
    </w:lvl>
    <w:lvl w:ilvl="7" w:tplc="04250003" w:tentative="1">
      <w:start w:val="1"/>
      <w:numFmt w:val="bullet"/>
      <w:lvlText w:val="o"/>
      <w:lvlJc w:val="left"/>
      <w:pPr>
        <w:ind w:left="20160" w:hanging="360"/>
      </w:pPr>
      <w:rPr>
        <w:rFonts w:ascii="Courier New" w:hAnsi="Courier New" w:cs="Courier New" w:hint="default"/>
      </w:rPr>
    </w:lvl>
    <w:lvl w:ilvl="8" w:tplc="04250005" w:tentative="1">
      <w:start w:val="1"/>
      <w:numFmt w:val="bullet"/>
      <w:lvlText w:val=""/>
      <w:lvlJc w:val="left"/>
      <w:pPr>
        <w:ind w:left="20880" w:hanging="360"/>
      </w:pPr>
      <w:rPr>
        <w:rFonts w:ascii="Wingdings" w:hAnsi="Wingdings" w:hint="default"/>
      </w:rPr>
    </w:lvl>
  </w:abstractNum>
  <w:abstractNum w:abstractNumId="2" w15:restartNumberingAfterBreak="0">
    <w:nsid w:val="09941777"/>
    <w:multiLevelType w:val="hybridMultilevel"/>
    <w:tmpl w:val="CA38788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0DC6B9B"/>
    <w:multiLevelType w:val="multilevel"/>
    <w:tmpl w:val="F32C79C6"/>
    <w:lvl w:ilvl="0">
      <w:start w:val="1"/>
      <w:numFmt w:val="decimal"/>
      <w:pStyle w:val="Pealkiri1"/>
      <w:lvlText w:val="%1."/>
      <w:lvlJc w:val="left"/>
      <w:pPr>
        <w:ind w:left="360" w:hanging="360"/>
      </w:pPr>
      <w:rPr>
        <w:rFonts w:asciiTheme="majorHAnsi" w:hAnsiTheme="majorHAnsi" w:hint="default"/>
        <w:b/>
        <w:bCs w:val="0"/>
        <w:i w:val="0"/>
        <w:iCs w:val="0"/>
        <w:caps w:val="0"/>
        <w:smallCaps w:val="0"/>
        <w:strike w:val="0"/>
        <w:dstrike w:val="0"/>
        <w:noProof w:val="0"/>
        <w:snapToGrid w:val="0"/>
        <w:vanish w:val="0"/>
        <w:color w:val="000000"/>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ealkiri2"/>
      <w:lvlText w:val="%1.%2"/>
      <w:lvlJc w:val="left"/>
      <w:pPr>
        <w:ind w:left="576" w:hanging="576"/>
      </w:pPr>
      <w:rPr>
        <w:rFonts w:asciiTheme="majorHAnsi" w:hAnsiTheme="majorHAnsi" w:hint="default"/>
        <w:b/>
        <w:i w:val="0"/>
        <w:sz w:val="26"/>
      </w:rPr>
    </w:lvl>
    <w:lvl w:ilvl="2">
      <w:start w:val="1"/>
      <w:numFmt w:val="decimal"/>
      <w:pStyle w:val="Pealkiri3"/>
      <w:lvlText w:val="%1.%2.%3"/>
      <w:lvlJc w:val="left"/>
      <w:pPr>
        <w:ind w:left="720" w:hanging="720"/>
      </w:pPr>
      <w:rPr>
        <w:rFonts w:asciiTheme="majorHAnsi" w:hAnsiTheme="majorHAnsi" w:hint="default"/>
        <w:b/>
        <w:i w:val="0"/>
      </w:rPr>
    </w:lvl>
    <w:lvl w:ilvl="3">
      <w:start w:val="1"/>
      <w:numFmt w:val="decimal"/>
      <w:pStyle w:val="Pealkiri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6345EBA"/>
    <w:multiLevelType w:val="hybridMultilevel"/>
    <w:tmpl w:val="B876FE7E"/>
    <w:lvl w:ilvl="0" w:tplc="04250001">
      <w:start w:val="1"/>
      <w:numFmt w:val="bullet"/>
      <w:lvlText w:val=""/>
      <w:lvlJc w:val="left"/>
      <w:pPr>
        <w:ind w:left="6480" w:hanging="360"/>
      </w:pPr>
      <w:rPr>
        <w:rFonts w:ascii="Symbol" w:hAnsi="Symbol" w:hint="default"/>
      </w:rPr>
    </w:lvl>
    <w:lvl w:ilvl="1" w:tplc="04250003" w:tentative="1">
      <w:start w:val="1"/>
      <w:numFmt w:val="bullet"/>
      <w:lvlText w:val="o"/>
      <w:lvlJc w:val="left"/>
      <w:pPr>
        <w:ind w:left="7200" w:hanging="360"/>
      </w:pPr>
      <w:rPr>
        <w:rFonts w:ascii="Courier New" w:hAnsi="Courier New" w:cs="Courier New" w:hint="default"/>
      </w:rPr>
    </w:lvl>
    <w:lvl w:ilvl="2" w:tplc="04250005" w:tentative="1">
      <w:start w:val="1"/>
      <w:numFmt w:val="bullet"/>
      <w:lvlText w:val=""/>
      <w:lvlJc w:val="left"/>
      <w:pPr>
        <w:ind w:left="7920" w:hanging="360"/>
      </w:pPr>
      <w:rPr>
        <w:rFonts w:ascii="Wingdings" w:hAnsi="Wingdings" w:hint="default"/>
      </w:rPr>
    </w:lvl>
    <w:lvl w:ilvl="3" w:tplc="04250001" w:tentative="1">
      <w:start w:val="1"/>
      <w:numFmt w:val="bullet"/>
      <w:lvlText w:val=""/>
      <w:lvlJc w:val="left"/>
      <w:pPr>
        <w:ind w:left="8640" w:hanging="360"/>
      </w:pPr>
      <w:rPr>
        <w:rFonts w:ascii="Symbol" w:hAnsi="Symbol" w:hint="default"/>
      </w:rPr>
    </w:lvl>
    <w:lvl w:ilvl="4" w:tplc="04250003" w:tentative="1">
      <w:start w:val="1"/>
      <w:numFmt w:val="bullet"/>
      <w:lvlText w:val="o"/>
      <w:lvlJc w:val="left"/>
      <w:pPr>
        <w:ind w:left="9360" w:hanging="360"/>
      </w:pPr>
      <w:rPr>
        <w:rFonts w:ascii="Courier New" w:hAnsi="Courier New" w:cs="Courier New" w:hint="default"/>
      </w:rPr>
    </w:lvl>
    <w:lvl w:ilvl="5" w:tplc="04250005" w:tentative="1">
      <w:start w:val="1"/>
      <w:numFmt w:val="bullet"/>
      <w:lvlText w:val=""/>
      <w:lvlJc w:val="left"/>
      <w:pPr>
        <w:ind w:left="10080" w:hanging="360"/>
      </w:pPr>
      <w:rPr>
        <w:rFonts w:ascii="Wingdings" w:hAnsi="Wingdings" w:hint="default"/>
      </w:rPr>
    </w:lvl>
    <w:lvl w:ilvl="6" w:tplc="04250001" w:tentative="1">
      <w:start w:val="1"/>
      <w:numFmt w:val="bullet"/>
      <w:lvlText w:val=""/>
      <w:lvlJc w:val="left"/>
      <w:pPr>
        <w:ind w:left="10800" w:hanging="360"/>
      </w:pPr>
      <w:rPr>
        <w:rFonts w:ascii="Symbol" w:hAnsi="Symbol" w:hint="default"/>
      </w:rPr>
    </w:lvl>
    <w:lvl w:ilvl="7" w:tplc="04250003" w:tentative="1">
      <w:start w:val="1"/>
      <w:numFmt w:val="bullet"/>
      <w:lvlText w:val="o"/>
      <w:lvlJc w:val="left"/>
      <w:pPr>
        <w:ind w:left="11520" w:hanging="360"/>
      </w:pPr>
      <w:rPr>
        <w:rFonts w:ascii="Courier New" w:hAnsi="Courier New" w:cs="Courier New" w:hint="default"/>
      </w:rPr>
    </w:lvl>
    <w:lvl w:ilvl="8" w:tplc="04250005" w:tentative="1">
      <w:start w:val="1"/>
      <w:numFmt w:val="bullet"/>
      <w:lvlText w:val=""/>
      <w:lvlJc w:val="left"/>
      <w:pPr>
        <w:ind w:left="12240" w:hanging="360"/>
      </w:pPr>
      <w:rPr>
        <w:rFonts w:ascii="Wingdings" w:hAnsi="Wingdings" w:hint="default"/>
      </w:rPr>
    </w:lvl>
  </w:abstractNum>
  <w:abstractNum w:abstractNumId="5" w15:restartNumberingAfterBreak="0">
    <w:nsid w:val="29CE7562"/>
    <w:multiLevelType w:val="hybridMultilevel"/>
    <w:tmpl w:val="09F20DCC"/>
    <w:lvl w:ilvl="0" w:tplc="04250001">
      <w:start w:val="1"/>
      <w:numFmt w:val="bullet"/>
      <w:lvlText w:val=""/>
      <w:lvlJc w:val="left"/>
      <w:pPr>
        <w:ind w:left="3600" w:hanging="360"/>
      </w:pPr>
      <w:rPr>
        <w:rFonts w:ascii="Symbol" w:hAnsi="Symbol" w:hint="default"/>
      </w:rPr>
    </w:lvl>
    <w:lvl w:ilvl="1" w:tplc="04250003" w:tentative="1">
      <w:start w:val="1"/>
      <w:numFmt w:val="bullet"/>
      <w:lvlText w:val="o"/>
      <w:lvlJc w:val="left"/>
      <w:pPr>
        <w:ind w:left="4320" w:hanging="360"/>
      </w:pPr>
      <w:rPr>
        <w:rFonts w:ascii="Courier New" w:hAnsi="Courier New" w:cs="Courier New" w:hint="default"/>
      </w:rPr>
    </w:lvl>
    <w:lvl w:ilvl="2" w:tplc="04250005" w:tentative="1">
      <w:start w:val="1"/>
      <w:numFmt w:val="bullet"/>
      <w:lvlText w:val=""/>
      <w:lvlJc w:val="left"/>
      <w:pPr>
        <w:ind w:left="5040" w:hanging="360"/>
      </w:pPr>
      <w:rPr>
        <w:rFonts w:ascii="Wingdings" w:hAnsi="Wingdings" w:hint="default"/>
      </w:rPr>
    </w:lvl>
    <w:lvl w:ilvl="3" w:tplc="04250001" w:tentative="1">
      <w:start w:val="1"/>
      <w:numFmt w:val="bullet"/>
      <w:lvlText w:val=""/>
      <w:lvlJc w:val="left"/>
      <w:pPr>
        <w:ind w:left="5760" w:hanging="360"/>
      </w:pPr>
      <w:rPr>
        <w:rFonts w:ascii="Symbol" w:hAnsi="Symbol" w:hint="default"/>
      </w:rPr>
    </w:lvl>
    <w:lvl w:ilvl="4" w:tplc="04250003" w:tentative="1">
      <w:start w:val="1"/>
      <w:numFmt w:val="bullet"/>
      <w:lvlText w:val="o"/>
      <w:lvlJc w:val="left"/>
      <w:pPr>
        <w:ind w:left="6480" w:hanging="360"/>
      </w:pPr>
      <w:rPr>
        <w:rFonts w:ascii="Courier New" w:hAnsi="Courier New" w:cs="Courier New" w:hint="default"/>
      </w:rPr>
    </w:lvl>
    <w:lvl w:ilvl="5" w:tplc="04250005" w:tentative="1">
      <w:start w:val="1"/>
      <w:numFmt w:val="bullet"/>
      <w:lvlText w:val=""/>
      <w:lvlJc w:val="left"/>
      <w:pPr>
        <w:ind w:left="7200" w:hanging="360"/>
      </w:pPr>
      <w:rPr>
        <w:rFonts w:ascii="Wingdings" w:hAnsi="Wingdings" w:hint="default"/>
      </w:rPr>
    </w:lvl>
    <w:lvl w:ilvl="6" w:tplc="04250001" w:tentative="1">
      <w:start w:val="1"/>
      <w:numFmt w:val="bullet"/>
      <w:lvlText w:val=""/>
      <w:lvlJc w:val="left"/>
      <w:pPr>
        <w:ind w:left="7920" w:hanging="360"/>
      </w:pPr>
      <w:rPr>
        <w:rFonts w:ascii="Symbol" w:hAnsi="Symbol" w:hint="default"/>
      </w:rPr>
    </w:lvl>
    <w:lvl w:ilvl="7" w:tplc="04250003" w:tentative="1">
      <w:start w:val="1"/>
      <w:numFmt w:val="bullet"/>
      <w:lvlText w:val="o"/>
      <w:lvlJc w:val="left"/>
      <w:pPr>
        <w:ind w:left="8640" w:hanging="360"/>
      </w:pPr>
      <w:rPr>
        <w:rFonts w:ascii="Courier New" w:hAnsi="Courier New" w:cs="Courier New" w:hint="default"/>
      </w:rPr>
    </w:lvl>
    <w:lvl w:ilvl="8" w:tplc="04250005" w:tentative="1">
      <w:start w:val="1"/>
      <w:numFmt w:val="bullet"/>
      <w:lvlText w:val=""/>
      <w:lvlJc w:val="left"/>
      <w:pPr>
        <w:ind w:left="9360" w:hanging="360"/>
      </w:pPr>
      <w:rPr>
        <w:rFonts w:ascii="Wingdings" w:hAnsi="Wingdings" w:hint="default"/>
      </w:rPr>
    </w:lvl>
  </w:abstractNum>
  <w:abstractNum w:abstractNumId="6"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15:restartNumberingAfterBreak="0">
    <w:nsid w:val="2F0629FF"/>
    <w:multiLevelType w:val="hybridMultilevel"/>
    <w:tmpl w:val="B16C0F4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3E697165"/>
    <w:multiLevelType w:val="hybridMultilevel"/>
    <w:tmpl w:val="0C94CE34"/>
    <w:lvl w:ilvl="0" w:tplc="0409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15:restartNumberingAfterBreak="0">
    <w:nsid w:val="46A44183"/>
    <w:multiLevelType w:val="hybridMultilevel"/>
    <w:tmpl w:val="0032E6E0"/>
    <w:lvl w:ilvl="0" w:tplc="0409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47C755B8"/>
    <w:multiLevelType w:val="hybridMultilevel"/>
    <w:tmpl w:val="8F147198"/>
    <w:lvl w:ilvl="0" w:tplc="04250001">
      <w:start w:val="1"/>
      <w:numFmt w:val="bullet"/>
      <w:lvlText w:val=""/>
      <w:lvlJc w:val="left"/>
      <w:pPr>
        <w:ind w:left="6480" w:hanging="360"/>
      </w:pPr>
      <w:rPr>
        <w:rFonts w:ascii="Symbol" w:hAnsi="Symbol" w:hint="default"/>
      </w:rPr>
    </w:lvl>
    <w:lvl w:ilvl="1" w:tplc="04250003" w:tentative="1">
      <w:start w:val="1"/>
      <w:numFmt w:val="bullet"/>
      <w:lvlText w:val="o"/>
      <w:lvlJc w:val="left"/>
      <w:pPr>
        <w:ind w:left="7200" w:hanging="360"/>
      </w:pPr>
      <w:rPr>
        <w:rFonts w:ascii="Courier New" w:hAnsi="Courier New" w:cs="Courier New" w:hint="default"/>
      </w:rPr>
    </w:lvl>
    <w:lvl w:ilvl="2" w:tplc="04250005" w:tentative="1">
      <w:start w:val="1"/>
      <w:numFmt w:val="bullet"/>
      <w:lvlText w:val=""/>
      <w:lvlJc w:val="left"/>
      <w:pPr>
        <w:ind w:left="7920" w:hanging="360"/>
      </w:pPr>
      <w:rPr>
        <w:rFonts w:ascii="Wingdings" w:hAnsi="Wingdings" w:hint="default"/>
      </w:rPr>
    </w:lvl>
    <w:lvl w:ilvl="3" w:tplc="04250001" w:tentative="1">
      <w:start w:val="1"/>
      <w:numFmt w:val="bullet"/>
      <w:lvlText w:val=""/>
      <w:lvlJc w:val="left"/>
      <w:pPr>
        <w:ind w:left="8640" w:hanging="360"/>
      </w:pPr>
      <w:rPr>
        <w:rFonts w:ascii="Symbol" w:hAnsi="Symbol" w:hint="default"/>
      </w:rPr>
    </w:lvl>
    <w:lvl w:ilvl="4" w:tplc="04250003" w:tentative="1">
      <w:start w:val="1"/>
      <w:numFmt w:val="bullet"/>
      <w:lvlText w:val="o"/>
      <w:lvlJc w:val="left"/>
      <w:pPr>
        <w:ind w:left="9360" w:hanging="360"/>
      </w:pPr>
      <w:rPr>
        <w:rFonts w:ascii="Courier New" w:hAnsi="Courier New" w:cs="Courier New" w:hint="default"/>
      </w:rPr>
    </w:lvl>
    <w:lvl w:ilvl="5" w:tplc="04250005" w:tentative="1">
      <w:start w:val="1"/>
      <w:numFmt w:val="bullet"/>
      <w:lvlText w:val=""/>
      <w:lvlJc w:val="left"/>
      <w:pPr>
        <w:ind w:left="10080" w:hanging="360"/>
      </w:pPr>
      <w:rPr>
        <w:rFonts w:ascii="Wingdings" w:hAnsi="Wingdings" w:hint="default"/>
      </w:rPr>
    </w:lvl>
    <w:lvl w:ilvl="6" w:tplc="04250001" w:tentative="1">
      <w:start w:val="1"/>
      <w:numFmt w:val="bullet"/>
      <w:lvlText w:val=""/>
      <w:lvlJc w:val="left"/>
      <w:pPr>
        <w:ind w:left="10800" w:hanging="360"/>
      </w:pPr>
      <w:rPr>
        <w:rFonts w:ascii="Symbol" w:hAnsi="Symbol" w:hint="default"/>
      </w:rPr>
    </w:lvl>
    <w:lvl w:ilvl="7" w:tplc="04250003" w:tentative="1">
      <w:start w:val="1"/>
      <w:numFmt w:val="bullet"/>
      <w:lvlText w:val="o"/>
      <w:lvlJc w:val="left"/>
      <w:pPr>
        <w:ind w:left="11520" w:hanging="360"/>
      </w:pPr>
      <w:rPr>
        <w:rFonts w:ascii="Courier New" w:hAnsi="Courier New" w:cs="Courier New" w:hint="default"/>
      </w:rPr>
    </w:lvl>
    <w:lvl w:ilvl="8" w:tplc="04250005" w:tentative="1">
      <w:start w:val="1"/>
      <w:numFmt w:val="bullet"/>
      <w:lvlText w:val=""/>
      <w:lvlJc w:val="left"/>
      <w:pPr>
        <w:ind w:left="12240" w:hanging="360"/>
      </w:pPr>
      <w:rPr>
        <w:rFonts w:ascii="Wingdings" w:hAnsi="Wingdings" w:hint="default"/>
      </w:rPr>
    </w:lvl>
  </w:abstractNum>
  <w:abstractNum w:abstractNumId="11" w15:restartNumberingAfterBreak="0">
    <w:nsid w:val="53B107CB"/>
    <w:multiLevelType w:val="hybridMultilevel"/>
    <w:tmpl w:val="89B4491A"/>
    <w:lvl w:ilvl="0" w:tplc="E23E0C38">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54825570"/>
    <w:multiLevelType w:val="hybridMultilevel"/>
    <w:tmpl w:val="EDAEBB44"/>
    <w:lvl w:ilvl="0" w:tplc="04250001">
      <w:start w:val="1"/>
      <w:numFmt w:val="bullet"/>
      <w:lvlText w:val=""/>
      <w:lvlJc w:val="left"/>
      <w:pPr>
        <w:ind w:left="12240" w:hanging="360"/>
      </w:pPr>
      <w:rPr>
        <w:rFonts w:ascii="Symbol" w:hAnsi="Symbol" w:hint="default"/>
      </w:rPr>
    </w:lvl>
    <w:lvl w:ilvl="1" w:tplc="04250003" w:tentative="1">
      <w:start w:val="1"/>
      <w:numFmt w:val="bullet"/>
      <w:lvlText w:val="o"/>
      <w:lvlJc w:val="left"/>
      <w:pPr>
        <w:ind w:left="12960" w:hanging="360"/>
      </w:pPr>
      <w:rPr>
        <w:rFonts w:ascii="Courier New" w:hAnsi="Courier New" w:cs="Courier New" w:hint="default"/>
      </w:rPr>
    </w:lvl>
    <w:lvl w:ilvl="2" w:tplc="04250005" w:tentative="1">
      <w:start w:val="1"/>
      <w:numFmt w:val="bullet"/>
      <w:lvlText w:val=""/>
      <w:lvlJc w:val="left"/>
      <w:pPr>
        <w:ind w:left="13680" w:hanging="360"/>
      </w:pPr>
      <w:rPr>
        <w:rFonts w:ascii="Wingdings" w:hAnsi="Wingdings" w:hint="default"/>
      </w:rPr>
    </w:lvl>
    <w:lvl w:ilvl="3" w:tplc="04250001" w:tentative="1">
      <w:start w:val="1"/>
      <w:numFmt w:val="bullet"/>
      <w:lvlText w:val=""/>
      <w:lvlJc w:val="left"/>
      <w:pPr>
        <w:ind w:left="14400" w:hanging="360"/>
      </w:pPr>
      <w:rPr>
        <w:rFonts w:ascii="Symbol" w:hAnsi="Symbol" w:hint="default"/>
      </w:rPr>
    </w:lvl>
    <w:lvl w:ilvl="4" w:tplc="04250003" w:tentative="1">
      <w:start w:val="1"/>
      <w:numFmt w:val="bullet"/>
      <w:lvlText w:val="o"/>
      <w:lvlJc w:val="left"/>
      <w:pPr>
        <w:ind w:left="15120" w:hanging="360"/>
      </w:pPr>
      <w:rPr>
        <w:rFonts w:ascii="Courier New" w:hAnsi="Courier New" w:cs="Courier New" w:hint="default"/>
      </w:rPr>
    </w:lvl>
    <w:lvl w:ilvl="5" w:tplc="04250005" w:tentative="1">
      <w:start w:val="1"/>
      <w:numFmt w:val="bullet"/>
      <w:lvlText w:val=""/>
      <w:lvlJc w:val="left"/>
      <w:pPr>
        <w:ind w:left="15840" w:hanging="360"/>
      </w:pPr>
      <w:rPr>
        <w:rFonts w:ascii="Wingdings" w:hAnsi="Wingdings" w:hint="default"/>
      </w:rPr>
    </w:lvl>
    <w:lvl w:ilvl="6" w:tplc="04250001" w:tentative="1">
      <w:start w:val="1"/>
      <w:numFmt w:val="bullet"/>
      <w:lvlText w:val=""/>
      <w:lvlJc w:val="left"/>
      <w:pPr>
        <w:ind w:left="16560" w:hanging="360"/>
      </w:pPr>
      <w:rPr>
        <w:rFonts w:ascii="Symbol" w:hAnsi="Symbol" w:hint="default"/>
      </w:rPr>
    </w:lvl>
    <w:lvl w:ilvl="7" w:tplc="04250003" w:tentative="1">
      <w:start w:val="1"/>
      <w:numFmt w:val="bullet"/>
      <w:lvlText w:val="o"/>
      <w:lvlJc w:val="left"/>
      <w:pPr>
        <w:ind w:left="17280" w:hanging="360"/>
      </w:pPr>
      <w:rPr>
        <w:rFonts w:ascii="Courier New" w:hAnsi="Courier New" w:cs="Courier New" w:hint="default"/>
      </w:rPr>
    </w:lvl>
    <w:lvl w:ilvl="8" w:tplc="04250005" w:tentative="1">
      <w:start w:val="1"/>
      <w:numFmt w:val="bullet"/>
      <w:lvlText w:val=""/>
      <w:lvlJc w:val="left"/>
      <w:pPr>
        <w:ind w:left="18000" w:hanging="360"/>
      </w:pPr>
      <w:rPr>
        <w:rFonts w:ascii="Wingdings" w:hAnsi="Wingdings" w:hint="default"/>
      </w:rPr>
    </w:lvl>
  </w:abstractNum>
  <w:abstractNum w:abstractNumId="13" w15:restartNumberingAfterBreak="0">
    <w:nsid w:val="5BDB1AA7"/>
    <w:multiLevelType w:val="hybridMultilevel"/>
    <w:tmpl w:val="61CA00A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15:restartNumberingAfterBreak="0">
    <w:nsid w:val="5E8565B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FB85AA3"/>
    <w:multiLevelType w:val="hybridMultilevel"/>
    <w:tmpl w:val="B6B6F186"/>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15:restartNumberingAfterBreak="0">
    <w:nsid w:val="668B278D"/>
    <w:multiLevelType w:val="hybridMultilevel"/>
    <w:tmpl w:val="2B06E3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7" w15:restartNumberingAfterBreak="0">
    <w:nsid w:val="674E62D6"/>
    <w:multiLevelType w:val="hybridMultilevel"/>
    <w:tmpl w:val="E050083E"/>
    <w:lvl w:ilvl="0" w:tplc="0409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67683E01"/>
    <w:multiLevelType w:val="hybridMultilevel"/>
    <w:tmpl w:val="B8565E6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6E2A0F3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6503897"/>
    <w:multiLevelType w:val="hybridMultilevel"/>
    <w:tmpl w:val="8E6EAD0C"/>
    <w:lvl w:ilvl="0" w:tplc="04250001">
      <w:start w:val="1"/>
      <w:numFmt w:val="bullet"/>
      <w:lvlText w:val=""/>
      <w:lvlJc w:val="left"/>
      <w:pPr>
        <w:ind w:left="9360" w:hanging="360"/>
      </w:pPr>
      <w:rPr>
        <w:rFonts w:ascii="Symbol" w:hAnsi="Symbol" w:hint="default"/>
      </w:rPr>
    </w:lvl>
    <w:lvl w:ilvl="1" w:tplc="04250003" w:tentative="1">
      <w:start w:val="1"/>
      <w:numFmt w:val="bullet"/>
      <w:lvlText w:val="o"/>
      <w:lvlJc w:val="left"/>
      <w:pPr>
        <w:ind w:left="10080" w:hanging="360"/>
      </w:pPr>
      <w:rPr>
        <w:rFonts w:ascii="Courier New" w:hAnsi="Courier New" w:cs="Courier New" w:hint="default"/>
      </w:rPr>
    </w:lvl>
    <w:lvl w:ilvl="2" w:tplc="04250005" w:tentative="1">
      <w:start w:val="1"/>
      <w:numFmt w:val="bullet"/>
      <w:lvlText w:val=""/>
      <w:lvlJc w:val="left"/>
      <w:pPr>
        <w:ind w:left="10800" w:hanging="360"/>
      </w:pPr>
      <w:rPr>
        <w:rFonts w:ascii="Wingdings" w:hAnsi="Wingdings" w:hint="default"/>
      </w:rPr>
    </w:lvl>
    <w:lvl w:ilvl="3" w:tplc="04250001" w:tentative="1">
      <w:start w:val="1"/>
      <w:numFmt w:val="bullet"/>
      <w:lvlText w:val=""/>
      <w:lvlJc w:val="left"/>
      <w:pPr>
        <w:ind w:left="11520" w:hanging="360"/>
      </w:pPr>
      <w:rPr>
        <w:rFonts w:ascii="Symbol" w:hAnsi="Symbol" w:hint="default"/>
      </w:rPr>
    </w:lvl>
    <w:lvl w:ilvl="4" w:tplc="04250003" w:tentative="1">
      <w:start w:val="1"/>
      <w:numFmt w:val="bullet"/>
      <w:lvlText w:val="o"/>
      <w:lvlJc w:val="left"/>
      <w:pPr>
        <w:ind w:left="12240" w:hanging="360"/>
      </w:pPr>
      <w:rPr>
        <w:rFonts w:ascii="Courier New" w:hAnsi="Courier New" w:cs="Courier New" w:hint="default"/>
      </w:rPr>
    </w:lvl>
    <w:lvl w:ilvl="5" w:tplc="04250005" w:tentative="1">
      <w:start w:val="1"/>
      <w:numFmt w:val="bullet"/>
      <w:lvlText w:val=""/>
      <w:lvlJc w:val="left"/>
      <w:pPr>
        <w:ind w:left="12960" w:hanging="360"/>
      </w:pPr>
      <w:rPr>
        <w:rFonts w:ascii="Wingdings" w:hAnsi="Wingdings" w:hint="default"/>
      </w:rPr>
    </w:lvl>
    <w:lvl w:ilvl="6" w:tplc="04250001" w:tentative="1">
      <w:start w:val="1"/>
      <w:numFmt w:val="bullet"/>
      <w:lvlText w:val=""/>
      <w:lvlJc w:val="left"/>
      <w:pPr>
        <w:ind w:left="13680" w:hanging="360"/>
      </w:pPr>
      <w:rPr>
        <w:rFonts w:ascii="Symbol" w:hAnsi="Symbol" w:hint="default"/>
      </w:rPr>
    </w:lvl>
    <w:lvl w:ilvl="7" w:tplc="04250003" w:tentative="1">
      <w:start w:val="1"/>
      <w:numFmt w:val="bullet"/>
      <w:lvlText w:val="o"/>
      <w:lvlJc w:val="left"/>
      <w:pPr>
        <w:ind w:left="14400" w:hanging="360"/>
      </w:pPr>
      <w:rPr>
        <w:rFonts w:ascii="Courier New" w:hAnsi="Courier New" w:cs="Courier New" w:hint="default"/>
      </w:rPr>
    </w:lvl>
    <w:lvl w:ilvl="8" w:tplc="04250005" w:tentative="1">
      <w:start w:val="1"/>
      <w:numFmt w:val="bullet"/>
      <w:lvlText w:val=""/>
      <w:lvlJc w:val="left"/>
      <w:pPr>
        <w:ind w:left="15120" w:hanging="360"/>
      </w:pPr>
      <w:rPr>
        <w:rFonts w:ascii="Wingdings" w:hAnsi="Wingdings" w:hint="default"/>
      </w:rPr>
    </w:lvl>
  </w:abstractNum>
  <w:abstractNum w:abstractNumId="21" w15:restartNumberingAfterBreak="0">
    <w:nsid w:val="772E72F3"/>
    <w:multiLevelType w:val="hybridMultilevel"/>
    <w:tmpl w:val="4B9884E2"/>
    <w:lvl w:ilvl="0" w:tplc="04250001">
      <w:start w:val="1"/>
      <w:numFmt w:val="bullet"/>
      <w:lvlText w:val=""/>
      <w:lvlJc w:val="left"/>
      <w:pPr>
        <w:ind w:left="3600" w:hanging="360"/>
      </w:pPr>
      <w:rPr>
        <w:rFonts w:ascii="Symbol" w:hAnsi="Symbol" w:hint="default"/>
      </w:rPr>
    </w:lvl>
    <w:lvl w:ilvl="1" w:tplc="04250003" w:tentative="1">
      <w:start w:val="1"/>
      <w:numFmt w:val="bullet"/>
      <w:lvlText w:val="o"/>
      <w:lvlJc w:val="left"/>
      <w:pPr>
        <w:ind w:left="4320" w:hanging="360"/>
      </w:pPr>
      <w:rPr>
        <w:rFonts w:ascii="Courier New" w:hAnsi="Courier New" w:cs="Courier New" w:hint="default"/>
      </w:rPr>
    </w:lvl>
    <w:lvl w:ilvl="2" w:tplc="04250005" w:tentative="1">
      <w:start w:val="1"/>
      <w:numFmt w:val="bullet"/>
      <w:lvlText w:val=""/>
      <w:lvlJc w:val="left"/>
      <w:pPr>
        <w:ind w:left="5040" w:hanging="360"/>
      </w:pPr>
      <w:rPr>
        <w:rFonts w:ascii="Wingdings" w:hAnsi="Wingdings" w:hint="default"/>
      </w:rPr>
    </w:lvl>
    <w:lvl w:ilvl="3" w:tplc="04250001" w:tentative="1">
      <w:start w:val="1"/>
      <w:numFmt w:val="bullet"/>
      <w:lvlText w:val=""/>
      <w:lvlJc w:val="left"/>
      <w:pPr>
        <w:ind w:left="5760" w:hanging="360"/>
      </w:pPr>
      <w:rPr>
        <w:rFonts w:ascii="Symbol" w:hAnsi="Symbol" w:hint="default"/>
      </w:rPr>
    </w:lvl>
    <w:lvl w:ilvl="4" w:tplc="04250003" w:tentative="1">
      <w:start w:val="1"/>
      <w:numFmt w:val="bullet"/>
      <w:lvlText w:val="o"/>
      <w:lvlJc w:val="left"/>
      <w:pPr>
        <w:ind w:left="6480" w:hanging="360"/>
      </w:pPr>
      <w:rPr>
        <w:rFonts w:ascii="Courier New" w:hAnsi="Courier New" w:cs="Courier New" w:hint="default"/>
      </w:rPr>
    </w:lvl>
    <w:lvl w:ilvl="5" w:tplc="04250005" w:tentative="1">
      <w:start w:val="1"/>
      <w:numFmt w:val="bullet"/>
      <w:lvlText w:val=""/>
      <w:lvlJc w:val="left"/>
      <w:pPr>
        <w:ind w:left="7200" w:hanging="360"/>
      </w:pPr>
      <w:rPr>
        <w:rFonts w:ascii="Wingdings" w:hAnsi="Wingdings" w:hint="default"/>
      </w:rPr>
    </w:lvl>
    <w:lvl w:ilvl="6" w:tplc="04250001" w:tentative="1">
      <w:start w:val="1"/>
      <w:numFmt w:val="bullet"/>
      <w:lvlText w:val=""/>
      <w:lvlJc w:val="left"/>
      <w:pPr>
        <w:ind w:left="7920" w:hanging="360"/>
      </w:pPr>
      <w:rPr>
        <w:rFonts w:ascii="Symbol" w:hAnsi="Symbol" w:hint="default"/>
      </w:rPr>
    </w:lvl>
    <w:lvl w:ilvl="7" w:tplc="04250003" w:tentative="1">
      <w:start w:val="1"/>
      <w:numFmt w:val="bullet"/>
      <w:lvlText w:val="o"/>
      <w:lvlJc w:val="left"/>
      <w:pPr>
        <w:ind w:left="8640" w:hanging="360"/>
      </w:pPr>
      <w:rPr>
        <w:rFonts w:ascii="Courier New" w:hAnsi="Courier New" w:cs="Courier New" w:hint="default"/>
      </w:rPr>
    </w:lvl>
    <w:lvl w:ilvl="8" w:tplc="04250005" w:tentative="1">
      <w:start w:val="1"/>
      <w:numFmt w:val="bullet"/>
      <w:lvlText w:val=""/>
      <w:lvlJc w:val="left"/>
      <w:pPr>
        <w:ind w:left="9360" w:hanging="360"/>
      </w:pPr>
      <w:rPr>
        <w:rFonts w:ascii="Wingdings" w:hAnsi="Wingdings" w:hint="default"/>
      </w:rPr>
    </w:lvl>
  </w:abstractNum>
  <w:abstractNum w:abstractNumId="22" w15:restartNumberingAfterBreak="0">
    <w:nsid w:val="787318D8"/>
    <w:multiLevelType w:val="hybridMultilevel"/>
    <w:tmpl w:val="954052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7A282B8E"/>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AFF52D2"/>
    <w:multiLevelType w:val="hybridMultilevel"/>
    <w:tmpl w:val="FC7CDF2E"/>
    <w:lvl w:ilvl="0" w:tplc="04250001">
      <w:start w:val="1"/>
      <w:numFmt w:val="bullet"/>
      <w:lvlText w:val=""/>
      <w:lvlJc w:val="left"/>
      <w:pPr>
        <w:ind w:left="3600" w:hanging="360"/>
      </w:pPr>
      <w:rPr>
        <w:rFonts w:ascii="Symbol" w:hAnsi="Symbol" w:hint="default"/>
      </w:rPr>
    </w:lvl>
    <w:lvl w:ilvl="1" w:tplc="04250003" w:tentative="1">
      <w:start w:val="1"/>
      <w:numFmt w:val="bullet"/>
      <w:lvlText w:val="o"/>
      <w:lvlJc w:val="left"/>
      <w:pPr>
        <w:ind w:left="4320" w:hanging="360"/>
      </w:pPr>
      <w:rPr>
        <w:rFonts w:ascii="Courier New" w:hAnsi="Courier New" w:cs="Courier New" w:hint="default"/>
      </w:rPr>
    </w:lvl>
    <w:lvl w:ilvl="2" w:tplc="04250005" w:tentative="1">
      <w:start w:val="1"/>
      <w:numFmt w:val="bullet"/>
      <w:lvlText w:val=""/>
      <w:lvlJc w:val="left"/>
      <w:pPr>
        <w:ind w:left="5040" w:hanging="360"/>
      </w:pPr>
      <w:rPr>
        <w:rFonts w:ascii="Wingdings" w:hAnsi="Wingdings" w:hint="default"/>
      </w:rPr>
    </w:lvl>
    <w:lvl w:ilvl="3" w:tplc="04250001" w:tentative="1">
      <w:start w:val="1"/>
      <w:numFmt w:val="bullet"/>
      <w:lvlText w:val=""/>
      <w:lvlJc w:val="left"/>
      <w:pPr>
        <w:ind w:left="5760" w:hanging="360"/>
      </w:pPr>
      <w:rPr>
        <w:rFonts w:ascii="Symbol" w:hAnsi="Symbol" w:hint="default"/>
      </w:rPr>
    </w:lvl>
    <w:lvl w:ilvl="4" w:tplc="04250003" w:tentative="1">
      <w:start w:val="1"/>
      <w:numFmt w:val="bullet"/>
      <w:lvlText w:val="o"/>
      <w:lvlJc w:val="left"/>
      <w:pPr>
        <w:ind w:left="6480" w:hanging="360"/>
      </w:pPr>
      <w:rPr>
        <w:rFonts w:ascii="Courier New" w:hAnsi="Courier New" w:cs="Courier New" w:hint="default"/>
      </w:rPr>
    </w:lvl>
    <w:lvl w:ilvl="5" w:tplc="04250005" w:tentative="1">
      <w:start w:val="1"/>
      <w:numFmt w:val="bullet"/>
      <w:lvlText w:val=""/>
      <w:lvlJc w:val="left"/>
      <w:pPr>
        <w:ind w:left="7200" w:hanging="360"/>
      </w:pPr>
      <w:rPr>
        <w:rFonts w:ascii="Wingdings" w:hAnsi="Wingdings" w:hint="default"/>
      </w:rPr>
    </w:lvl>
    <w:lvl w:ilvl="6" w:tplc="04250001" w:tentative="1">
      <w:start w:val="1"/>
      <w:numFmt w:val="bullet"/>
      <w:lvlText w:val=""/>
      <w:lvlJc w:val="left"/>
      <w:pPr>
        <w:ind w:left="7920" w:hanging="360"/>
      </w:pPr>
      <w:rPr>
        <w:rFonts w:ascii="Symbol" w:hAnsi="Symbol" w:hint="default"/>
      </w:rPr>
    </w:lvl>
    <w:lvl w:ilvl="7" w:tplc="04250003" w:tentative="1">
      <w:start w:val="1"/>
      <w:numFmt w:val="bullet"/>
      <w:lvlText w:val="o"/>
      <w:lvlJc w:val="left"/>
      <w:pPr>
        <w:ind w:left="8640" w:hanging="360"/>
      </w:pPr>
      <w:rPr>
        <w:rFonts w:ascii="Courier New" w:hAnsi="Courier New" w:cs="Courier New" w:hint="default"/>
      </w:rPr>
    </w:lvl>
    <w:lvl w:ilvl="8" w:tplc="04250005" w:tentative="1">
      <w:start w:val="1"/>
      <w:numFmt w:val="bullet"/>
      <w:lvlText w:val=""/>
      <w:lvlJc w:val="left"/>
      <w:pPr>
        <w:ind w:left="9360"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17"/>
  </w:num>
  <w:num w:numId="6">
    <w:abstractNumId w:val="15"/>
  </w:num>
  <w:num w:numId="7">
    <w:abstractNumId w:val="18"/>
  </w:num>
  <w:num w:numId="8">
    <w:abstractNumId w:val="11"/>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3"/>
  </w:num>
  <w:num w:numId="13">
    <w:abstractNumId w:val="14"/>
  </w:num>
  <w:num w:numId="14">
    <w:abstractNumId w:val="2"/>
  </w:num>
  <w:num w:numId="15">
    <w:abstractNumId w:val="21"/>
  </w:num>
  <w:num w:numId="16">
    <w:abstractNumId w:val="10"/>
  </w:num>
  <w:num w:numId="17">
    <w:abstractNumId w:val="24"/>
  </w:num>
  <w:num w:numId="18">
    <w:abstractNumId w:val="16"/>
  </w:num>
  <w:num w:numId="19">
    <w:abstractNumId w:val="5"/>
  </w:num>
  <w:num w:numId="20">
    <w:abstractNumId w:val="4"/>
  </w:num>
  <w:num w:numId="21">
    <w:abstractNumId w:val="20"/>
  </w:num>
  <w:num w:numId="22">
    <w:abstractNumId w:val="12"/>
  </w:num>
  <w:num w:numId="23">
    <w:abstractNumId w:val="1"/>
  </w:num>
  <w:num w:numId="24">
    <w:abstractNumId w:val="22"/>
  </w:num>
  <w:num w:numId="25">
    <w:abstractNumId w:val="7"/>
  </w:num>
  <w:num w:numId="26">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LQ0NzQ2MzEzsDBV0lEKTi0uzszPAykwNK0FAM6pIrUtAAAA"/>
  </w:docVars>
  <w:rsids>
    <w:rsidRoot w:val="00F6612E"/>
    <w:rsid w:val="000034F1"/>
    <w:rsid w:val="00004B5A"/>
    <w:rsid w:val="00006435"/>
    <w:rsid w:val="00006DD3"/>
    <w:rsid w:val="00007BF0"/>
    <w:rsid w:val="00007F64"/>
    <w:rsid w:val="00010DCB"/>
    <w:rsid w:val="00012960"/>
    <w:rsid w:val="000156A6"/>
    <w:rsid w:val="00017262"/>
    <w:rsid w:val="000173F2"/>
    <w:rsid w:val="00021F33"/>
    <w:rsid w:val="00022CAE"/>
    <w:rsid w:val="00023739"/>
    <w:rsid w:val="00023A5A"/>
    <w:rsid w:val="00024239"/>
    <w:rsid w:val="00025F47"/>
    <w:rsid w:val="00027795"/>
    <w:rsid w:val="00032764"/>
    <w:rsid w:val="00032B60"/>
    <w:rsid w:val="00033294"/>
    <w:rsid w:val="000406A0"/>
    <w:rsid w:val="00041771"/>
    <w:rsid w:val="00043C18"/>
    <w:rsid w:val="0004452B"/>
    <w:rsid w:val="000449EF"/>
    <w:rsid w:val="00046062"/>
    <w:rsid w:val="00046115"/>
    <w:rsid w:val="00046D9A"/>
    <w:rsid w:val="00046E83"/>
    <w:rsid w:val="00050DB8"/>
    <w:rsid w:val="00054FF1"/>
    <w:rsid w:val="000555BC"/>
    <w:rsid w:val="00055FFF"/>
    <w:rsid w:val="000574EC"/>
    <w:rsid w:val="000610E2"/>
    <w:rsid w:val="000617DD"/>
    <w:rsid w:val="000639AC"/>
    <w:rsid w:val="00064AA2"/>
    <w:rsid w:val="000669A8"/>
    <w:rsid w:val="000719FD"/>
    <w:rsid w:val="00072017"/>
    <w:rsid w:val="00072E04"/>
    <w:rsid w:val="00073333"/>
    <w:rsid w:val="00076B8B"/>
    <w:rsid w:val="000777F3"/>
    <w:rsid w:val="00082C5F"/>
    <w:rsid w:val="00083D23"/>
    <w:rsid w:val="00084687"/>
    <w:rsid w:val="00086011"/>
    <w:rsid w:val="0008708C"/>
    <w:rsid w:val="000914BF"/>
    <w:rsid w:val="00092B7C"/>
    <w:rsid w:val="00095B9A"/>
    <w:rsid w:val="000A18EF"/>
    <w:rsid w:val="000A22C6"/>
    <w:rsid w:val="000A2A44"/>
    <w:rsid w:val="000A440D"/>
    <w:rsid w:val="000A454D"/>
    <w:rsid w:val="000A4A3B"/>
    <w:rsid w:val="000A5BD8"/>
    <w:rsid w:val="000B2704"/>
    <w:rsid w:val="000B2F0C"/>
    <w:rsid w:val="000B60EC"/>
    <w:rsid w:val="000C0C30"/>
    <w:rsid w:val="000C10BE"/>
    <w:rsid w:val="000C138C"/>
    <w:rsid w:val="000C1B8B"/>
    <w:rsid w:val="000C4248"/>
    <w:rsid w:val="000C4706"/>
    <w:rsid w:val="000D0691"/>
    <w:rsid w:val="000D3047"/>
    <w:rsid w:val="000D40E1"/>
    <w:rsid w:val="000D5352"/>
    <w:rsid w:val="000D53CA"/>
    <w:rsid w:val="000D669C"/>
    <w:rsid w:val="000E046F"/>
    <w:rsid w:val="000E13BC"/>
    <w:rsid w:val="000E16F4"/>
    <w:rsid w:val="000E3DAD"/>
    <w:rsid w:val="000E4723"/>
    <w:rsid w:val="000E5831"/>
    <w:rsid w:val="000E7B92"/>
    <w:rsid w:val="000E7F57"/>
    <w:rsid w:val="000F0115"/>
    <w:rsid w:val="000F0BA7"/>
    <w:rsid w:val="000F0E28"/>
    <w:rsid w:val="000F1C65"/>
    <w:rsid w:val="000F5955"/>
    <w:rsid w:val="000F68C7"/>
    <w:rsid w:val="000F6FE9"/>
    <w:rsid w:val="000F7915"/>
    <w:rsid w:val="001073D9"/>
    <w:rsid w:val="00107C8D"/>
    <w:rsid w:val="001115BD"/>
    <w:rsid w:val="00111B49"/>
    <w:rsid w:val="001126A0"/>
    <w:rsid w:val="001173AC"/>
    <w:rsid w:val="00117931"/>
    <w:rsid w:val="00122111"/>
    <w:rsid w:val="0012572D"/>
    <w:rsid w:val="001277FB"/>
    <w:rsid w:val="00130868"/>
    <w:rsid w:val="0013576A"/>
    <w:rsid w:val="00140045"/>
    <w:rsid w:val="00140505"/>
    <w:rsid w:val="00140E55"/>
    <w:rsid w:val="00141340"/>
    <w:rsid w:val="0014169F"/>
    <w:rsid w:val="00141744"/>
    <w:rsid w:val="001441C3"/>
    <w:rsid w:val="00150286"/>
    <w:rsid w:val="00156940"/>
    <w:rsid w:val="00156991"/>
    <w:rsid w:val="00157972"/>
    <w:rsid w:val="00160376"/>
    <w:rsid w:val="001614F0"/>
    <w:rsid w:val="00162716"/>
    <w:rsid w:val="00162C64"/>
    <w:rsid w:val="00167511"/>
    <w:rsid w:val="00167A36"/>
    <w:rsid w:val="001710C2"/>
    <w:rsid w:val="00173252"/>
    <w:rsid w:val="0017528D"/>
    <w:rsid w:val="0018294E"/>
    <w:rsid w:val="001829EC"/>
    <w:rsid w:val="001871A1"/>
    <w:rsid w:val="00192552"/>
    <w:rsid w:val="00193B17"/>
    <w:rsid w:val="00194221"/>
    <w:rsid w:val="001968D7"/>
    <w:rsid w:val="00197995"/>
    <w:rsid w:val="001A0CFE"/>
    <w:rsid w:val="001A1377"/>
    <w:rsid w:val="001A4667"/>
    <w:rsid w:val="001A4BAE"/>
    <w:rsid w:val="001B138E"/>
    <w:rsid w:val="001B17B2"/>
    <w:rsid w:val="001B2524"/>
    <w:rsid w:val="001B27BF"/>
    <w:rsid w:val="001B5D87"/>
    <w:rsid w:val="001B5E65"/>
    <w:rsid w:val="001B7D0C"/>
    <w:rsid w:val="001C5D1F"/>
    <w:rsid w:val="001C5F94"/>
    <w:rsid w:val="001C6687"/>
    <w:rsid w:val="001C68EA"/>
    <w:rsid w:val="001C6C65"/>
    <w:rsid w:val="001D03DC"/>
    <w:rsid w:val="001D0DBE"/>
    <w:rsid w:val="001D1DE4"/>
    <w:rsid w:val="001D46DB"/>
    <w:rsid w:val="001D55C7"/>
    <w:rsid w:val="001D5651"/>
    <w:rsid w:val="001E035E"/>
    <w:rsid w:val="001E07CF"/>
    <w:rsid w:val="001E1CDD"/>
    <w:rsid w:val="001E2E55"/>
    <w:rsid w:val="001E3724"/>
    <w:rsid w:val="001E3B20"/>
    <w:rsid w:val="001E3DF1"/>
    <w:rsid w:val="001F1017"/>
    <w:rsid w:val="001F27F9"/>
    <w:rsid w:val="001F36DE"/>
    <w:rsid w:val="001F389B"/>
    <w:rsid w:val="001F3C9C"/>
    <w:rsid w:val="001F3CF7"/>
    <w:rsid w:val="001F41E3"/>
    <w:rsid w:val="001F5498"/>
    <w:rsid w:val="001F76AE"/>
    <w:rsid w:val="00200A5B"/>
    <w:rsid w:val="002010A8"/>
    <w:rsid w:val="00201EC0"/>
    <w:rsid w:val="00202CC5"/>
    <w:rsid w:val="00202D56"/>
    <w:rsid w:val="00203208"/>
    <w:rsid w:val="00204CF2"/>
    <w:rsid w:val="002065CD"/>
    <w:rsid w:val="002073BE"/>
    <w:rsid w:val="00210074"/>
    <w:rsid w:val="002124C4"/>
    <w:rsid w:val="00212754"/>
    <w:rsid w:val="00215DF1"/>
    <w:rsid w:val="002164F0"/>
    <w:rsid w:val="00216DBC"/>
    <w:rsid w:val="00217CDA"/>
    <w:rsid w:val="00217F71"/>
    <w:rsid w:val="00221863"/>
    <w:rsid w:val="00225113"/>
    <w:rsid w:val="0022701D"/>
    <w:rsid w:val="002276ED"/>
    <w:rsid w:val="00231C6A"/>
    <w:rsid w:val="002336E2"/>
    <w:rsid w:val="00235E81"/>
    <w:rsid w:val="00236BE6"/>
    <w:rsid w:val="0023726E"/>
    <w:rsid w:val="002425DE"/>
    <w:rsid w:val="00245073"/>
    <w:rsid w:val="0024508B"/>
    <w:rsid w:val="00245C8F"/>
    <w:rsid w:val="00246A71"/>
    <w:rsid w:val="002507FA"/>
    <w:rsid w:val="00251C93"/>
    <w:rsid w:val="00253295"/>
    <w:rsid w:val="002542C2"/>
    <w:rsid w:val="00254A7A"/>
    <w:rsid w:val="00255AAA"/>
    <w:rsid w:val="00270B19"/>
    <w:rsid w:val="002729B3"/>
    <w:rsid w:val="0027317C"/>
    <w:rsid w:val="00274C28"/>
    <w:rsid w:val="002751E3"/>
    <w:rsid w:val="002763D3"/>
    <w:rsid w:val="00276F22"/>
    <w:rsid w:val="0028204B"/>
    <w:rsid w:val="002821D4"/>
    <w:rsid w:val="00283D43"/>
    <w:rsid w:val="0028583B"/>
    <w:rsid w:val="00286B1A"/>
    <w:rsid w:val="0029067D"/>
    <w:rsid w:val="00292C7B"/>
    <w:rsid w:val="00294E84"/>
    <w:rsid w:val="00295F34"/>
    <w:rsid w:val="002A2275"/>
    <w:rsid w:val="002A417D"/>
    <w:rsid w:val="002A4273"/>
    <w:rsid w:val="002A5F0C"/>
    <w:rsid w:val="002A6397"/>
    <w:rsid w:val="002B15AD"/>
    <w:rsid w:val="002B235B"/>
    <w:rsid w:val="002B3D99"/>
    <w:rsid w:val="002B409E"/>
    <w:rsid w:val="002B5AC9"/>
    <w:rsid w:val="002B6B1D"/>
    <w:rsid w:val="002B6DBD"/>
    <w:rsid w:val="002B7C27"/>
    <w:rsid w:val="002C05A9"/>
    <w:rsid w:val="002C1732"/>
    <w:rsid w:val="002C63AE"/>
    <w:rsid w:val="002C748A"/>
    <w:rsid w:val="002C7773"/>
    <w:rsid w:val="002C7DDE"/>
    <w:rsid w:val="002D09B1"/>
    <w:rsid w:val="002D1480"/>
    <w:rsid w:val="002D58DD"/>
    <w:rsid w:val="002E0F6F"/>
    <w:rsid w:val="002E25FA"/>
    <w:rsid w:val="002E4CA1"/>
    <w:rsid w:val="002E590A"/>
    <w:rsid w:val="002E612A"/>
    <w:rsid w:val="002E7397"/>
    <w:rsid w:val="002E74FD"/>
    <w:rsid w:val="002F0FD3"/>
    <w:rsid w:val="002F2327"/>
    <w:rsid w:val="002F23E2"/>
    <w:rsid w:val="002F3333"/>
    <w:rsid w:val="002F3544"/>
    <w:rsid w:val="002F4DAF"/>
    <w:rsid w:val="002F4EF0"/>
    <w:rsid w:val="002F5C61"/>
    <w:rsid w:val="002F6255"/>
    <w:rsid w:val="002F7249"/>
    <w:rsid w:val="003011E5"/>
    <w:rsid w:val="0030381E"/>
    <w:rsid w:val="003106F8"/>
    <w:rsid w:val="00311DB6"/>
    <w:rsid w:val="0031532A"/>
    <w:rsid w:val="0031648F"/>
    <w:rsid w:val="0032149F"/>
    <w:rsid w:val="00327277"/>
    <w:rsid w:val="00330240"/>
    <w:rsid w:val="0033043F"/>
    <w:rsid w:val="00330477"/>
    <w:rsid w:val="00331023"/>
    <w:rsid w:val="00331A83"/>
    <w:rsid w:val="0033254E"/>
    <w:rsid w:val="003421E0"/>
    <w:rsid w:val="003429E8"/>
    <w:rsid w:val="00344B15"/>
    <w:rsid w:val="00350FB5"/>
    <w:rsid w:val="0035166C"/>
    <w:rsid w:val="00353563"/>
    <w:rsid w:val="00353AA1"/>
    <w:rsid w:val="003546A8"/>
    <w:rsid w:val="00355777"/>
    <w:rsid w:val="00357999"/>
    <w:rsid w:val="003620B8"/>
    <w:rsid w:val="00366884"/>
    <w:rsid w:val="00370915"/>
    <w:rsid w:val="0037249D"/>
    <w:rsid w:val="00372675"/>
    <w:rsid w:val="00372A30"/>
    <w:rsid w:val="00376953"/>
    <w:rsid w:val="0037740E"/>
    <w:rsid w:val="0038073E"/>
    <w:rsid w:val="00381451"/>
    <w:rsid w:val="003831D6"/>
    <w:rsid w:val="003832D5"/>
    <w:rsid w:val="00384A9B"/>
    <w:rsid w:val="00390DDB"/>
    <w:rsid w:val="00392767"/>
    <w:rsid w:val="00392FE3"/>
    <w:rsid w:val="003937FA"/>
    <w:rsid w:val="00394088"/>
    <w:rsid w:val="00396122"/>
    <w:rsid w:val="00397F26"/>
    <w:rsid w:val="003A2F3E"/>
    <w:rsid w:val="003A33B4"/>
    <w:rsid w:val="003A3E66"/>
    <w:rsid w:val="003A440F"/>
    <w:rsid w:val="003A5060"/>
    <w:rsid w:val="003A5981"/>
    <w:rsid w:val="003A5D09"/>
    <w:rsid w:val="003B395F"/>
    <w:rsid w:val="003B52D6"/>
    <w:rsid w:val="003B53AA"/>
    <w:rsid w:val="003B6792"/>
    <w:rsid w:val="003B6EBA"/>
    <w:rsid w:val="003B6ED0"/>
    <w:rsid w:val="003C1E0D"/>
    <w:rsid w:val="003C2971"/>
    <w:rsid w:val="003C34CF"/>
    <w:rsid w:val="003C3EBF"/>
    <w:rsid w:val="003C3EF1"/>
    <w:rsid w:val="003C68DB"/>
    <w:rsid w:val="003C6C28"/>
    <w:rsid w:val="003C6D92"/>
    <w:rsid w:val="003D19FF"/>
    <w:rsid w:val="003D2818"/>
    <w:rsid w:val="003D2FE9"/>
    <w:rsid w:val="003D358A"/>
    <w:rsid w:val="003D4383"/>
    <w:rsid w:val="003D4771"/>
    <w:rsid w:val="003D4976"/>
    <w:rsid w:val="003D55D0"/>
    <w:rsid w:val="003D5A8D"/>
    <w:rsid w:val="003D65BD"/>
    <w:rsid w:val="003E22FD"/>
    <w:rsid w:val="003E27F5"/>
    <w:rsid w:val="003E3A7C"/>
    <w:rsid w:val="003E4916"/>
    <w:rsid w:val="003E67F1"/>
    <w:rsid w:val="003E7D03"/>
    <w:rsid w:val="003F0073"/>
    <w:rsid w:val="003F069A"/>
    <w:rsid w:val="003F0E2D"/>
    <w:rsid w:val="003F0E9E"/>
    <w:rsid w:val="003F1B9B"/>
    <w:rsid w:val="003F2677"/>
    <w:rsid w:val="003F7195"/>
    <w:rsid w:val="003F7381"/>
    <w:rsid w:val="0040037D"/>
    <w:rsid w:val="00401765"/>
    <w:rsid w:val="004018F6"/>
    <w:rsid w:val="00402313"/>
    <w:rsid w:val="00403271"/>
    <w:rsid w:val="00403378"/>
    <w:rsid w:val="00404E33"/>
    <w:rsid w:val="004056D3"/>
    <w:rsid w:val="00410F7B"/>
    <w:rsid w:val="0041207F"/>
    <w:rsid w:val="004140B6"/>
    <w:rsid w:val="00414BC1"/>
    <w:rsid w:val="004162A3"/>
    <w:rsid w:val="00416671"/>
    <w:rsid w:val="00416B7C"/>
    <w:rsid w:val="004201AC"/>
    <w:rsid w:val="00420549"/>
    <w:rsid w:val="00421D1F"/>
    <w:rsid w:val="00431AA1"/>
    <w:rsid w:val="00433EC4"/>
    <w:rsid w:val="00437EDB"/>
    <w:rsid w:val="00441167"/>
    <w:rsid w:val="00441B13"/>
    <w:rsid w:val="00442C57"/>
    <w:rsid w:val="00442FBC"/>
    <w:rsid w:val="00447371"/>
    <w:rsid w:val="004476CA"/>
    <w:rsid w:val="004536EF"/>
    <w:rsid w:val="004538CB"/>
    <w:rsid w:val="0045526F"/>
    <w:rsid w:val="004563E8"/>
    <w:rsid w:val="004577C5"/>
    <w:rsid w:val="00462491"/>
    <w:rsid w:val="00462EEE"/>
    <w:rsid w:val="00463D60"/>
    <w:rsid w:val="004645A3"/>
    <w:rsid w:val="00464D08"/>
    <w:rsid w:val="00464D6A"/>
    <w:rsid w:val="00470E0F"/>
    <w:rsid w:val="004734C0"/>
    <w:rsid w:val="00473CD0"/>
    <w:rsid w:val="00473F2B"/>
    <w:rsid w:val="004749B6"/>
    <w:rsid w:val="00475539"/>
    <w:rsid w:val="004805E1"/>
    <w:rsid w:val="00482E1F"/>
    <w:rsid w:val="0048396E"/>
    <w:rsid w:val="00483AA2"/>
    <w:rsid w:val="00486537"/>
    <w:rsid w:val="004872B5"/>
    <w:rsid w:val="00490F69"/>
    <w:rsid w:val="00492E52"/>
    <w:rsid w:val="004934E6"/>
    <w:rsid w:val="00493FB1"/>
    <w:rsid w:val="0049439B"/>
    <w:rsid w:val="00494A0B"/>
    <w:rsid w:val="00494EDB"/>
    <w:rsid w:val="00495514"/>
    <w:rsid w:val="0049630E"/>
    <w:rsid w:val="00497602"/>
    <w:rsid w:val="00497840"/>
    <w:rsid w:val="00497FA7"/>
    <w:rsid w:val="004A1B50"/>
    <w:rsid w:val="004A28BC"/>
    <w:rsid w:val="004A4BEF"/>
    <w:rsid w:val="004A60F5"/>
    <w:rsid w:val="004A6598"/>
    <w:rsid w:val="004A78AE"/>
    <w:rsid w:val="004B14B6"/>
    <w:rsid w:val="004B16BA"/>
    <w:rsid w:val="004B16FD"/>
    <w:rsid w:val="004B38E8"/>
    <w:rsid w:val="004B5AAC"/>
    <w:rsid w:val="004C027F"/>
    <w:rsid w:val="004C0E30"/>
    <w:rsid w:val="004C171E"/>
    <w:rsid w:val="004C1A29"/>
    <w:rsid w:val="004C1E08"/>
    <w:rsid w:val="004C241E"/>
    <w:rsid w:val="004C31FF"/>
    <w:rsid w:val="004C3721"/>
    <w:rsid w:val="004C3779"/>
    <w:rsid w:val="004C3E2B"/>
    <w:rsid w:val="004C48BE"/>
    <w:rsid w:val="004C76B7"/>
    <w:rsid w:val="004C7F6D"/>
    <w:rsid w:val="004D01F6"/>
    <w:rsid w:val="004D1443"/>
    <w:rsid w:val="004D1CA6"/>
    <w:rsid w:val="004D4A10"/>
    <w:rsid w:val="004D6E4F"/>
    <w:rsid w:val="004E2B00"/>
    <w:rsid w:val="004E5337"/>
    <w:rsid w:val="004E68D9"/>
    <w:rsid w:val="004F0554"/>
    <w:rsid w:val="004F12E6"/>
    <w:rsid w:val="004F2082"/>
    <w:rsid w:val="004F3B4B"/>
    <w:rsid w:val="004F3D4A"/>
    <w:rsid w:val="004F3E05"/>
    <w:rsid w:val="004F3F4F"/>
    <w:rsid w:val="004F5378"/>
    <w:rsid w:val="004F5D90"/>
    <w:rsid w:val="004F7BBA"/>
    <w:rsid w:val="0050284B"/>
    <w:rsid w:val="00506179"/>
    <w:rsid w:val="00507F0B"/>
    <w:rsid w:val="005120BE"/>
    <w:rsid w:val="00512508"/>
    <w:rsid w:val="00516C9A"/>
    <w:rsid w:val="00521424"/>
    <w:rsid w:val="00522F29"/>
    <w:rsid w:val="005240CB"/>
    <w:rsid w:val="005244DB"/>
    <w:rsid w:val="00525BD3"/>
    <w:rsid w:val="005268D3"/>
    <w:rsid w:val="00526CD5"/>
    <w:rsid w:val="00527EA4"/>
    <w:rsid w:val="00531BF5"/>
    <w:rsid w:val="005341DB"/>
    <w:rsid w:val="00537D47"/>
    <w:rsid w:val="00540193"/>
    <w:rsid w:val="00540535"/>
    <w:rsid w:val="00540739"/>
    <w:rsid w:val="00540973"/>
    <w:rsid w:val="00541BE6"/>
    <w:rsid w:val="005424D7"/>
    <w:rsid w:val="00544091"/>
    <w:rsid w:val="00554B72"/>
    <w:rsid w:val="005606E1"/>
    <w:rsid w:val="00561459"/>
    <w:rsid w:val="00561790"/>
    <w:rsid w:val="00561CA2"/>
    <w:rsid w:val="005637F4"/>
    <w:rsid w:val="005668AE"/>
    <w:rsid w:val="00566D7C"/>
    <w:rsid w:val="00566E67"/>
    <w:rsid w:val="00571D06"/>
    <w:rsid w:val="00574306"/>
    <w:rsid w:val="00580225"/>
    <w:rsid w:val="00581D3F"/>
    <w:rsid w:val="00583571"/>
    <w:rsid w:val="00584415"/>
    <w:rsid w:val="0058478C"/>
    <w:rsid w:val="00587A32"/>
    <w:rsid w:val="00590597"/>
    <w:rsid w:val="005906A1"/>
    <w:rsid w:val="00590F2D"/>
    <w:rsid w:val="00594B0E"/>
    <w:rsid w:val="00596554"/>
    <w:rsid w:val="005A15B3"/>
    <w:rsid w:val="005A2ECE"/>
    <w:rsid w:val="005A38C6"/>
    <w:rsid w:val="005A4909"/>
    <w:rsid w:val="005A5686"/>
    <w:rsid w:val="005A654F"/>
    <w:rsid w:val="005A6AA5"/>
    <w:rsid w:val="005A6C6C"/>
    <w:rsid w:val="005A7598"/>
    <w:rsid w:val="005B41B2"/>
    <w:rsid w:val="005B5E71"/>
    <w:rsid w:val="005B7A73"/>
    <w:rsid w:val="005B7B24"/>
    <w:rsid w:val="005C01B6"/>
    <w:rsid w:val="005C468B"/>
    <w:rsid w:val="005C66FD"/>
    <w:rsid w:val="005C6AE9"/>
    <w:rsid w:val="005C7275"/>
    <w:rsid w:val="005D232B"/>
    <w:rsid w:val="005D4921"/>
    <w:rsid w:val="005D5238"/>
    <w:rsid w:val="005D679F"/>
    <w:rsid w:val="005E097B"/>
    <w:rsid w:val="005E1828"/>
    <w:rsid w:val="005E3201"/>
    <w:rsid w:val="005E3416"/>
    <w:rsid w:val="005E4602"/>
    <w:rsid w:val="005E4E64"/>
    <w:rsid w:val="005E630F"/>
    <w:rsid w:val="005E648C"/>
    <w:rsid w:val="005E78E2"/>
    <w:rsid w:val="005F1661"/>
    <w:rsid w:val="005F5184"/>
    <w:rsid w:val="005F61A7"/>
    <w:rsid w:val="005F6FFC"/>
    <w:rsid w:val="00600833"/>
    <w:rsid w:val="00600AFA"/>
    <w:rsid w:val="006023D7"/>
    <w:rsid w:val="00603E65"/>
    <w:rsid w:val="00607485"/>
    <w:rsid w:val="00610246"/>
    <w:rsid w:val="00611354"/>
    <w:rsid w:val="00613D88"/>
    <w:rsid w:val="006146CD"/>
    <w:rsid w:val="00615D33"/>
    <w:rsid w:val="00616073"/>
    <w:rsid w:val="006175B5"/>
    <w:rsid w:val="00617EA3"/>
    <w:rsid w:val="00620689"/>
    <w:rsid w:val="00620F10"/>
    <w:rsid w:val="00621CD7"/>
    <w:rsid w:val="00626531"/>
    <w:rsid w:val="00626626"/>
    <w:rsid w:val="0063055E"/>
    <w:rsid w:val="0063163C"/>
    <w:rsid w:val="006348FD"/>
    <w:rsid w:val="0063589B"/>
    <w:rsid w:val="0063671E"/>
    <w:rsid w:val="0064453C"/>
    <w:rsid w:val="0064559F"/>
    <w:rsid w:val="00645982"/>
    <w:rsid w:val="006461AD"/>
    <w:rsid w:val="006474DC"/>
    <w:rsid w:val="00652050"/>
    <w:rsid w:val="006543B5"/>
    <w:rsid w:val="00655346"/>
    <w:rsid w:val="00657686"/>
    <w:rsid w:val="00657920"/>
    <w:rsid w:val="00657C18"/>
    <w:rsid w:val="0066135B"/>
    <w:rsid w:val="0066185E"/>
    <w:rsid w:val="00663A0D"/>
    <w:rsid w:val="00665A83"/>
    <w:rsid w:val="00665BF9"/>
    <w:rsid w:val="00673258"/>
    <w:rsid w:val="00674973"/>
    <w:rsid w:val="006756D8"/>
    <w:rsid w:val="00676081"/>
    <w:rsid w:val="00677671"/>
    <w:rsid w:val="006809AF"/>
    <w:rsid w:val="00680E53"/>
    <w:rsid w:val="00681524"/>
    <w:rsid w:val="006829E2"/>
    <w:rsid w:val="00682F7A"/>
    <w:rsid w:val="00683AE1"/>
    <w:rsid w:val="00690CD6"/>
    <w:rsid w:val="00690F71"/>
    <w:rsid w:val="00693CA0"/>
    <w:rsid w:val="00694EE8"/>
    <w:rsid w:val="00695B20"/>
    <w:rsid w:val="00696DF9"/>
    <w:rsid w:val="006A0B00"/>
    <w:rsid w:val="006A334D"/>
    <w:rsid w:val="006A3515"/>
    <w:rsid w:val="006A46EC"/>
    <w:rsid w:val="006A481E"/>
    <w:rsid w:val="006A5864"/>
    <w:rsid w:val="006A6FE9"/>
    <w:rsid w:val="006B19D1"/>
    <w:rsid w:val="006B2DF1"/>
    <w:rsid w:val="006B4C3A"/>
    <w:rsid w:val="006B627A"/>
    <w:rsid w:val="006B726B"/>
    <w:rsid w:val="006B7BB3"/>
    <w:rsid w:val="006C0805"/>
    <w:rsid w:val="006C1425"/>
    <w:rsid w:val="006C154B"/>
    <w:rsid w:val="006C3787"/>
    <w:rsid w:val="006C6783"/>
    <w:rsid w:val="006C7079"/>
    <w:rsid w:val="006D0E99"/>
    <w:rsid w:val="006D1755"/>
    <w:rsid w:val="006D2C2B"/>
    <w:rsid w:val="006D4D1E"/>
    <w:rsid w:val="006D5127"/>
    <w:rsid w:val="006D6156"/>
    <w:rsid w:val="006D690B"/>
    <w:rsid w:val="006E00A8"/>
    <w:rsid w:val="006E24C6"/>
    <w:rsid w:val="006E3E1D"/>
    <w:rsid w:val="006E40D7"/>
    <w:rsid w:val="006E7BC8"/>
    <w:rsid w:val="006F0085"/>
    <w:rsid w:val="006F0529"/>
    <w:rsid w:val="006F0883"/>
    <w:rsid w:val="006F09AF"/>
    <w:rsid w:val="006F6334"/>
    <w:rsid w:val="006F75BF"/>
    <w:rsid w:val="00701B64"/>
    <w:rsid w:val="00701EB7"/>
    <w:rsid w:val="00702E21"/>
    <w:rsid w:val="00703E6A"/>
    <w:rsid w:val="00706FED"/>
    <w:rsid w:val="00710269"/>
    <w:rsid w:val="007126D6"/>
    <w:rsid w:val="0071370A"/>
    <w:rsid w:val="00713AED"/>
    <w:rsid w:val="007150E5"/>
    <w:rsid w:val="00715FB8"/>
    <w:rsid w:val="007162F9"/>
    <w:rsid w:val="007209EF"/>
    <w:rsid w:val="0072157F"/>
    <w:rsid w:val="007217EE"/>
    <w:rsid w:val="00721D90"/>
    <w:rsid w:val="00722016"/>
    <w:rsid w:val="007238D2"/>
    <w:rsid w:val="00724C9F"/>
    <w:rsid w:val="00730DD4"/>
    <w:rsid w:val="007325A9"/>
    <w:rsid w:val="00735E22"/>
    <w:rsid w:val="00735EF9"/>
    <w:rsid w:val="00737B6F"/>
    <w:rsid w:val="007400F8"/>
    <w:rsid w:val="00741ECC"/>
    <w:rsid w:val="00742575"/>
    <w:rsid w:val="007432DC"/>
    <w:rsid w:val="00744562"/>
    <w:rsid w:val="00745A72"/>
    <w:rsid w:val="00746440"/>
    <w:rsid w:val="00754293"/>
    <w:rsid w:val="00756AFF"/>
    <w:rsid w:val="00757AF6"/>
    <w:rsid w:val="00760205"/>
    <w:rsid w:val="007629B6"/>
    <w:rsid w:val="00763559"/>
    <w:rsid w:val="00764678"/>
    <w:rsid w:val="00765373"/>
    <w:rsid w:val="00767BB8"/>
    <w:rsid w:val="00770ECB"/>
    <w:rsid w:val="0077584C"/>
    <w:rsid w:val="00775C9A"/>
    <w:rsid w:val="007806E3"/>
    <w:rsid w:val="00780CD2"/>
    <w:rsid w:val="00782D4E"/>
    <w:rsid w:val="00783397"/>
    <w:rsid w:val="00783D43"/>
    <w:rsid w:val="00786095"/>
    <w:rsid w:val="00786D74"/>
    <w:rsid w:val="007906F3"/>
    <w:rsid w:val="007907DD"/>
    <w:rsid w:val="00790E1D"/>
    <w:rsid w:val="00792E44"/>
    <w:rsid w:val="0079797F"/>
    <w:rsid w:val="007A0296"/>
    <w:rsid w:val="007A057F"/>
    <w:rsid w:val="007A30EE"/>
    <w:rsid w:val="007A3F4B"/>
    <w:rsid w:val="007A5EF8"/>
    <w:rsid w:val="007B0B11"/>
    <w:rsid w:val="007B29C4"/>
    <w:rsid w:val="007B7701"/>
    <w:rsid w:val="007B7724"/>
    <w:rsid w:val="007C1FE8"/>
    <w:rsid w:val="007C3D1F"/>
    <w:rsid w:val="007C4866"/>
    <w:rsid w:val="007C4B43"/>
    <w:rsid w:val="007C5F3B"/>
    <w:rsid w:val="007C69C3"/>
    <w:rsid w:val="007C7E38"/>
    <w:rsid w:val="007D0A70"/>
    <w:rsid w:val="007D1457"/>
    <w:rsid w:val="007D259D"/>
    <w:rsid w:val="007D2FDF"/>
    <w:rsid w:val="007D7579"/>
    <w:rsid w:val="007E078C"/>
    <w:rsid w:val="007E4259"/>
    <w:rsid w:val="007E558C"/>
    <w:rsid w:val="007F0CBE"/>
    <w:rsid w:val="007F1E6D"/>
    <w:rsid w:val="007F2501"/>
    <w:rsid w:val="007F3D12"/>
    <w:rsid w:val="007F4CF0"/>
    <w:rsid w:val="007F5D1D"/>
    <w:rsid w:val="007F643C"/>
    <w:rsid w:val="00801887"/>
    <w:rsid w:val="00801957"/>
    <w:rsid w:val="008028D4"/>
    <w:rsid w:val="008034DD"/>
    <w:rsid w:val="0080360C"/>
    <w:rsid w:val="00804CB5"/>
    <w:rsid w:val="00807328"/>
    <w:rsid w:val="00807778"/>
    <w:rsid w:val="00810B69"/>
    <w:rsid w:val="00811BCB"/>
    <w:rsid w:val="00811E78"/>
    <w:rsid w:val="0081219C"/>
    <w:rsid w:val="00812BBC"/>
    <w:rsid w:val="00815237"/>
    <w:rsid w:val="00815DDD"/>
    <w:rsid w:val="00816B6E"/>
    <w:rsid w:val="00816C6B"/>
    <w:rsid w:val="00816F0A"/>
    <w:rsid w:val="00817BC9"/>
    <w:rsid w:val="0082006D"/>
    <w:rsid w:val="00820154"/>
    <w:rsid w:val="008205CE"/>
    <w:rsid w:val="0082077A"/>
    <w:rsid w:val="00820EAC"/>
    <w:rsid w:val="00821098"/>
    <w:rsid w:val="008239E0"/>
    <w:rsid w:val="00824F71"/>
    <w:rsid w:val="00826744"/>
    <w:rsid w:val="008314EE"/>
    <w:rsid w:val="00833D79"/>
    <w:rsid w:val="00835172"/>
    <w:rsid w:val="00836FBF"/>
    <w:rsid w:val="00837373"/>
    <w:rsid w:val="00840A9D"/>
    <w:rsid w:val="00847437"/>
    <w:rsid w:val="008479CD"/>
    <w:rsid w:val="00847E9C"/>
    <w:rsid w:val="00850023"/>
    <w:rsid w:val="008523F6"/>
    <w:rsid w:val="00852522"/>
    <w:rsid w:val="00855DF1"/>
    <w:rsid w:val="0086281C"/>
    <w:rsid w:val="0086729C"/>
    <w:rsid w:val="00867D4C"/>
    <w:rsid w:val="0088007A"/>
    <w:rsid w:val="008818A4"/>
    <w:rsid w:val="00883C50"/>
    <w:rsid w:val="00883C83"/>
    <w:rsid w:val="00885D15"/>
    <w:rsid w:val="00886F01"/>
    <w:rsid w:val="00887BD5"/>
    <w:rsid w:val="00892C09"/>
    <w:rsid w:val="00895AF5"/>
    <w:rsid w:val="00896F69"/>
    <w:rsid w:val="008979D5"/>
    <w:rsid w:val="008A097C"/>
    <w:rsid w:val="008A2579"/>
    <w:rsid w:val="008A31AF"/>
    <w:rsid w:val="008A5416"/>
    <w:rsid w:val="008A6C3E"/>
    <w:rsid w:val="008B3AF6"/>
    <w:rsid w:val="008B3CBC"/>
    <w:rsid w:val="008B689D"/>
    <w:rsid w:val="008B74F2"/>
    <w:rsid w:val="008C1109"/>
    <w:rsid w:val="008C3BBC"/>
    <w:rsid w:val="008C44DF"/>
    <w:rsid w:val="008D2097"/>
    <w:rsid w:val="008D4003"/>
    <w:rsid w:val="008D4C01"/>
    <w:rsid w:val="008D4D15"/>
    <w:rsid w:val="008D5E70"/>
    <w:rsid w:val="008D6D1E"/>
    <w:rsid w:val="008E01FC"/>
    <w:rsid w:val="008E1316"/>
    <w:rsid w:val="008E2C45"/>
    <w:rsid w:val="008E33CD"/>
    <w:rsid w:val="008E3B05"/>
    <w:rsid w:val="008E7184"/>
    <w:rsid w:val="008F244E"/>
    <w:rsid w:val="008F3726"/>
    <w:rsid w:val="008F5CE5"/>
    <w:rsid w:val="00900600"/>
    <w:rsid w:val="009012B1"/>
    <w:rsid w:val="009022A7"/>
    <w:rsid w:val="00904FFF"/>
    <w:rsid w:val="00907393"/>
    <w:rsid w:val="00911133"/>
    <w:rsid w:val="00911928"/>
    <w:rsid w:val="00911EEB"/>
    <w:rsid w:val="00912418"/>
    <w:rsid w:val="00912E70"/>
    <w:rsid w:val="009139C0"/>
    <w:rsid w:val="00913F5C"/>
    <w:rsid w:val="00914621"/>
    <w:rsid w:val="009159D0"/>
    <w:rsid w:val="009160EA"/>
    <w:rsid w:val="009162B7"/>
    <w:rsid w:val="0091644A"/>
    <w:rsid w:val="009218D2"/>
    <w:rsid w:val="00923E16"/>
    <w:rsid w:val="0092538C"/>
    <w:rsid w:val="009274A2"/>
    <w:rsid w:val="0093321D"/>
    <w:rsid w:val="00934A42"/>
    <w:rsid w:val="00934C63"/>
    <w:rsid w:val="0093548C"/>
    <w:rsid w:val="009402B4"/>
    <w:rsid w:val="00940929"/>
    <w:rsid w:val="00941D9F"/>
    <w:rsid w:val="00944D95"/>
    <w:rsid w:val="009462DA"/>
    <w:rsid w:val="009466DC"/>
    <w:rsid w:val="009510E7"/>
    <w:rsid w:val="00951AD6"/>
    <w:rsid w:val="0095327F"/>
    <w:rsid w:val="009555D9"/>
    <w:rsid w:val="009560EE"/>
    <w:rsid w:val="00957035"/>
    <w:rsid w:val="00960387"/>
    <w:rsid w:val="009604EB"/>
    <w:rsid w:val="00960D2B"/>
    <w:rsid w:val="00963ABB"/>
    <w:rsid w:val="00965728"/>
    <w:rsid w:val="00965B01"/>
    <w:rsid w:val="00966C62"/>
    <w:rsid w:val="009716F1"/>
    <w:rsid w:val="0097282C"/>
    <w:rsid w:val="00972E79"/>
    <w:rsid w:val="00973F22"/>
    <w:rsid w:val="0097665C"/>
    <w:rsid w:val="009801A9"/>
    <w:rsid w:val="00980B98"/>
    <w:rsid w:val="009829D5"/>
    <w:rsid w:val="00991BCB"/>
    <w:rsid w:val="0099220D"/>
    <w:rsid w:val="009923DF"/>
    <w:rsid w:val="0099268C"/>
    <w:rsid w:val="00993A51"/>
    <w:rsid w:val="00994305"/>
    <w:rsid w:val="0099494F"/>
    <w:rsid w:val="00994E60"/>
    <w:rsid w:val="009A093E"/>
    <w:rsid w:val="009A0A61"/>
    <w:rsid w:val="009A13E0"/>
    <w:rsid w:val="009A19BB"/>
    <w:rsid w:val="009A3315"/>
    <w:rsid w:val="009A5880"/>
    <w:rsid w:val="009A6F87"/>
    <w:rsid w:val="009A76F8"/>
    <w:rsid w:val="009A7833"/>
    <w:rsid w:val="009B10C6"/>
    <w:rsid w:val="009B1C89"/>
    <w:rsid w:val="009B23ED"/>
    <w:rsid w:val="009B3C05"/>
    <w:rsid w:val="009B48F6"/>
    <w:rsid w:val="009B5C27"/>
    <w:rsid w:val="009B66A1"/>
    <w:rsid w:val="009C0105"/>
    <w:rsid w:val="009C0A38"/>
    <w:rsid w:val="009C0A55"/>
    <w:rsid w:val="009C14BA"/>
    <w:rsid w:val="009C2046"/>
    <w:rsid w:val="009C3F3F"/>
    <w:rsid w:val="009C56D4"/>
    <w:rsid w:val="009C5DAD"/>
    <w:rsid w:val="009C733E"/>
    <w:rsid w:val="009D4330"/>
    <w:rsid w:val="009D4956"/>
    <w:rsid w:val="009E1A50"/>
    <w:rsid w:val="009E279F"/>
    <w:rsid w:val="009E61B2"/>
    <w:rsid w:val="009E75EF"/>
    <w:rsid w:val="009F4885"/>
    <w:rsid w:val="009F520A"/>
    <w:rsid w:val="009F661E"/>
    <w:rsid w:val="009F71FF"/>
    <w:rsid w:val="009F7A6A"/>
    <w:rsid w:val="009F7EC5"/>
    <w:rsid w:val="00A0092C"/>
    <w:rsid w:val="00A0179B"/>
    <w:rsid w:val="00A03735"/>
    <w:rsid w:val="00A03D7D"/>
    <w:rsid w:val="00A046CC"/>
    <w:rsid w:val="00A05828"/>
    <w:rsid w:val="00A05D39"/>
    <w:rsid w:val="00A075F3"/>
    <w:rsid w:val="00A12627"/>
    <w:rsid w:val="00A1319F"/>
    <w:rsid w:val="00A13B35"/>
    <w:rsid w:val="00A140AC"/>
    <w:rsid w:val="00A15F64"/>
    <w:rsid w:val="00A174AB"/>
    <w:rsid w:val="00A22191"/>
    <w:rsid w:val="00A245A0"/>
    <w:rsid w:val="00A24F09"/>
    <w:rsid w:val="00A252B3"/>
    <w:rsid w:val="00A256F7"/>
    <w:rsid w:val="00A27BEA"/>
    <w:rsid w:val="00A32E38"/>
    <w:rsid w:val="00A33E9A"/>
    <w:rsid w:val="00A35043"/>
    <w:rsid w:val="00A376ED"/>
    <w:rsid w:val="00A378DC"/>
    <w:rsid w:val="00A405EB"/>
    <w:rsid w:val="00A420E4"/>
    <w:rsid w:val="00A4546B"/>
    <w:rsid w:val="00A46A10"/>
    <w:rsid w:val="00A5095D"/>
    <w:rsid w:val="00A52967"/>
    <w:rsid w:val="00A52C4A"/>
    <w:rsid w:val="00A538A0"/>
    <w:rsid w:val="00A54E6D"/>
    <w:rsid w:val="00A60625"/>
    <w:rsid w:val="00A62C45"/>
    <w:rsid w:val="00A6505C"/>
    <w:rsid w:val="00A66B68"/>
    <w:rsid w:val="00A709B3"/>
    <w:rsid w:val="00A70C6A"/>
    <w:rsid w:val="00A70DEF"/>
    <w:rsid w:val="00A71533"/>
    <w:rsid w:val="00A80D71"/>
    <w:rsid w:val="00A84C85"/>
    <w:rsid w:val="00A85940"/>
    <w:rsid w:val="00A85AE2"/>
    <w:rsid w:val="00A85D6C"/>
    <w:rsid w:val="00A91687"/>
    <w:rsid w:val="00A92719"/>
    <w:rsid w:val="00A9274C"/>
    <w:rsid w:val="00A92D41"/>
    <w:rsid w:val="00A92D7A"/>
    <w:rsid w:val="00A93737"/>
    <w:rsid w:val="00A95D97"/>
    <w:rsid w:val="00A9707F"/>
    <w:rsid w:val="00A97B2C"/>
    <w:rsid w:val="00AA0CB1"/>
    <w:rsid w:val="00AA0FD4"/>
    <w:rsid w:val="00AA1E69"/>
    <w:rsid w:val="00AA22A7"/>
    <w:rsid w:val="00AA2FC7"/>
    <w:rsid w:val="00AA5D3C"/>
    <w:rsid w:val="00AA6D66"/>
    <w:rsid w:val="00AB1B2F"/>
    <w:rsid w:val="00AB2B92"/>
    <w:rsid w:val="00AB6691"/>
    <w:rsid w:val="00AB6FAF"/>
    <w:rsid w:val="00AB716B"/>
    <w:rsid w:val="00AC0668"/>
    <w:rsid w:val="00AC3B73"/>
    <w:rsid w:val="00AC777C"/>
    <w:rsid w:val="00AC7CE1"/>
    <w:rsid w:val="00AD1934"/>
    <w:rsid w:val="00AD1AEF"/>
    <w:rsid w:val="00AD6419"/>
    <w:rsid w:val="00AE0684"/>
    <w:rsid w:val="00AE0933"/>
    <w:rsid w:val="00AE178A"/>
    <w:rsid w:val="00AE286C"/>
    <w:rsid w:val="00AE4987"/>
    <w:rsid w:val="00AE52E7"/>
    <w:rsid w:val="00AE695C"/>
    <w:rsid w:val="00AE6C2D"/>
    <w:rsid w:val="00AF0ED8"/>
    <w:rsid w:val="00AF1200"/>
    <w:rsid w:val="00AF146D"/>
    <w:rsid w:val="00AF17C5"/>
    <w:rsid w:val="00AF1EF4"/>
    <w:rsid w:val="00AF3345"/>
    <w:rsid w:val="00AF5E3F"/>
    <w:rsid w:val="00AF6195"/>
    <w:rsid w:val="00AF6F9A"/>
    <w:rsid w:val="00AF6FA2"/>
    <w:rsid w:val="00AF79BD"/>
    <w:rsid w:val="00B02C4D"/>
    <w:rsid w:val="00B0421D"/>
    <w:rsid w:val="00B043CA"/>
    <w:rsid w:val="00B06E7F"/>
    <w:rsid w:val="00B07355"/>
    <w:rsid w:val="00B07A7E"/>
    <w:rsid w:val="00B103F8"/>
    <w:rsid w:val="00B10C39"/>
    <w:rsid w:val="00B10DEB"/>
    <w:rsid w:val="00B15311"/>
    <w:rsid w:val="00B15598"/>
    <w:rsid w:val="00B20EE4"/>
    <w:rsid w:val="00B239CE"/>
    <w:rsid w:val="00B23D84"/>
    <w:rsid w:val="00B23FE8"/>
    <w:rsid w:val="00B241EC"/>
    <w:rsid w:val="00B251B0"/>
    <w:rsid w:val="00B26CAF"/>
    <w:rsid w:val="00B27115"/>
    <w:rsid w:val="00B302B5"/>
    <w:rsid w:val="00B30E7E"/>
    <w:rsid w:val="00B3387C"/>
    <w:rsid w:val="00B33E22"/>
    <w:rsid w:val="00B36798"/>
    <w:rsid w:val="00B36DA3"/>
    <w:rsid w:val="00B36EE4"/>
    <w:rsid w:val="00B37F0D"/>
    <w:rsid w:val="00B4227C"/>
    <w:rsid w:val="00B4486E"/>
    <w:rsid w:val="00B4530A"/>
    <w:rsid w:val="00B45867"/>
    <w:rsid w:val="00B46052"/>
    <w:rsid w:val="00B460D1"/>
    <w:rsid w:val="00B4696B"/>
    <w:rsid w:val="00B510FD"/>
    <w:rsid w:val="00B51E68"/>
    <w:rsid w:val="00B52E74"/>
    <w:rsid w:val="00B5432E"/>
    <w:rsid w:val="00B60435"/>
    <w:rsid w:val="00B62E60"/>
    <w:rsid w:val="00B63FB8"/>
    <w:rsid w:val="00B64231"/>
    <w:rsid w:val="00B66B71"/>
    <w:rsid w:val="00B675D9"/>
    <w:rsid w:val="00B746CA"/>
    <w:rsid w:val="00B74ED7"/>
    <w:rsid w:val="00B77A00"/>
    <w:rsid w:val="00B77C25"/>
    <w:rsid w:val="00B83DB2"/>
    <w:rsid w:val="00B8425F"/>
    <w:rsid w:val="00B87705"/>
    <w:rsid w:val="00B87B5F"/>
    <w:rsid w:val="00B91959"/>
    <w:rsid w:val="00B92B2B"/>
    <w:rsid w:val="00B933A2"/>
    <w:rsid w:val="00B9374E"/>
    <w:rsid w:val="00B94114"/>
    <w:rsid w:val="00B94EB5"/>
    <w:rsid w:val="00B95C21"/>
    <w:rsid w:val="00BA0A9F"/>
    <w:rsid w:val="00BA0BBC"/>
    <w:rsid w:val="00BA13F5"/>
    <w:rsid w:val="00BA167D"/>
    <w:rsid w:val="00BA19B3"/>
    <w:rsid w:val="00BA4170"/>
    <w:rsid w:val="00BA562C"/>
    <w:rsid w:val="00BA74B4"/>
    <w:rsid w:val="00BB0FFC"/>
    <w:rsid w:val="00BB1403"/>
    <w:rsid w:val="00BB5B16"/>
    <w:rsid w:val="00BB6FDE"/>
    <w:rsid w:val="00BC09E2"/>
    <w:rsid w:val="00BC3066"/>
    <w:rsid w:val="00BC3817"/>
    <w:rsid w:val="00BC4963"/>
    <w:rsid w:val="00BD14AC"/>
    <w:rsid w:val="00BD249A"/>
    <w:rsid w:val="00BD2CE6"/>
    <w:rsid w:val="00BD40B7"/>
    <w:rsid w:val="00BD78F0"/>
    <w:rsid w:val="00BE217D"/>
    <w:rsid w:val="00BE2649"/>
    <w:rsid w:val="00BE533A"/>
    <w:rsid w:val="00BE5E19"/>
    <w:rsid w:val="00BF1A0A"/>
    <w:rsid w:val="00BF467A"/>
    <w:rsid w:val="00C0112D"/>
    <w:rsid w:val="00C0244F"/>
    <w:rsid w:val="00C02CFF"/>
    <w:rsid w:val="00C070BF"/>
    <w:rsid w:val="00C11367"/>
    <w:rsid w:val="00C13F29"/>
    <w:rsid w:val="00C14EAE"/>
    <w:rsid w:val="00C15FDB"/>
    <w:rsid w:val="00C23A2A"/>
    <w:rsid w:val="00C25105"/>
    <w:rsid w:val="00C275E1"/>
    <w:rsid w:val="00C27F4F"/>
    <w:rsid w:val="00C27FDE"/>
    <w:rsid w:val="00C303B3"/>
    <w:rsid w:val="00C33443"/>
    <w:rsid w:val="00C3477D"/>
    <w:rsid w:val="00C350F8"/>
    <w:rsid w:val="00C3549E"/>
    <w:rsid w:val="00C36465"/>
    <w:rsid w:val="00C366BB"/>
    <w:rsid w:val="00C366EB"/>
    <w:rsid w:val="00C3695B"/>
    <w:rsid w:val="00C37A3D"/>
    <w:rsid w:val="00C411BA"/>
    <w:rsid w:val="00C47288"/>
    <w:rsid w:val="00C476A8"/>
    <w:rsid w:val="00C5007B"/>
    <w:rsid w:val="00C50841"/>
    <w:rsid w:val="00C50F44"/>
    <w:rsid w:val="00C5169B"/>
    <w:rsid w:val="00C526DA"/>
    <w:rsid w:val="00C53ACF"/>
    <w:rsid w:val="00C550F7"/>
    <w:rsid w:val="00C5542E"/>
    <w:rsid w:val="00C56224"/>
    <w:rsid w:val="00C64E6C"/>
    <w:rsid w:val="00C651F3"/>
    <w:rsid w:val="00C66C1A"/>
    <w:rsid w:val="00C70026"/>
    <w:rsid w:val="00C70F98"/>
    <w:rsid w:val="00C71CB7"/>
    <w:rsid w:val="00C733F7"/>
    <w:rsid w:val="00C74644"/>
    <w:rsid w:val="00C76A0E"/>
    <w:rsid w:val="00C81402"/>
    <w:rsid w:val="00C84120"/>
    <w:rsid w:val="00C852A8"/>
    <w:rsid w:val="00C872A4"/>
    <w:rsid w:val="00C92708"/>
    <w:rsid w:val="00C92EFB"/>
    <w:rsid w:val="00C94DD8"/>
    <w:rsid w:val="00C94F4F"/>
    <w:rsid w:val="00C95B13"/>
    <w:rsid w:val="00CA1F33"/>
    <w:rsid w:val="00CA4A7C"/>
    <w:rsid w:val="00CA69BD"/>
    <w:rsid w:val="00CA6D6B"/>
    <w:rsid w:val="00CB07EA"/>
    <w:rsid w:val="00CB1CFD"/>
    <w:rsid w:val="00CB2C85"/>
    <w:rsid w:val="00CB3079"/>
    <w:rsid w:val="00CB46A4"/>
    <w:rsid w:val="00CB6E2F"/>
    <w:rsid w:val="00CC27CA"/>
    <w:rsid w:val="00CC3535"/>
    <w:rsid w:val="00CC3A23"/>
    <w:rsid w:val="00CC4D18"/>
    <w:rsid w:val="00CC6618"/>
    <w:rsid w:val="00CD3223"/>
    <w:rsid w:val="00CD376A"/>
    <w:rsid w:val="00CD37AD"/>
    <w:rsid w:val="00CD3FD4"/>
    <w:rsid w:val="00CD4071"/>
    <w:rsid w:val="00CD5700"/>
    <w:rsid w:val="00CD6E58"/>
    <w:rsid w:val="00CD7C2A"/>
    <w:rsid w:val="00CE0C7A"/>
    <w:rsid w:val="00CE3E4E"/>
    <w:rsid w:val="00CE7976"/>
    <w:rsid w:val="00CF0D8C"/>
    <w:rsid w:val="00CF1B43"/>
    <w:rsid w:val="00CF26A7"/>
    <w:rsid w:val="00CF3B88"/>
    <w:rsid w:val="00CF4559"/>
    <w:rsid w:val="00CF4DC8"/>
    <w:rsid w:val="00CF5F04"/>
    <w:rsid w:val="00CF606B"/>
    <w:rsid w:val="00CF7F64"/>
    <w:rsid w:val="00CF7FDA"/>
    <w:rsid w:val="00D00094"/>
    <w:rsid w:val="00D001AB"/>
    <w:rsid w:val="00D0043A"/>
    <w:rsid w:val="00D01048"/>
    <w:rsid w:val="00D028FD"/>
    <w:rsid w:val="00D078F8"/>
    <w:rsid w:val="00D116B2"/>
    <w:rsid w:val="00D1173B"/>
    <w:rsid w:val="00D14974"/>
    <w:rsid w:val="00D202C3"/>
    <w:rsid w:val="00D24044"/>
    <w:rsid w:val="00D311A2"/>
    <w:rsid w:val="00D33124"/>
    <w:rsid w:val="00D4096D"/>
    <w:rsid w:val="00D4302B"/>
    <w:rsid w:val="00D4353E"/>
    <w:rsid w:val="00D47C06"/>
    <w:rsid w:val="00D50B9E"/>
    <w:rsid w:val="00D51A66"/>
    <w:rsid w:val="00D54CF1"/>
    <w:rsid w:val="00D56235"/>
    <w:rsid w:val="00D571BE"/>
    <w:rsid w:val="00D57F7A"/>
    <w:rsid w:val="00D57FB1"/>
    <w:rsid w:val="00D62484"/>
    <w:rsid w:val="00D62978"/>
    <w:rsid w:val="00D629D2"/>
    <w:rsid w:val="00D62EC9"/>
    <w:rsid w:val="00D6373D"/>
    <w:rsid w:val="00D654B6"/>
    <w:rsid w:val="00D65CBA"/>
    <w:rsid w:val="00D669CC"/>
    <w:rsid w:val="00D67395"/>
    <w:rsid w:val="00D70092"/>
    <w:rsid w:val="00D71487"/>
    <w:rsid w:val="00D7391D"/>
    <w:rsid w:val="00D761D2"/>
    <w:rsid w:val="00D800F2"/>
    <w:rsid w:val="00D80AB0"/>
    <w:rsid w:val="00D81491"/>
    <w:rsid w:val="00D81AD3"/>
    <w:rsid w:val="00D8224D"/>
    <w:rsid w:val="00D825DA"/>
    <w:rsid w:val="00D86AA3"/>
    <w:rsid w:val="00D94648"/>
    <w:rsid w:val="00DA0121"/>
    <w:rsid w:val="00DA08B4"/>
    <w:rsid w:val="00DA337C"/>
    <w:rsid w:val="00DA500E"/>
    <w:rsid w:val="00DA57ED"/>
    <w:rsid w:val="00DA5AF5"/>
    <w:rsid w:val="00DA7176"/>
    <w:rsid w:val="00DA7F38"/>
    <w:rsid w:val="00DB18EE"/>
    <w:rsid w:val="00DB379E"/>
    <w:rsid w:val="00DB433E"/>
    <w:rsid w:val="00DB4F87"/>
    <w:rsid w:val="00DB5667"/>
    <w:rsid w:val="00DC16D1"/>
    <w:rsid w:val="00DC1FA0"/>
    <w:rsid w:val="00DC27BE"/>
    <w:rsid w:val="00DC31A7"/>
    <w:rsid w:val="00DC5660"/>
    <w:rsid w:val="00DC7089"/>
    <w:rsid w:val="00DD2A39"/>
    <w:rsid w:val="00DD2E5F"/>
    <w:rsid w:val="00DD337E"/>
    <w:rsid w:val="00DD6699"/>
    <w:rsid w:val="00DE021C"/>
    <w:rsid w:val="00DF094B"/>
    <w:rsid w:val="00DF1C12"/>
    <w:rsid w:val="00DF378C"/>
    <w:rsid w:val="00DF3914"/>
    <w:rsid w:val="00DF534A"/>
    <w:rsid w:val="00DF54FF"/>
    <w:rsid w:val="00DF634D"/>
    <w:rsid w:val="00DF6ACC"/>
    <w:rsid w:val="00DF745A"/>
    <w:rsid w:val="00DF7F73"/>
    <w:rsid w:val="00E01305"/>
    <w:rsid w:val="00E02DC5"/>
    <w:rsid w:val="00E03640"/>
    <w:rsid w:val="00E04367"/>
    <w:rsid w:val="00E06682"/>
    <w:rsid w:val="00E06F12"/>
    <w:rsid w:val="00E12165"/>
    <w:rsid w:val="00E16C0A"/>
    <w:rsid w:val="00E2418B"/>
    <w:rsid w:val="00E24844"/>
    <w:rsid w:val="00E25837"/>
    <w:rsid w:val="00E26BCE"/>
    <w:rsid w:val="00E317B5"/>
    <w:rsid w:val="00E3313A"/>
    <w:rsid w:val="00E345EC"/>
    <w:rsid w:val="00E35820"/>
    <w:rsid w:val="00E4129E"/>
    <w:rsid w:val="00E42424"/>
    <w:rsid w:val="00E44D64"/>
    <w:rsid w:val="00E451C0"/>
    <w:rsid w:val="00E45A59"/>
    <w:rsid w:val="00E5017B"/>
    <w:rsid w:val="00E50C8E"/>
    <w:rsid w:val="00E515B7"/>
    <w:rsid w:val="00E51B43"/>
    <w:rsid w:val="00E53C40"/>
    <w:rsid w:val="00E54081"/>
    <w:rsid w:val="00E5540F"/>
    <w:rsid w:val="00E56D7D"/>
    <w:rsid w:val="00E56DFE"/>
    <w:rsid w:val="00E607CE"/>
    <w:rsid w:val="00E644C3"/>
    <w:rsid w:val="00E64B79"/>
    <w:rsid w:val="00E64E50"/>
    <w:rsid w:val="00E660A4"/>
    <w:rsid w:val="00E66288"/>
    <w:rsid w:val="00E710D2"/>
    <w:rsid w:val="00E71E91"/>
    <w:rsid w:val="00E71EC3"/>
    <w:rsid w:val="00E72AA6"/>
    <w:rsid w:val="00E72E2A"/>
    <w:rsid w:val="00E770CE"/>
    <w:rsid w:val="00E813AB"/>
    <w:rsid w:val="00E82EB7"/>
    <w:rsid w:val="00E851AB"/>
    <w:rsid w:val="00E87000"/>
    <w:rsid w:val="00E9046D"/>
    <w:rsid w:val="00E9069B"/>
    <w:rsid w:val="00E91CD6"/>
    <w:rsid w:val="00E91D4E"/>
    <w:rsid w:val="00E929E9"/>
    <w:rsid w:val="00E96179"/>
    <w:rsid w:val="00EA33D2"/>
    <w:rsid w:val="00EA5D6A"/>
    <w:rsid w:val="00EA70BE"/>
    <w:rsid w:val="00EA7186"/>
    <w:rsid w:val="00EA7CA6"/>
    <w:rsid w:val="00EB0577"/>
    <w:rsid w:val="00EB3233"/>
    <w:rsid w:val="00EB3AFC"/>
    <w:rsid w:val="00EB3C5A"/>
    <w:rsid w:val="00EB4E96"/>
    <w:rsid w:val="00EB4F66"/>
    <w:rsid w:val="00EB4FF7"/>
    <w:rsid w:val="00EB5361"/>
    <w:rsid w:val="00EB6435"/>
    <w:rsid w:val="00EB69EB"/>
    <w:rsid w:val="00EC14B0"/>
    <w:rsid w:val="00EC1796"/>
    <w:rsid w:val="00EC2658"/>
    <w:rsid w:val="00EC278B"/>
    <w:rsid w:val="00EC31C1"/>
    <w:rsid w:val="00EC44EC"/>
    <w:rsid w:val="00EC46EC"/>
    <w:rsid w:val="00EC4CFC"/>
    <w:rsid w:val="00ED41D2"/>
    <w:rsid w:val="00ED53F7"/>
    <w:rsid w:val="00ED6627"/>
    <w:rsid w:val="00ED674C"/>
    <w:rsid w:val="00ED6DF2"/>
    <w:rsid w:val="00ED7520"/>
    <w:rsid w:val="00EE0CAE"/>
    <w:rsid w:val="00EE46C1"/>
    <w:rsid w:val="00EE472C"/>
    <w:rsid w:val="00EE6E9A"/>
    <w:rsid w:val="00EE6EB4"/>
    <w:rsid w:val="00EF0CFE"/>
    <w:rsid w:val="00EF1C14"/>
    <w:rsid w:val="00EF258A"/>
    <w:rsid w:val="00EF2E27"/>
    <w:rsid w:val="00EF426D"/>
    <w:rsid w:val="00EF4939"/>
    <w:rsid w:val="00EF54EE"/>
    <w:rsid w:val="00EF5EB1"/>
    <w:rsid w:val="00EF6A67"/>
    <w:rsid w:val="00F002FA"/>
    <w:rsid w:val="00F00743"/>
    <w:rsid w:val="00F01D2F"/>
    <w:rsid w:val="00F02DAB"/>
    <w:rsid w:val="00F03600"/>
    <w:rsid w:val="00F03802"/>
    <w:rsid w:val="00F051FB"/>
    <w:rsid w:val="00F06F26"/>
    <w:rsid w:val="00F14455"/>
    <w:rsid w:val="00F14B32"/>
    <w:rsid w:val="00F21C38"/>
    <w:rsid w:val="00F220FB"/>
    <w:rsid w:val="00F224AB"/>
    <w:rsid w:val="00F22C15"/>
    <w:rsid w:val="00F23481"/>
    <w:rsid w:val="00F24064"/>
    <w:rsid w:val="00F255AF"/>
    <w:rsid w:val="00F3015F"/>
    <w:rsid w:val="00F32766"/>
    <w:rsid w:val="00F33286"/>
    <w:rsid w:val="00F336A9"/>
    <w:rsid w:val="00F3404A"/>
    <w:rsid w:val="00F34CEE"/>
    <w:rsid w:val="00F373FA"/>
    <w:rsid w:val="00F40D3C"/>
    <w:rsid w:val="00F40EBB"/>
    <w:rsid w:val="00F4230C"/>
    <w:rsid w:val="00F4262A"/>
    <w:rsid w:val="00F52595"/>
    <w:rsid w:val="00F53474"/>
    <w:rsid w:val="00F53C50"/>
    <w:rsid w:val="00F56399"/>
    <w:rsid w:val="00F57645"/>
    <w:rsid w:val="00F60704"/>
    <w:rsid w:val="00F60E69"/>
    <w:rsid w:val="00F6150C"/>
    <w:rsid w:val="00F6612E"/>
    <w:rsid w:val="00F66915"/>
    <w:rsid w:val="00F75C07"/>
    <w:rsid w:val="00F80280"/>
    <w:rsid w:val="00F80B02"/>
    <w:rsid w:val="00F80DFB"/>
    <w:rsid w:val="00F825B3"/>
    <w:rsid w:val="00F83E07"/>
    <w:rsid w:val="00F86349"/>
    <w:rsid w:val="00F90607"/>
    <w:rsid w:val="00F95225"/>
    <w:rsid w:val="00F95344"/>
    <w:rsid w:val="00F95B15"/>
    <w:rsid w:val="00F96C04"/>
    <w:rsid w:val="00F97CA7"/>
    <w:rsid w:val="00FA0A5F"/>
    <w:rsid w:val="00FA26F7"/>
    <w:rsid w:val="00FA333C"/>
    <w:rsid w:val="00FA462D"/>
    <w:rsid w:val="00FA4845"/>
    <w:rsid w:val="00FA56EB"/>
    <w:rsid w:val="00FA6074"/>
    <w:rsid w:val="00FA7252"/>
    <w:rsid w:val="00FB0CAE"/>
    <w:rsid w:val="00FB41CB"/>
    <w:rsid w:val="00FB4391"/>
    <w:rsid w:val="00FB53D9"/>
    <w:rsid w:val="00FB55BE"/>
    <w:rsid w:val="00FB5698"/>
    <w:rsid w:val="00FB60D8"/>
    <w:rsid w:val="00FB782D"/>
    <w:rsid w:val="00FC2871"/>
    <w:rsid w:val="00FC3165"/>
    <w:rsid w:val="00FC3358"/>
    <w:rsid w:val="00FD01F4"/>
    <w:rsid w:val="00FD1A49"/>
    <w:rsid w:val="00FD28DB"/>
    <w:rsid w:val="00FD2BCD"/>
    <w:rsid w:val="00FD2F37"/>
    <w:rsid w:val="00FD6DC3"/>
    <w:rsid w:val="00FD7557"/>
    <w:rsid w:val="00FE20AF"/>
    <w:rsid w:val="00FE2763"/>
    <w:rsid w:val="00FE2A90"/>
    <w:rsid w:val="00FE47BE"/>
    <w:rsid w:val="00FE51EF"/>
    <w:rsid w:val="00FE678E"/>
    <w:rsid w:val="00FF24BE"/>
    <w:rsid w:val="00FF3387"/>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8BE9A"/>
  <w15:docId w15:val="{E97BD446-BC76-4CE1-8024-78BB0C2C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D62978"/>
    <w:pPr>
      <w:autoSpaceDE w:val="0"/>
      <w:spacing w:before="120" w:after="120" w:line="240" w:lineRule="auto"/>
      <w:jc w:val="both"/>
    </w:pPr>
    <w:rPr>
      <w:rFonts w:ascii="Times New Roman" w:eastAsia="Arial Unicode MS" w:hAnsi="Times New Roman"/>
      <w:sz w:val="24"/>
      <w:szCs w:val="24"/>
      <w:lang w:val="en-GB" w:eastAsia="et-EE"/>
    </w:rPr>
  </w:style>
  <w:style w:type="paragraph" w:styleId="Pealkiri1">
    <w:name w:val="heading 1"/>
    <w:basedOn w:val="Normaallaad"/>
    <w:next w:val="Normaallaad"/>
    <w:link w:val="Pealkiri1Mrk"/>
    <w:uiPriority w:val="9"/>
    <w:qFormat/>
    <w:rsid w:val="00CF7FDA"/>
    <w:pPr>
      <w:keepNext/>
      <w:keepLines/>
      <w:pageBreakBefore/>
      <w:numPr>
        <w:numId w:val="1"/>
      </w:numPr>
      <w:suppressAutoHyphens/>
      <w:spacing w:before="480"/>
      <w:outlineLvl w:val="0"/>
    </w:pPr>
    <w:rPr>
      <w:rFonts w:asciiTheme="majorHAnsi" w:eastAsiaTheme="majorEastAsia" w:hAnsiTheme="majorHAnsi" w:cstheme="majorBidi"/>
      <w:b/>
      <w:bCs/>
      <w:sz w:val="28"/>
      <w:szCs w:val="28"/>
      <w14:ligatures w14:val="standardContextual"/>
    </w:rPr>
  </w:style>
  <w:style w:type="paragraph" w:styleId="Pealkiri2">
    <w:name w:val="heading 2"/>
    <w:basedOn w:val="Normaallaad"/>
    <w:next w:val="Normaallaad"/>
    <w:link w:val="Pealkiri2Mrk"/>
    <w:uiPriority w:val="9"/>
    <w:qFormat/>
    <w:rsid w:val="00394088"/>
    <w:pPr>
      <w:keepNext/>
      <w:keepLines/>
      <w:numPr>
        <w:ilvl w:val="1"/>
        <w:numId w:val="1"/>
      </w:numPr>
      <w:suppressAutoHyphens/>
      <w:spacing w:before="200"/>
      <w:outlineLvl w:val="1"/>
    </w:pPr>
    <w:rPr>
      <w:rFonts w:asciiTheme="majorHAnsi" w:eastAsiaTheme="majorEastAsia" w:hAnsiTheme="majorHAnsi" w:cstheme="majorBidi"/>
      <w:b/>
      <w:bCs/>
      <w:sz w:val="26"/>
      <w:szCs w:val="26"/>
    </w:rPr>
  </w:style>
  <w:style w:type="paragraph" w:styleId="Pealkiri3">
    <w:name w:val="heading 3"/>
    <w:basedOn w:val="Normaallaadveeb"/>
    <w:next w:val="Normaallaad"/>
    <w:link w:val="Pealkiri3Mrk"/>
    <w:uiPriority w:val="9"/>
    <w:unhideWhenUsed/>
    <w:qFormat/>
    <w:rsid w:val="00C733F7"/>
    <w:pPr>
      <w:numPr>
        <w:ilvl w:val="2"/>
        <w:numId w:val="1"/>
      </w:numPr>
      <w:outlineLvl w:val="2"/>
      <w15:collapsed/>
    </w:pPr>
    <w:rPr>
      <w:rFonts w:asciiTheme="majorHAnsi" w:hAnsiTheme="majorHAnsi"/>
      <w:b/>
    </w:rPr>
  </w:style>
  <w:style w:type="paragraph" w:styleId="Pealkiri4">
    <w:name w:val="heading 4"/>
    <w:basedOn w:val="Normaallaad"/>
    <w:next w:val="Normaallaad"/>
    <w:link w:val="Pealkiri4Mrk"/>
    <w:uiPriority w:val="9"/>
    <w:unhideWhenUsed/>
    <w:qFormat/>
    <w:rsid w:val="00402313"/>
    <w:pPr>
      <w:keepNext/>
      <w:keepLines/>
      <w:numPr>
        <w:ilvl w:val="3"/>
        <w:numId w:val="1"/>
      </w:numPr>
      <w:spacing w:before="200"/>
      <w:outlineLvl w:val="3"/>
    </w:pPr>
    <w:rPr>
      <w:rFonts w:asciiTheme="majorHAnsi" w:eastAsiaTheme="majorEastAsia" w:hAnsiTheme="majorHAnsi" w:cstheme="majorBidi"/>
      <w:b/>
      <w:bCs/>
      <w:i/>
      <w:iCs/>
    </w:rPr>
  </w:style>
  <w:style w:type="paragraph" w:styleId="Pealkiri5">
    <w:name w:val="heading 5"/>
    <w:basedOn w:val="Normaallaad"/>
    <w:next w:val="Normaallaad"/>
    <w:link w:val="Pealkiri5Mrk"/>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Pealkiri6">
    <w:name w:val="heading 6"/>
    <w:basedOn w:val="Normaallaad"/>
    <w:next w:val="Normaallaad"/>
    <w:link w:val="Pealkiri6Mrk"/>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Pealkiri7">
    <w:name w:val="heading 7"/>
    <w:basedOn w:val="Normaallaad"/>
    <w:next w:val="Normaallaad"/>
    <w:link w:val="Pealkiri7Mrk"/>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Pealkiri8">
    <w:name w:val="heading 8"/>
    <w:basedOn w:val="Normaallaad"/>
    <w:next w:val="Normaallaad"/>
    <w:link w:val="Pealkiri8Mrk"/>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Pealkiri9">
    <w:name w:val="heading 9"/>
    <w:basedOn w:val="Normaallaad"/>
    <w:next w:val="Normaallaad"/>
    <w:link w:val="Pealkiri9Mrk"/>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Tiitellehtpis1">
    <w:name w:val="Tiitelleht päis 1"/>
    <w:basedOn w:val="Normaallaad"/>
    <w:rsid w:val="005E097B"/>
    <w:pPr>
      <w:spacing w:before="0" w:after="0"/>
      <w:jc w:val="center"/>
    </w:pPr>
    <w:rPr>
      <w:caps/>
      <w:sz w:val="28"/>
      <w:szCs w:val="28"/>
    </w:rPr>
  </w:style>
  <w:style w:type="paragraph" w:customStyle="1" w:styleId="Tiitellehtautor">
    <w:name w:val="Tiitelleht autor"/>
    <w:basedOn w:val="Normaallaad"/>
    <w:rsid w:val="00483AA2"/>
    <w:pPr>
      <w:spacing w:before="4800" w:after="0"/>
      <w:jc w:val="center"/>
    </w:pPr>
    <w:rPr>
      <w:b/>
      <w:bCs/>
      <w:sz w:val="32"/>
      <w:szCs w:val="32"/>
    </w:rPr>
  </w:style>
  <w:style w:type="paragraph" w:customStyle="1" w:styleId="Tiitellehttiitel">
    <w:name w:val="Tiitelleht tiitel"/>
    <w:basedOn w:val="Normaallaad"/>
    <w:rsid w:val="00483AA2"/>
    <w:pPr>
      <w:jc w:val="center"/>
    </w:pPr>
    <w:rPr>
      <w:rFonts w:ascii="Arial" w:hAnsi="Arial"/>
      <w:b/>
      <w:bCs/>
      <w:sz w:val="40"/>
      <w:szCs w:val="40"/>
      <w14:ligatures w14:val="standardContextual"/>
    </w:rPr>
  </w:style>
  <w:style w:type="paragraph" w:customStyle="1" w:styleId="Tiitellehtpis2">
    <w:name w:val="Tiitelleht päis 2"/>
    <w:basedOn w:val="Normaallaad"/>
    <w:rsid w:val="00BD14AC"/>
    <w:pPr>
      <w:spacing w:before="0" w:after="0"/>
      <w:jc w:val="center"/>
    </w:pPr>
    <w:rPr>
      <w:sz w:val="28"/>
      <w:szCs w:val="28"/>
    </w:rPr>
  </w:style>
  <w:style w:type="paragraph" w:customStyle="1" w:styleId="AJ">
    <w:name w:val="AJÕ"/>
    <w:basedOn w:val="Normaallaad"/>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Kehatekst">
    <w:name w:val="Body Text"/>
    <w:basedOn w:val="Normaallaad"/>
    <w:link w:val="KehatekstMrk"/>
    <w:uiPriority w:val="99"/>
    <w:semiHidden/>
    <w:unhideWhenUsed/>
    <w:rsid w:val="006D5127"/>
  </w:style>
  <w:style w:type="character" w:customStyle="1" w:styleId="KehatekstMrk">
    <w:name w:val="Kehatekst Märk"/>
    <w:basedOn w:val="Liguvaikefont"/>
    <w:link w:val="Kehatekst"/>
    <w:uiPriority w:val="99"/>
    <w:semiHidden/>
    <w:rsid w:val="006D5127"/>
    <w:rPr>
      <w:rFonts w:ascii="Times New Roman" w:eastAsia="Arial Unicode MS" w:hAnsi="Times New Roman" w:cs="Times New Roman"/>
      <w:sz w:val="24"/>
      <w:szCs w:val="24"/>
      <w:lang w:val="et-EE"/>
    </w:rPr>
  </w:style>
  <w:style w:type="character" w:customStyle="1" w:styleId="Pealkiri1Mrk">
    <w:name w:val="Pealkiri 1 Märk"/>
    <w:basedOn w:val="Liguvaikefont"/>
    <w:link w:val="Pealkiri1"/>
    <w:uiPriority w:val="9"/>
    <w:rsid w:val="00CF7FDA"/>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Pealkiri1"/>
    <w:next w:val="Normaallaad"/>
    <w:rsid w:val="00054FF1"/>
    <w:pPr>
      <w:numPr>
        <w:numId w:val="0"/>
      </w:numPr>
      <w:autoSpaceDE/>
      <w:spacing w:line="276" w:lineRule="auto"/>
      <w:outlineLvl w:val="9"/>
    </w:pPr>
  </w:style>
  <w:style w:type="paragraph" w:styleId="SK1">
    <w:name w:val="toc 1"/>
    <w:basedOn w:val="Normaallaad"/>
    <w:next w:val="Normaallaad"/>
    <w:autoRedefine/>
    <w:uiPriority w:val="39"/>
    <w:unhideWhenUsed/>
    <w:qFormat/>
    <w:rsid w:val="007F3D12"/>
    <w:pPr>
      <w:spacing w:after="100"/>
    </w:pPr>
  </w:style>
  <w:style w:type="character" w:styleId="Hperlink">
    <w:name w:val="Hyperlink"/>
    <w:basedOn w:val="Liguvaikefont"/>
    <w:uiPriority w:val="99"/>
    <w:unhideWhenUsed/>
    <w:rsid w:val="009C0105"/>
    <w:rPr>
      <w:color w:val="2C6300" w:themeColor="hyperlink"/>
      <w:u w:val="single"/>
    </w:rPr>
  </w:style>
  <w:style w:type="paragraph" w:styleId="Jutumullitekst">
    <w:name w:val="Balloon Text"/>
    <w:basedOn w:val="Normaallaad"/>
    <w:link w:val="JutumullitekstMrk"/>
    <w:uiPriority w:val="99"/>
    <w:semiHidden/>
    <w:unhideWhenUsed/>
    <w:rsid w:val="009C0105"/>
    <w:rPr>
      <w:rFonts w:ascii="Tahoma" w:hAnsi="Tahoma" w:cs="Tahoma"/>
      <w:sz w:val="16"/>
      <w:szCs w:val="16"/>
    </w:rPr>
  </w:style>
  <w:style w:type="character" w:customStyle="1" w:styleId="JutumullitekstMrk">
    <w:name w:val="Jutumullitekst Märk"/>
    <w:basedOn w:val="Liguvaikefont"/>
    <w:link w:val="Jutumulliteks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allaad"/>
    <w:link w:val="TiitellehtttpChar"/>
    <w:qFormat/>
    <w:rsid w:val="00483AA2"/>
    <w:pPr>
      <w:spacing w:before="113"/>
      <w:jc w:val="center"/>
    </w:pPr>
    <w:rPr>
      <w:b/>
      <w:bCs/>
      <w:sz w:val="28"/>
      <w:szCs w:val="28"/>
    </w:rPr>
  </w:style>
  <w:style w:type="character" w:customStyle="1" w:styleId="Pealkiri2Mrk">
    <w:name w:val="Pealkiri 2 Märk"/>
    <w:basedOn w:val="Liguvaikefont"/>
    <w:link w:val="Pealkiri2"/>
    <w:uiPriority w:val="9"/>
    <w:rsid w:val="00394088"/>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Liguvaikefont"/>
    <w:link w:val="Tiitellehtttp"/>
    <w:rsid w:val="00483AA2"/>
    <w:rPr>
      <w:rFonts w:ascii="Times New Roman" w:eastAsia="Arial Unicode MS" w:hAnsi="Times New Roman"/>
      <w:b/>
      <w:bCs/>
      <w:sz w:val="28"/>
      <w:szCs w:val="28"/>
      <w:lang w:val="en-GB" w:eastAsia="et-EE"/>
    </w:rPr>
  </w:style>
  <w:style w:type="character" w:customStyle="1" w:styleId="Pealkiri3Mrk">
    <w:name w:val="Pealkiri 3 Märk"/>
    <w:basedOn w:val="Liguvaikefont"/>
    <w:link w:val="Pealkiri3"/>
    <w:uiPriority w:val="9"/>
    <w:rsid w:val="0049439B"/>
    <w:rPr>
      <w:rFonts w:asciiTheme="majorHAnsi" w:eastAsia="Arial Unicode MS" w:hAnsiTheme="majorHAnsi" w:cs="Times New Roman"/>
      <w:b/>
      <w:sz w:val="24"/>
      <w:szCs w:val="24"/>
      <w:lang w:val="et-EE" w:eastAsia="et-EE"/>
    </w:rPr>
  </w:style>
  <w:style w:type="character" w:customStyle="1" w:styleId="Pealkiri4Mrk">
    <w:name w:val="Pealkiri 4 Märk"/>
    <w:basedOn w:val="Liguvaikefont"/>
    <w:link w:val="Pealkiri4"/>
    <w:uiPriority w:val="9"/>
    <w:rsid w:val="00402313"/>
    <w:rPr>
      <w:rFonts w:asciiTheme="majorHAnsi" w:eastAsiaTheme="majorEastAsia" w:hAnsiTheme="majorHAnsi" w:cstheme="majorBidi"/>
      <w:b/>
      <w:bCs/>
      <w:i/>
      <w:iCs/>
      <w:sz w:val="24"/>
      <w:szCs w:val="24"/>
      <w:lang w:val="et-EE" w:eastAsia="et-EE"/>
    </w:rPr>
  </w:style>
  <w:style w:type="character" w:customStyle="1" w:styleId="Pealkiri5Mrk">
    <w:name w:val="Pealkiri 5 Märk"/>
    <w:basedOn w:val="Liguvaikefont"/>
    <w:link w:val="Pealkiri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Pealkiri6Mrk">
    <w:name w:val="Pealkiri 6 Märk"/>
    <w:basedOn w:val="Liguvaikefont"/>
    <w:link w:val="Pealkiri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Pealkiri7Mrk">
    <w:name w:val="Pealkiri 7 Märk"/>
    <w:basedOn w:val="Liguvaikefont"/>
    <w:link w:val="Pealkiri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Pealkiri8Mrk">
    <w:name w:val="Pealkiri 8 Märk"/>
    <w:basedOn w:val="Liguvaikefont"/>
    <w:link w:val="Pealkiri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Pealkiri9Mrk">
    <w:name w:val="Pealkiri 9 Märk"/>
    <w:basedOn w:val="Liguvaikefont"/>
    <w:link w:val="Pealkiri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SK2">
    <w:name w:val="toc 2"/>
    <w:basedOn w:val="Normaallaad"/>
    <w:next w:val="Normaallaad"/>
    <w:autoRedefine/>
    <w:uiPriority w:val="39"/>
    <w:unhideWhenUsed/>
    <w:qFormat/>
    <w:rsid w:val="00437EDB"/>
    <w:pPr>
      <w:spacing w:after="100"/>
      <w:ind w:left="240"/>
    </w:pPr>
  </w:style>
  <w:style w:type="paragraph" w:styleId="Bibliograafia">
    <w:name w:val="Bibliography"/>
    <w:basedOn w:val="Normaallaad"/>
    <w:next w:val="Normaallaad"/>
    <w:uiPriority w:val="37"/>
    <w:unhideWhenUsed/>
    <w:rsid w:val="00F03802"/>
    <w:pPr>
      <w:keepLines/>
      <w:spacing w:before="0" w:after="0"/>
      <w:jc w:val="left"/>
    </w:pPr>
  </w:style>
  <w:style w:type="paragraph" w:styleId="Dokumendiplaan">
    <w:name w:val="Document Map"/>
    <w:basedOn w:val="Normaallaad"/>
    <w:link w:val="DokumendiplaanMrk"/>
    <w:uiPriority w:val="99"/>
    <w:semiHidden/>
    <w:unhideWhenUsed/>
    <w:rsid w:val="00403271"/>
    <w:rPr>
      <w:rFonts w:ascii="Tahoma" w:hAnsi="Tahoma" w:cs="Tahoma"/>
      <w:sz w:val="16"/>
      <w:szCs w:val="16"/>
    </w:rPr>
  </w:style>
  <w:style w:type="character" w:customStyle="1" w:styleId="DokumendiplaanMrk">
    <w:name w:val="Dokumendiplaan Märk"/>
    <w:basedOn w:val="Liguvaikefont"/>
    <w:link w:val="Dokumendiplaan"/>
    <w:uiPriority w:val="99"/>
    <w:semiHidden/>
    <w:rsid w:val="00403271"/>
    <w:rPr>
      <w:rFonts w:ascii="Tahoma" w:eastAsia="Arial Unicode MS" w:hAnsi="Tahoma" w:cs="Tahoma"/>
      <w:sz w:val="16"/>
      <w:szCs w:val="16"/>
      <w:lang w:val="et-EE" w:eastAsia="et-EE"/>
    </w:rPr>
  </w:style>
  <w:style w:type="paragraph" w:styleId="Loendilik">
    <w:name w:val="List Paragraph"/>
    <w:basedOn w:val="Normaallaad"/>
    <w:uiPriority w:val="34"/>
    <w:qFormat/>
    <w:rsid w:val="000C0C30"/>
    <w:pPr>
      <w:keepLines/>
      <w:ind w:left="720"/>
      <w:contextualSpacing/>
    </w:pPr>
  </w:style>
  <w:style w:type="paragraph" w:styleId="SK3">
    <w:name w:val="toc 3"/>
    <w:basedOn w:val="Normaallaad"/>
    <w:next w:val="Normaallaad"/>
    <w:autoRedefine/>
    <w:uiPriority w:val="39"/>
    <w:unhideWhenUsed/>
    <w:qFormat/>
    <w:rsid w:val="00437EDB"/>
    <w:pPr>
      <w:spacing w:after="100"/>
      <w:ind w:left="480"/>
    </w:pPr>
  </w:style>
  <w:style w:type="character" w:styleId="Kommentaariviide">
    <w:name w:val="annotation reference"/>
    <w:basedOn w:val="Liguvaikefont"/>
    <w:uiPriority w:val="99"/>
    <w:semiHidden/>
    <w:unhideWhenUsed/>
    <w:rsid w:val="008D4D15"/>
    <w:rPr>
      <w:sz w:val="16"/>
      <w:szCs w:val="16"/>
    </w:rPr>
  </w:style>
  <w:style w:type="paragraph" w:styleId="Kommentaaritekst">
    <w:name w:val="annotation text"/>
    <w:basedOn w:val="Normaallaad"/>
    <w:link w:val="KommentaaritekstMrk"/>
    <w:uiPriority w:val="99"/>
    <w:semiHidden/>
    <w:unhideWhenUsed/>
    <w:rsid w:val="008D4D15"/>
    <w:rPr>
      <w:sz w:val="20"/>
      <w:szCs w:val="20"/>
    </w:rPr>
  </w:style>
  <w:style w:type="character" w:customStyle="1" w:styleId="KommentaaritekstMrk">
    <w:name w:val="Kommentaari tekst Märk"/>
    <w:basedOn w:val="Liguvaikefont"/>
    <w:link w:val="Kommentaaritekst"/>
    <w:uiPriority w:val="99"/>
    <w:semiHidden/>
    <w:rsid w:val="008D4D15"/>
    <w:rPr>
      <w:rFonts w:ascii="Times New Roman" w:eastAsia="Arial Unicode MS" w:hAnsi="Times New Roman"/>
      <w:sz w:val="20"/>
      <w:szCs w:val="20"/>
      <w:lang w:val="et-EE" w:eastAsia="et-EE"/>
    </w:rPr>
  </w:style>
  <w:style w:type="paragraph" w:styleId="Kommentaariteema">
    <w:name w:val="annotation subject"/>
    <w:basedOn w:val="Kommentaaritekst"/>
    <w:next w:val="Kommentaaritekst"/>
    <w:link w:val="KommentaariteemaMrk"/>
    <w:uiPriority w:val="99"/>
    <w:semiHidden/>
    <w:unhideWhenUsed/>
    <w:rsid w:val="008D4D15"/>
    <w:rPr>
      <w:b/>
      <w:bCs/>
    </w:rPr>
  </w:style>
  <w:style w:type="character" w:customStyle="1" w:styleId="KommentaariteemaMrk">
    <w:name w:val="Kommentaari teema Märk"/>
    <w:basedOn w:val="KommentaaritekstMrk"/>
    <w:link w:val="Kommentaariteema"/>
    <w:uiPriority w:val="99"/>
    <w:semiHidden/>
    <w:rsid w:val="008D4D15"/>
    <w:rPr>
      <w:rFonts w:ascii="Times New Roman" w:eastAsia="Arial Unicode MS" w:hAnsi="Times New Roman"/>
      <w:b/>
      <w:bCs/>
      <w:sz w:val="20"/>
      <w:szCs w:val="20"/>
      <w:lang w:val="et-EE" w:eastAsia="et-EE"/>
    </w:rPr>
  </w:style>
  <w:style w:type="paragraph" w:styleId="Redaktsio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Pealdis">
    <w:name w:val="caption"/>
    <w:basedOn w:val="Normaallaad"/>
    <w:next w:val="Normaallaad"/>
    <w:uiPriority w:val="35"/>
    <w:unhideWhenUsed/>
    <w:qFormat/>
    <w:rsid w:val="00BA4170"/>
    <w:pPr>
      <w:spacing w:before="0" w:after="200"/>
      <w:jc w:val="center"/>
    </w:pPr>
    <w:rPr>
      <w:bCs/>
      <w:color w:val="000000" w:themeColor="text2"/>
      <w:szCs w:val="18"/>
    </w:rPr>
  </w:style>
  <w:style w:type="table" w:styleId="Kontuurtabel">
    <w:name w:val="Table Grid"/>
    <w:basedOn w:val="Normaaltabe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Normaaltabe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Normaaltabe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allaad"/>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Liguvaike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Pis">
    <w:name w:val="header"/>
    <w:basedOn w:val="Normaallaad"/>
    <w:link w:val="PisMrk"/>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PisMrk">
    <w:name w:val="Päis Märk"/>
    <w:basedOn w:val="Liguvaikefont"/>
    <w:link w:val="Pis"/>
    <w:uiPriority w:val="99"/>
    <w:semiHidden/>
    <w:rsid w:val="00FB55BE"/>
    <w:rPr>
      <w:rFonts w:ascii="Times New Roman" w:eastAsia="Arial Unicode MS" w:hAnsi="Times New Roman"/>
      <w:sz w:val="24"/>
      <w:szCs w:val="24"/>
      <w:lang w:val="et-EE" w:eastAsia="et-EE"/>
    </w:rPr>
  </w:style>
  <w:style w:type="paragraph" w:styleId="Jalus">
    <w:name w:val="footer"/>
    <w:basedOn w:val="Normaallaad"/>
    <w:link w:val="JalusMrk"/>
    <w:uiPriority w:val="99"/>
    <w:unhideWhenUsed/>
    <w:rsid w:val="00FB55BE"/>
    <w:pPr>
      <w:tabs>
        <w:tab w:val="center" w:pos="4513"/>
        <w:tab w:val="right" w:pos="9026"/>
      </w:tabs>
      <w:spacing w:before="0" w:after="0"/>
    </w:pPr>
  </w:style>
  <w:style w:type="character" w:customStyle="1" w:styleId="JalusMrk">
    <w:name w:val="Jalus Märk"/>
    <w:basedOn w:val="Liguvaikefont"/>
    <w:link w:val="Jalus"/>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allaad"/>
    <w:link w:val="GlossaryentryChar"/>
    <w:qFormat/>
    <w:rsid w:val="001A1377"/>
    <w:pPr>
      <w:ind w:left="567" w:hanging="567"/>
      <w:jc w:val="left"/>
    </w:pPr>
    <w:rPr>
      <w:sz w:val="22"/>
      <w:szCs w:val="22"/>
    </w:rPr>
  </w:style>
  <w:style w:type="paragraph" w:customStyle="1" w:styleId="Glossary">
    <w:name w:val="Glossary"/>
    <w:basedOn w:val="Normaallaad"/>
    <w:link w:val="GlossaryChar"/>
    <w:qFormat/>
    <w:rsid w:val="005637F4"/>
    <w:pPr>
      <w:autoSpaceDE/>
      <w:spacing w:before="0" w:after="200" w:line="276" w:lineRule="auto"/>
      <w:ind w:left="720" w:hanging="720"/>
      <w:jc w:val="left"/>
    </w:pPr>
    <w:rPr>
      <w:rFonts w:asciiTheme="minorHAnsi" w:eastAsiaTheme="minorHAnsi" w:hAnsiTheme="minorHAnsi"/>
      <w:sz w:val="22"/>
      <w:szCs w:val="22"/>
    </w:rPr>
  </w:style>
  <w:style w:type="character" w:customStyle="1" w:styleId="GlossaryentryChar">
    <w:name w:val="Glossary entry Char"/>
    <w:basedOn w:val="Liguvaikefont"/>
    <w:link w:val="Glossaryentry"/>
    <w:rsid w:val="001A1377"/>
    <w:rPr>
      <w:rFonts w:ascii="Times New Roman" w:eastAsia="Arial Unicode MS" w:hAnsi="Times New Roman"/>
      <w:lang w:val="et-EE" w:eastAsia="et-EE"/>
    </w:rPr>
  </w:style>
  <w:style w:type="character" w:customStyle="1" w:styleId="GlossaryChar">
    <w:name w:val="Glossary Char"/>
    <w:basedOn w:val="Liguvaikefont"/>
    <w:link w:val="Glossary"/>
    <w:rsid w:val="005637F4"/>
    <w:rPr>
      <w:lang w:val="en-GB" w:eastAsia="et-EE"/>
    </w:rPr>
  </w:style>
  <w:style w:type="paragraph" w:customStyle="1" w:styleId="Appendixheading">
    <w:name w:val="Appendix heading"/>
    <w:basedOn w:val="Pealkiri2"/>
    <w:next w:val="Normaallaad"/>
    <w:link w:val="AppendixheadingChar"/>
    <w:qFormat/>
    <w:rsid w:val="00394088"/>
    <w:pPr>
      <w:pageBreakBefore/>
      <w:numPr>
        <w:ilvl w:val="0"/>
        <w:numId w:val="2"/>
      </w:numPr>
      <w:ind w:left="714" w:hanging="357"/>
    </w:pPr>
  </w:style>
  <w:style w:type="character" w:customStyle="1" w:styleId="AppendixheadingChar">
    <w:name w:val="Appendix heading Char"/>
    <w:basedOn w:val="Pealkiri2Mrk"/>
    <w:link w:val="Appendixheading"/>
    <w:rsid w:val="0039408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Pealkiri1"/>
    <w:link w:val="HeaderNotBreakingChar"/>
    <w:qFormat/>
    <w:rsid w:val="00A03D7D"/>
    <w:pPr>
      <w:pageBreakBefore w:val="0"/>
      <w:numPr>
        <w:numId w:val="0"/>
      </w:numPr>
    </w:pPr>
  </w:style>
  <w:style w:type="paragraph" w:customStyle="1" w:styleId="HeaderNotNumbered">
    <w:name w:val="Header Not Numbered"/>
    <w:basedOn w:val="Pealkiri1"/>
    <w:link w:val="HeaderNotNumberedChar"/>
    <w:qFormat/>
    <w:rsid w:val="00A03D7D"/>
    <w:pPr>
      <w:numPr>
        <w:numId w:val="0"/>
      </w:numPr>
    </w:pPr>
  </w:style>
  <w:style w:type="character" w:customStyle="1" w:styleId="HeaderNotBreakingChar">
    <w:name w:val="Header Not Breaking Char"/>
    <w:basedOn w:val="Pealkiri1Mrk"/>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Pealkiri1Mrk"/>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Kohatitetekst">
    <w:name w:val="Placeholder Text"/>
    <w:basedOn w:val="Liguvaikefont"/>
    <w:uiPriority w:val="99"/>
    <w:semiHidden/>
    <w:rsid w:val="000F6FE9"/>
    <w:rPr>
      <w:color w:val="808080"/>
    </w:rPr>
  </w:style>
  <w:style w:type="table" w:customStyle="1" w:styleId="Pisegatabel">
    <w:name w:val="Päisega tabel"/>
    <w:basedOn w:val="Normaaltabe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allaad"/>
    <w:link w:val="TabelipisMrk"/>
    <w:qFormat/>
    <w:rsid w:val="00BA4170"/>
    <w:pPr>
      <w:jc w:val="center"/>
    </w:pPr>
    <w:rPr>
      <w:color w:val="000000" w:themeColor="text2"/>
    </w:rPr>
  </w:style>
  <w:style w:type="paragraph" w:customStyle="1" w:styleId="Tabelisisu">
    <w:name w:val="Tabeli sisu"/>
    <w:basedOn w:val="Normaallaad"/>
    <w:link w:val="TabelisisuMrk"/>
    <w:qFormat/>
    <w:rsid w:val="005E1828"/>
    <w:rPr>
      <w:b/>
      <w:color w:val="000000" w:themeColor="text2"/>
    </w:rPr>
  </w:style>
  <w:style w:type="character" w:customStyle="1" w:styleId="TabelipisMrk">
    <w:name w:val="Tabeli päis Märk"/>
    <w:basedOn w:val="Liguvaikefont"/>
    <w:link w:val="Tabelipis"/>
    <w:rsid w:val="00BA4170"/>
    <w:rPr>
      <w:rFonts w:ascii="Times New Roman" w:eastAsia="Arial Unicode MS" w:hAnsi="Times New Roman"/>
      <w:color w:val="000000" w:themeColor="text2"/>
      <w:sz w:val="24"/>
      <w:szCs w:val="24"/>
      <w:lang w:val="et-EE" w:eastAsia="et-EE"/>
    </w:rPr>
  </w:style>
  <w:style w:type="paragraph" w:styleId="Allmrkusetekst">
    <w:name w:val="footnote text"/>
    <w:basedOn w:val="Normaallaad"/>
    <w:link w:val="AllmrkusetekstMrk"/>
    <w:uiPriority w:val="99"/>
    <w:semiHidden/>
    <w:unhideWhenUsed/>
    <w:rsid w:val="005B7A73"/>
    <w:pPr>
      <w:spacing w:before="0" w:after="0"/>
    </w:pPr>
    <w:rPr>
      <w:sz w:val="20"/>
      <w:szCs w:val="20"/>
    </w:rPr>
  </w:style>
  <w:style w:type="character" w:customStyle="1" w:styleId="TabelisisuMrk">
    <w:name w:val="Tabeli sisu Märk"/>
    <w:basedOn w:val="Liguvaikefont"/>
    <w:link w:val="Tabelisisu"/>
    <w:rsid w:val="005E1828"/>
    <w:rPr>
      <w:rFonts w:ascii="Times New Roman" w:eastAsia="Arial Unicode MS" w:hAnsi="Times New Roman"/>
      <w:b/>
      <w:color w:val="000000" w:themeColor="text2"/>
      <w:sz w:val="24"/>
      <w:szCs w:val="24"/>
      <w:lang w:val="et-EE" w:eastAsia="et-EE"/>
    </w:rPr>
  </w:style>
  <w:style w:type="character" w:customStyle="1" w:styleId="AllmrkusetekstMrk">
    <w:name w:val="Allmärkuse tekst Märk"/>
    <w:basedOn w:val="Liguvaikefont"/>
    <w:link w:val="Allmrkusetekst"/>
    <w:uiPriority w:val="99"/>
    <w:semiHidden/>
    <w:rsid w:val="005B7A73"/>
    <w:rPr>
      <w:rFonts w:ascii="Times New Roman" w:eastAsia="Arial Unicode MS" w:hAnsi="Times New Roman"/>
      <w:sz w:val="20"/>
      <w:szCs w:val="20"/>
      <w:lang w:val="et-EE" w:eastAsia="et-EE"/>
    </w:rPr>
  </w:style>
  <w:style w:type="character" w:styleId="Allmrkuseviide">
    <w:name w:val="footnote reference"/>
    <w:basedOn w:val="Liguvaike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allaad"/>
    <w:next w:val="Normaallaad"/>
    <w:link w:val="AlapealkiriinfolehelMrk"/>
    <w:qFormat/>
    <w:rsid w:val="00BD249A"/>
    <w:pPr>
      <w:jc w:val="left"/>
    </w:pPr>
    <w:rPr>
      <w: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Liguvaikefont"/>
    <w:link w:val="Alapealkiriinfolehel"/>
    <w:rsid w:val="00BD249A"/>
    <w:rPr>
      <w:rFonts w:ascii="Times New Roman" w:eastAsia="Arial Unicode MS" w:hAnsi="Times New Roman"/>
      <w:b/>
      <w:sz w:val="24"/>
      <w:szCs w:val="24"/>
      <w:lang w:val="en-GB" w:eastAsia="et-EE"/>
    </w:rPr>
  </w:style>
  <w:style w:type="paragraph" w:customStyle="1" w:styleId="Pealkiri11">
    <w:name w:val="Pealkiri 11"/>
    <w:basedOn w:val="Normaallaad"/>
    <w:rsid w:val="004B16BA"/>
  </w:style>
  <w:style w:type="paragraph" w:customStyle="1" w:styleId="Pealkiri21">
    <w:name w:val="Pealkiri 21"/>
    <w:basedOn w:val="Normaallaad"/>
    <w:rsid w:val="004B16BA"/>
  </w:style>
  <w:style w:type="paragraph" w:customStyle="1" w:styleId="Pealkiri31">
    <w:name w:val="Pealkiri 31"/>
    <w:basedOn w:val="Normaallaad"/>
    <w:rsid w:val="004B16BA"/>
  </w:style>
  <w:style w:type="paragraph" w:customStyle="1" w:styleId="Pealkiri41">
    <w:name w:val="Pealkiri 41"/>
    <w:basedOn w:val="Normaallaad"/>
    <w:rsid w:val="004B16BA"/>
  </w:style>
  <w:style w:type="paragraph" w:customStyle="1" w:styleId="Pealkiri51">
    <w:name w:val="Pealkiri 51"/>
    <w:basedOn w:val="Normaallaad"/>
    <w:rsid w:val="004B16BA"/>
  </w:style>
  <w:style w:type="paragraph" w:customStyle="1" w:styleId="Pealkiri61">
    <w:name w:val="Pealkiri 61"/>
    <w:basedOn w:val="Normaallaad"/>
    <w:rsid w:val="004B16BA"/>
  </w:style>
  <w:style w:type="paragraph" w:customStyle="1" w:styleId="Pealkiri71">
    <w:name w:val="Pealkiri 71"/>
    <w:basedOn w:val="Normaallaad"/>
    <w:rsid w:val="004B16BA"/>
  </w:style>
  <w:style w:type="paragraph" w:customStyle="1" w:styleId="Pealkiri81">
    <w:name w:val="Pealkiri 81"/>
    <w:basedOn w:val="Normaallaad"/>
    <w:rsid w:val="004B16BA"/>
  </w:style>
  <w:style w:type="paragraph" w:customStyle="1" w:styleId="Pealkiri91">
    <w:name w:val="Pealkiri 91"/>
    <w:basedOn w:val="Normaallaad"/>
    <w:rsid w:val="004B16BA"/>
  </w:style>
  <w:style w:type="paragraph" w:styleId="Normaallaadveeb">
    <w:name w:val="Normal (Web)"/>
    <w:basedOn w:val="Normaallaad"/>
    <w:uiPriority w:val="99"/>
    <w:semiHidden/>
    <w:unhideWhenUsed/>
    <w:rsid w:val="0049439B"/>
    <w:rPr>
      <w:rFonts w:cs="Times New Roman"/>
    </w:rPr>
  </w:style>
  <w:style w:type="paragraph" w:styleId="Normaaltaane">
    <w:name w:val="Normal Indent"/>
    <w:basedOn w:val="Normaallaad"/>
    <w:uiPriority w:val="99"/>
    <w:semiHidden/>
    <w:unhideWhenUsed/>
    <w:rsid w:val="004B16B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4684">
      <w:bodyDiv w:val="1"/>
      <w:marLeft w:val="0"/>
      <w:marRight w:val="0"/>
      <w:marTop w:val="0"/>
      <w:marBottom w:val="0"/>
      <w:divBdr>
        <w:top w:val="none" w:sz="0" w:space="0" w:color="auto"/>
        <w:left w:val="none" w:sz="0" w:space="0" w:color="auto"/>
        <w:bottom w:val="none" w:sz="0" w:space="0" w:color="auto"/>
        <w:right w:val="none" w:sz="0" w:space="0" w:color="auto"/>
      </w:divBdr>
    </w:div>
    <w:div w:id="56055139">
      <w:bodyDiv w:val="1"/>
      <w:marLeft w:val="0"/>
      <w:marRight w:val="0"/>
      <w:marTop w:val="0"/>
      <w:marBottom w:val="0"/>
      <w:divBdr>
        <w:top w:val="none" w:sz="0" w:space="0" w:color="auto"/>
        <w:left w:val="none" w:sz="0" w:space="0" w:color="auto"/>
        <w:bottom w:val="none" w:sz="0" w:space="0" w:color="auto"/>
        <w:right w:val="none" w:sz="0" w:space="0" w:color="auto"/>
      </w:divBdr>
    </w:div>
    <w:div w:id="143162212">
      <w:bodyDiv w:val="1"/>
      <w:marLeft w:val="0"/>
      <w:marRight w:val="0"/>
      <w:marTop w:val="0"/>
      <w:marBottom w:val="0"/>
      <w:divBdr>
        <w:top w:val="none" w:sz="0" w:space="0" w:color="auto"/>
        <w:left w:val="none" w:sz="0" w:space="0" w:color="auto"/>
        <w:bottom w:val="none" w:sz="0" w:space="0" w:color="auto"/>
        <w:right w:val="none" w:sz="0" w:space="0" w:color="auto"/>
      </w:divBdr>
    </w:div>
    <w:div w:id="151482658">
      <w:bodyDiv w:val="1"/>
      <w:marLeft w:val="0"/>
      <w:marRight w:val="0"/>
      <w:marTop w:val="0"/>
      <w:marBottom w:val="0"/>
      <w:divBdr>
        <w:top w:val="none" w:sz="0" w:space="0" w:color="auto"/>
        <w:left w:val="none" w:sz="0" w:space="0" w:color="auto"/>
        <w:bottom w:val="none" w:sz="0" w:space="0" w:color="auto"/>
        <w:right w:val="none" w:sz="0" w:space="0" w:color="auto"/>
      </w:divBdr>
    </w:div>
    <w:div w:id="169806664">
      <w:bodyDiv w:val="1"/>
      <w:marLeft w:val="0"/>
      <w:marRight w:val="0"/>
      <w:marTop w:val="0"/>
      <w:marBottom w:val="0"/>
      <w:divBdr>
        <w:top w:val="none" w:sz="0" w:space="0" w:color="auto"/>
        <w:left w:val="none" w:sz="0" w:space="0" w:color="auto"/>
        <w:bottom w:val="none" w:sz="0" w:space="0" w:color="auto"/>
        <w:right w:val="none" w:sz="0" w:space="0" w:color="auto"/>
      </w:divBdr>
    </w:div>
    <w:div w:id="188421666">
      <w:bodyDiv w:val="1"/>
      <w:marLeft w:val="0"/>
      <w:marRight w:val="0"/>
      <w:marTop w:val="0"/>
      <w:marBottom w:val="0"/>
      <w:divBdr>
        <w:top w:val="none" w:sz="0" w:space="0" w:color="auto"/>
        <w:left w:val="none" w:sz="0" w:space="0" w:color="auto"/>
        <w:bottom w:val="none" w:sz="0" w:space="0" w:color="auto"/>
        <w:right w:val="none" w:sz="0" w:space="0" w:color="auto"/>
      </w:divBdr>
    </w:div>
    <w:div w:id="197744348">
      <w:bodyDiv w:val="1"/>
      <w:marLeft w:val="0"/>
      <w:marRight w:val="0"/>
      <w:marTop w:val="0"/>
      <w:marBottom w:val="0"/>
      <w:divBdr>
        <w:top w:val="none" w:sz="0" w:space="0" w:color="auto"/>
        <w:left w:val="none" w:sz="0" w:space="0" w:color="auto"/>
        <w:bottom w:val="none" w:sz="0" w:space="0" w:color="auto"/>
        <w:right w:val="none" w:sz="0" w:space="0" w:color="auto"/>
      </w:divBdr>
    </w:div>
    <w:div w:id="198974385">
      <w:bodyDiv w:val="1"/>
      <w:marLeft w:val="0"/>
      <w:marRight w:val="0"/>
      <w:marTop w:val="0"/>
      <w:marBottom w:val="0"/>
      <w:divBdr>
        <w:top w:val="none" w:sz="0" w:space="0" w:color="auto"/>
        <w:left w:val="none" w:sz="0" w:space="0" w:color="auto"/>
        <w:bottom w:val="none" w:sz="0" w:space="0" w:color="auto"/>
        <w:right w:val="none" w:sz="0" w:space="0" w:color="auto"/>
      </w:divBdr>
    </w:div>
    <w:div w:id="199246024">
      <w:bodyDiv w:val="1"/>
      <w:marLeft w:val="0"/>
      <w:marRight w:val="0"/>
      <w:marTop w:val="0"/>
      <w:marBottom w:val="0"/>
      <w:divBdr>
        <w:top w:val="none" w:sz="0" w:space="0" w:color="auto"/>
        <w:left w:val="none" w:sz="0" w:space="0" w:color="auto"/>
        <w:bottom w:val="none" w:sz="0" w:space="0" w:color="auto"/>
        <w:right w:val="none" w:sz="0" w:space="0" w:color="auto"/>
      </w:divBdr>
    </w:div>
    <w:div w:id="203955441">
      <w:bodyDiv w:val="1"/>
      <w:marLeft w:val="0"/>
      <w:marRight w:val="0"/>
      <w:marTop w:val="0"/>
      <w:marBottom w:val="0"/>
      <w:divBdr>
        <w:top w:val="none" w:sz="0" w:space="0" w:color="auto"/>
        <w:left w:val="none" w:sz="0" w:space="0" w:color="auto"/>
        <w:bottom w:val="none" w:sz="0" w:space="0" w:color="auto"/>
        <w:right w:val="none" w:sz="0" w:space="0" w:color="auto"/>
      </w:divBdr>
    </w:div>
    <w:div w:id="217521593">
      <w:bodyDiv w:val="1"/>
      <w:marLeft w:val="0"/>
      <w:marRight w:val="0"/>
      <w:marTop w:val="0"/>
      <w:marBottom w:val="0"/>
      <w:divBdr>
        <w:top w:val="none" w:sz="0" w:space="0" w:color="auto"/>
        <w:left w:val="none" w:sz="0" w:space="0" w:color="auto"/>
        <w:bottom w:val="none" w:sz="0" w:space="0" w:color="auto"/>
        <w:right w:val="none" w:sz="0" w:space="0" w:color="auto"/>
      </w:divBdr>
    </w:div>
    <w:div w:id="233048086">
      <w:bodyDiv w:val="1"/>
      <w:marLeft w:val="0"/>
      <w:marRight w:val="0"/>
      <w:marTop w:val="0"/>
      <w:marBottom w:val="0"/>
      <w:divBdr>
        <w:top w:val="none" w:sz="0" w:space="0" w:color="auto"/>
        <w:left w:val="none" w:sz="0" w:space="0" w:color="auto"/>
        <w:bottom w:val="none" w:sz="0" w:space="0" w:color="auto"/>
        <w:right w:val="none" w:sz="0" w:space="0" w:color="auto"/>
      </w:divBdr>
    </w:div>
    <w:div w:id="236550752">
      <w:bodyDiv w:val="1"/>
      <w:marLeft w:val="0"/>
      <w:marRight w:val="0"/>
      <w:marTop w:val="0"/>
      <w:marBottom w:val="0"/>
      <w:divBdr>
        <w:top w:val="none" w:sz="0" w:space="0" w:color="auto"/>
        <w:left w:val="none" w:sz="0" w:space="0" w:color="auto"/>
        <w:bottom w:val="none" w:sz="0" w:space="0" w:color="auto"/>
        <w:right w:val="none" w:sz="0" w:space="0" w:color="auto"/>
      </w:divBdr>
    </w:div>
    <w:div w:id="240797747">
      <w:bodyDiv w:val="1"/>
      <w:marLeft w:val="0"/>
      <w:marRight w:val="0"/>
      <w:marTop w:val="0"/>
      <w:marBottom w:val="0"/>
      <w:divBdr>
        <w:top w:val="none" w:sz="0" w:space="0" w:color="auto"/>
        <w:left w:val="none" w:sz="0" w:space="0" w:color="auto"/>
        <w:bottom w:val="none" w:sz="0" w:space="0" w:color="auto"/>
        <w:right w:val="none" w:sz="0" w:space="0" w:color="auto"/>
      </w:divBdr>
    </w:div>
    <w:div w:id="250436069">
      <w:bodyDiv w:val="1"/>
      <w:marLeft w:val="0"/>
      <w:marRight w:val="0"/>
      <w:marTop w:val="0"/>
      <w:marBottom w:val="0"/>
      <w:divBdr>
        <w:top w:val="none" w:sz="0" w:space="0" w:color="auto"/>
        <w:left w:val="none" w:sz="0" w:space="0" w:color="auto"/>
        <w:bottom w:val="none" w:sz="0" w:space="0" w:color="auto"/>
        <w:right w:val="none" w:sz="0" w:space="0" w:color="auto"/>
      </w:divBdr>
    </w:div>
    <w:div w:id="279847942">
      <w:bodyDiv w:val="1"/>
      <w:marLeft w:val="0"/>
      <w:marRight w:val="0"/>
      <w:marTop w:val="0"/>
      <w:marBottom w:val="0"/>
      <w:divBdr>
        <w:top w:val="none" w:sz="0" w:space="0" w:color="auto"/>
        <w:left w:val="none" w:sz="0" w:space="0" w:color="auto"/>
        <w:bottom w:val="none" w:sz="0" w:space="0" w:color="auto"/>
        <w:right w:val="none" w:sz="0" w:space="0" w:color="auto"/>
      </w:divBdr>
    </w:div>
    <w:div w:id="307824090">
      <w:bodyDiv w:val="1"/>
      <w:marLeft w:val="0"/>
      <w:marRight w:val="0"/>
      <w:marTop w:val="0"/>
      <w:marBottom w:val="0"/>
      <w:divBdr>
        <w:top w:val="none" w:sz="0" w:space="0" w:color="auto"/>
        <w:left w:val="none" w:sz="0" w:space="0" w:color="auto"/>
        <w:bottom w:val="none" w:sz="0" w:space="0" w:color="auto"/>
        <w:right w:val="none" w:sz="0" w:space="0" w:color="auto"/>
      </w:divBdr>
    </w:div>
    <w:div w:id="349987348">
      <w:bodyDiv w:val="1"/>
      <w:marLeft w:val="0"/>
      <w:marRight w:val="0"/>
      <w:marTop w:val="0"/>
      <w:marBottom w:val="0"/>
      <w:divBdr>
        <w:top w:val="none" w:sz="0" w:space="0" w:color="auto"/>
        <w:left w:val="none" w:sz="0" w:space="0" w:color="auto"/>
        <w:bottom w:val="none" w:sz="0" w:space="0" w:color="auto"/>
        <w:right w:val="none" w:sz="0" w:space="0" w:color="auto"/>
      </w:divBdr>
    </w:div>
    <w:div w:id="398212607">
      <w:bodyDiv w:val="1"/>
      <w:marLeft w:val="0"/>
      <w:marRight w:val="0"/>
      <w:marTop w:val="0"/>
      <w:marBottom w:val="0"/>
      <w:divBdr>
        <w:top w:val="none" w:sz="0" w:space="0" w:color="auto"/>
        <w:left w:val="none" w:sz="0" w:space="0" w:color="auto"/>
        <w:bottom w:val="none" w:sz="0" w:space="0" w:color="auto"/>
        <w:right w:val="none" w:sz="0" w:space="0" w:color="auto"/>
      </w:divBdr>
    </w:div>
    <w:div w:id="467286060">
      <w:bodyDiv w:val="1"/>
      <w:marLeft w:val="0"/>
      <w:marRight w:val="0"/>
      <w:marTop w:val="0"/>
      <w:marBottom w:val="0"/>
      <w:divBdr>
        <w:top w:val="none" w:sz="0" w:space="0" w:color="auto"/>
        <w:left w:val="none" w:sz="0" w:space="0" w:color="auto"/>
        <w:bottom w:val="none" w:sz="0" w:space="0" w:color="auto"/>
        <w:right w:val="none" w:sz="0" w:space="0" w:color="auto"/>
      </w:divBdr>
    </w:div>
    <w:div w:id="494540082">
      <w:bodyDiv w:val="1"/>
      <w:marLeft w:val="0"/>
      <w:marRight w:val="0"/>
      <w:marTop w:val="0"/>
      <w:marBottom w:val="0"/>
      <w:divBdr>
        <w:top w:val="none" w:sz="0" w:space="0" w:color="auto"/>
        <w:left w:val="none" w:sz="0" w:space="0" w:color="auto"/>
        <w:bottom w:val="none" w:sz="0" w:space="0" w:color="auto"/>
        <w:right w:val="none" w:sz="0" w:space="0" w:color="auto"/>
      </w:divBdr>
    </w:div>
    <w:div w:id="508645526">
      <w:bodyDiv w:val="1"/>
      <w:marLeft w:val="0"/>
      <w:marRight w:val="0"/>
      <w:marTop w:val="0"/>
      <w:marBottom w:val="0"/>
      <w:divBdr>
        <w:top w:val="none" w:sz="0" w:space="0" w:color="auto"/>
        <w:left w:val="none" w:sz="0" w:space="0" w:color="auto"/>
        <w:bottom w:val="none" w:sz="0" w:space="0" w:color="auto"/>
        <w:right w:val="none" w:sz="0" w:space="0" w:color="auto"/>
      </w:divBdr>
    </w:div>
    <w:div w:id="512257798">
      <w:bodyDiv w:val="1"/>
      <w:marLeft w:val="0"/>
      <w:marRight w:val="0"/>
      <w:marTop w:val="0"/>
      <w:marBottom w:val="0"/>
      <w:divBdr>
        <w:top w:val="none" w:sz="0" w:space="0" w:color="auto"/>
        <w:left w:val="none" w:sz="0" w:space="0" w:color="auto"/>
        <w:bottom w:val="none" w:sz="0" w:space="0" w:color="auto"/>
        <w:right w:val="none" w:sz="0" w:space="0" w:color="auto"/>
      </w:divBdr>
    </w:div>
    <w:div w:id="556280886">
      <w:bodyDiv w:val="1"/>
      <w:marLeft w:val="0"/>
      <w:marRight w:val="0"/>
      <w:marTop w:val="0"/>
      <w:marBottom w:val="0"/>
      <w:divBdr>
        <w:top w:val="none" w:sz="0" w:space="0" w:color="auto"/>
        <w:left w:val="none" w:sz="0" w:space="0" w:color="auto"/>
        <w:bottom w:val="none" w:sz="0" w:space="0" w:color="auto"/>
        <w:right w:val="none" w:sz="0" w:space="0" w:color="auto"/>
      </w:divBdr>
    </w:div>
    <w:div w:id="565532296">
      <w:bodyDiv w:val="1"/>
      <w:marLeft w:val="0"/>
      <w:marRight w:val="0"/>
      <w:marTop w:val="0"/>
      <w:marBottom w:val="0"/>
      <w:divBdr>
        <w:top w:val="none" w:sz="0" w:space="0" w:color="auto"/>
        <w:left w:val="none" w:sz="0" w:space="0" w:color="auto"/>
        <w:bottom w:val="none" w:sz="0" w:space="0" w:color="auto"/>
        <w:right w:val="none" w:sz="0" w:space="0" w:color="auto"/>
      </w:divBdr>
    </w:div>
    <w:div w:id="587422803">
      <w:bodyDiv w:val="1"/>
      <w:marLeft w:val="0"/>
      <w:marRight w:val="0"/>
      <w:marTop w:val="0"/>
      <w:marBottom w:val="0"/>
      <w:divBdr>
        <w:top w:val="none" w:sz="0" w:space="0" w:color="auto"/>
        <w:left w:val="none" w:sz="0" w:space="0" w:color="auto"/>
        <w:bottom w:val="none" w:sz="0" w:space="0" w:color="auto"/>
        <w:right w:val="none" w:sz="0" w:space="0" w:color="auto"/>
      </w:divBdr>
    </w:div>
    <w:div w:id="620691861">
      <w:bodyDiv w:val="1"/>
      <w:marLeft w:val="0"/>
      <w:marRight w:val="0"/>
      <w:marTop w:val="0"/>
      <w:marBottom w:val="0"/>
      <w:divBdr>
        <w:top w:val="none" w:sz="0" w:space="0" w:color="auto"/>
        <w:left w:val="none" w:sz="0" w:space="0" w:color="auto"/>
        <w:bottom w:val="none" w:sz="0" w:space="0" w:color="auto"/>
        <w:right w:val="none" w:sz="0" w:space="0" w:color="auto"/>
      </w:divBdr>
    </w:div>
    <w:div w:id="627467430">
      <w:bodyDiv w:val="1"/>
      <w:marLeft w:val="0"/>
      <w:marRight w:val="0"/>
      <w:marTop w:val="0"/>
      <w:marBottom w:val="0"/>
      <w:divBdr>
        <w:top w:val="none" w:sz="0" w:space="0" w:color="auto"/>
        <w:left w:val="none" w:sz="0" w:space="0" w:color="auto"/>
        <w:bottom w:val="none" w:sz="0" w:space="0" w:color="auto"/>
        <w:right w:val="none" w:sz="0" w:space="0" w:color="auto"/>
      </w:divBdr>
    </w:div>
    <w:div w:id="640034701">
      <w:bodyDiv w:val="1"/>
      <w:marLeft w:val="0"/>
      <w:marRight w:val="0"/>
      <w:marTop w:val="0"/>
      <w:marBottom w:val="0"/>
      <w:divBdr>
        <w:top w:val="none" w:sz="0" w:space="0" w:color="auto"/>
        <w:left w:val="none" w:sz="0" w:space="0" w:color="auto"/>
        <w:bottom w:val="none" w:sz="0" w:space="0" w:color="auto"/>
        <w:right w:val="none" w:sz="0" w:space="0" w:color="auto"/>
      </w:divBdr>
    </w:div>
    <w:div w:id="719792852">
      <w:bodyDiv w:val="1"/>
      <w:marLeft w:val="0"/>
      <w:marRight w:val="0"/>
      <w:marTop w:val="0"/>
      <w:marBottom w:val="0"/>
      <w:divBdr>
        <w:top w:val="none" w:sz="0" w:space="0" w:color="auto"/>
        <w:left w:val="none" w:sz="0" w:space="0" w:color="auto"/>
        <w:bottom w:val="none" w:sz="0" w:space="0" w:color="auto"/>
        <w:right w:val="none" w:sz="0" w:space="0" w:color="auto"/>
      </w:divBdr>
    </w:div>
    <w:div w:id="721950122">
      <w:bodyDiv w:val="1"/>
      <w:marLeft w:val="0"/>
      <w:marRight w:val="0"/>
      <w:marTop w:val="0"/>
      <w:marBottom w:val="0"/>
      <w:divBdr>
        <w:top w:val="none" w:sz="0" w:space="0" w:color="auto"/>
        <w:left w:val="none" w:sz="0" w:space="0" w:color="auto"/>
        <w:bottom w:val="none" w:sz="0" w:space="0" w:color="auto"/>
        <w:right w:val="none" w:sz="0" w:space="0" w:color="auto"/>
      </w:divBdr>
    </w:div>
    <w:div w:id="777456883">
      <w:bodyDiv w:val="1"/>
      <w:marLeft w:val="0"/>
      <w:marRight w:val="0"/>
      <w:marTop w:val="0"/>
      <w:marBottom w:val="0"/>
      <w:divBdr>
        <w:top w:val="none" w:sz="0" w:space="0" w:color="auto"/>
        <w:left w:val="none" w:sz="0" w:space="0" w:color="auto"/>
        <w:bottom w:val="none" w:sz="0" w:space="0" w:color="auto"/>
        <w:right w:val="none" w:sz="0" w:space="0" w:color="auto"/>
      </w:divBdr>
    </w:div>
    <w:div w:id="800541460">
      <w:bodyDiv w:val="1"/>
      <w:marLeft w:val="0"/>
      <w:marRight w:val="0"/>
      <w:marTop w:val="0"/>
      <w:marBottom w:val="0"/>
      <w:divBdr>
        <w:top w:val="none" w:sz="0" w:space="0" w:color="auto"/>
        <w:left w:val="none" w:sz="0" w:space="0" w:color="auto"/>
        <w:bottom w:val="none" w:sz="0" w:space="0" w:color="auto"/>
        <w:right w:val="none" w:sz="0" w:space="0" w:color="auto"/>
      </w:divBdr>
    </w:div>
    <w:div w:id="811867193">
      <w:bodyDiv w:val="1"/>
      <w:marLeft w:val="0"/>
      <w:marRight w:val="0"/>
      <w:marTop w:val="0"/>
      <w:marBottom w:val="0"/>
      <w:divBdr>
        <w:top w:val="none" w:sz="0" w:space="0" w:color="auto"/>
        <w:left w:val="none" w:sz="0" w:space="0" w:color="auto"/>
        <w:bottom w:val="none" w:sz="0" w:space="0" w:color="auto"/>
        <w:right w:val="none" w:sz="0" w:space="0" w:color="auto"/>
      </w:divBdr>
    </w:div>
    <w:div w:id="846872033">
      <w:bodyDiv w:val="1"/>
      <w:marLeft w:val="0"/>
      <w:marRight w:val="0"/>
      <w:marTop w:val="0"/>
      <w:marBottom w:val="0"/>
      <w:divBdr>
        <w:top w:val="none" w:sz="0" w:space="0" w:color="auto"/>
        <w:left w:val="none" w:sz="0" w:space="0" w:color="auto"/>
        <w:bottom w:val="none" w:sz="0" w:space="0" w:color="auto"/>
        <w:right w:val="none" w:sz="0" w:space="0" w:color="auto"/>
      </w:divBdr>
    </w:div>
    <w:div w:id="879974813">
      <w:bodyDiv w:val="1"/>
      <w:marLeft w:val="0"/>
      <w:marRight w:val="0"/>
      <w:marTop w:val="0"/>
      <w:marBottom w:val="0"/>
      <w:divBdr>
        <w:top w:val="none" w:sz="0" w:space="0" w:color="auto"/>
        <w:left w:val="none" w:sz="0" w:space="0" w:color="auto"/>
        <w:bottom w:val="none" w:sz="0" w:space="0" w:color="auto"/>
        <w:right w:val="none" w:sz="0" w:space="0" w:color="auto"/>
      </w:divBdr>
    </w:div>
    <w:div w:id="935134555">
      <w:bodyDiv w:val="1"/>
      <w:marLeft w:val="0"/>
      <w:marRight w:val="0"/>
      <w:marTop w:val="0"/>
      <w:marBottom w:val="0"/>
      <w:divBdr>
        <w:top w:val="none" w:sz="0" w:space="0" w:color="auto"/>
        <w:left w:val="none" w:sz="0" w:space="0" w:color="auto"/>
        <w:bottom w:val="none" w:sz="0" w:space="0" w:color="auto"/>
        <w:right w:val="none" w:sz="0" w:space="0" w:color="auto"/>
      </w:divBdr>
    </w:div>
    <w:div w:id="967784102">
      <w:bodyDiv w:val="1"/>
      <w:marLeft w:val="0"/>
      <w:marRight w:val="0"/>
      <w:marTop w:val="0"/>
      <w:marBottom w:val="0"/>
      <w:divBdr>
        <w:top w:val="none" w:sz="0" w:space="0" w:color="auto"/>
        <w:left w:val="none" w:sz="0" w:space="0" w:color="auto"/>
        <w:bottom w:val="none" w:sz="0" w:space="0" w:color="auto"/>
        <w:right w:val="none" w:sz="0" w:space="0" w:color="auto"/>
      </w:divBdr>
    </w:div>
    <w:div w:id="1022827161">
      <w:bodyDiv w:val="1"/>
      <w:marLeft w:val="0"/>
      <w:marRight w:val="0"/>
      <w:marTop w:val="0"/>
      <w:marBottom w:val="0"/>
      <w:divBdr>
        <w:top w:val="none" w:sz="0" w:space="0" w:color="auto"/>
        <w:left w:val="none" w:sz="0" w:space="0" w:color="auto"/>
        <w:bottom w:val="none" w:sz="0" w:space="0" w:color="auto"/>
        <w:right w:val="none" w:sz="0" w:space="0" w:color="auto"/>
      </w:divBdr>
    </w:div>
    <w:div w:id="1026175770">
      <w:bodyDiv w:val="1"/>
      <w:marLeft w:val="0"/>
      <w:marRight w:val="0"/>
      <w:marTop w:val="0"/>
      <w:marBottom w:val="0"/>
      <w:divBdr>
        <w:top w:val="none" w:sz="0" w:space="0" w:color="auto"/>
        <w:left w:val="none" w:sz="0" w:space="0" w:color="auto"/>
        <w:bottom w:val="none" w:sz="0" w:space="0" w:color="auto"/>
        <w:right w:val="none" w:sz="0" w:space="0" w:color="auto"/>
      </w:divBdr>
    </w:div>
    <w:div w:id="1093551297">
      <w:bodyDiv w:val="1"/>
      <w:marLeft w:val="0"/>
      <w:marRight w:val="0"/>
      <w:marTop w:val="0"/>
      <w:marBottom w:val="0"/>
      <w:divBdr>
        <w:top w:val="none" w:sz="0" w:space="0" w:color="auto"/>
        <w:left w:val="none" w:sz="0" w:space="0" w:color="auto"/>
        <w:bottom w:val="none" w:sz="0" w:space="0" w:color="auto"/>
        <w:right w:val="none" w:sz="0" w:space="0" w:color="auto"/>
      </w:divBdr>
    </w:div>
    <w:div w:id="1101412145">
      <w:bodyDiv w:val="1"/>
      <w:marLeft w:val="0"/>
      <w:marRight w:val="0"/>
      <w:marTop w:val="0"/>
      <w:marBottom w:val="0"/>
      <w:divBdr>
        <w:top w:val="none" w:sz="0" w:space="0" w:color="auto"/>
        <w:left w:val="none" w:sz="0" w:space="0" w:color="auto"/>
        <w:bottom w:val="none" w:sz="0" w:space="0" w:color="auto"/>
        <w:right w:val="none" w:sz="0" w:space="0" w:color="auto"/>
      </w:divBdr>
    </w:div>
    <w:div w:id="1104576019">
      <w:bodyDiv w:val="1"/>
      <w:marLeft w:val="0"/>
      <w:marRight w:val="0"/>
      <w:marTop w:val="0"/>
      <w:marBottom w:val="0"/>
      <w:divBdr>
        <w:top w:val="none" w:sz="0" w:space="0" w:color="auto"/>
        <w:left w:val="none" w:sz="0" w:space="0" w:color="auto"/>
        <w:bottom w:val="none" w:sz="0" w:space="0" w:color="auto"/>
        <w:right w:val="none" w:sz="0" w:space="0" w:color="auto"/>
      </w:divBdr>
    </w:div>
    <w:div w:id="1115632148">
      <w:bodyDiv w:val="1"/>
      <w:marLeft w:val="0"/>
      <w:marRight w:val="0"/>
      <w:marTop w:val="0"/>
      <w:marBottom w:val="0"/>
      <w:divBdr>
        <w:top w:val="none" w:sz="0" w:space="0" w:color="auto"/>
        <w:left w:val="none" w:sz="0" w:space="0" w:color="auto"/>
        <w:bottom w:val="none" w:sz="0" w:space="0" w:color="auto"/>
        <w:right w:val="none" w:sz="0" w:space="0" w:color="auto"/>
      </w:divBdr>
    </w:div>
    <w:div w:id="1181820155">
      <w:bodyDiv w:val="1"/>
      <w:marLeft w:val="0"/>
      <w:marRight w:val="0"/>
      <w:marTop w:val="0"/>
      <w:marBottom w:val="0"/>
      <w:divBdr>
        <w:top w:val="none" w:sz="0" w:space="0" w:color="auto"/>
        <w:left w:val="none" w:sz="0" w:space="0" w:color="auto"/>
        <w:bottom w:val="none" w:sz="0" w:space="0" w:color="auto"/>
        <w:right w:val="none" w:sz="0" w:space="0" w:color="auto"/>
      </w:divBdr>
    </w:div>
    <w:div w:id="1280338452">
      <w:bodyDiv w:val="1"/>
      <w:marLeft w:val="0"/>
      <w:marRight w:val="0"/>
      <w:marTop w:val="0"/>
      <w:marBottom w:val="0"/>
      <w:divBdr>
        <w:top w:val="none" w:sz="0" w:space="0" w:color="auto"/>
        <w:left w:val="none" w:sz="0" w:space="0" w:color="auto"/>
        <w:bottom w:val="none" w:sz="0" w:space="0" w:color="auto"/>
        <w:right w:val="none" w:sz="0" w:space="0" w:color="auto"/>
      </w:divBdr>
    </w:div>
    <w:div w:id="1399481167">
      <w:bodyDiv w:val="1"/>
      <w:marLeft w:val="0"/>
      <w:marRight w:val="0"/>
      <w:marTop w:val="0"/>
      <w:marBottom w:val="0"/>
      <w:divBdr>
        <w:top w:val="none" w:sz="0" w:space="0" w:color="auto"/>
        <w:left w:val="none" w:sz="0" w:space="0" w:color="auto"/>
        <w:bottom w:val="none" w:sz="0" w:space="0" w:color="auto"/>
        <w:right w:val="none" w:sz="0" w:space="0" w:color="auto"/>
      </w:divBdr>
    </w:div>
    <w:div w:id="1475561440">
      <w:bodyDiv w:val="1"/>
      <w:marLeft w:val="0"/>
      <w:marRight w:val="0"/>
      <w:marTop w:val="0"/>
      <w:marBottom w:val="0"/>
      <w:divBdr>
        <w:top w:val="none" w:sz="0" w:space="0" w:color="auto"/>
        <w:left w:val="none" w:sz="0" w:space="0" w:color="auto"/>
        <w:bottom w:val="none" w:sz="0" w:space="0" w:color="auto"/>
        <w:right w:val="none" w:sz="0" w:space="0" w:color="auto"/>
      </w:divBdr>
    </w:div>
    <w:div w:id="1494687569">
      <w:bodyDiv w:val="1"/>
      <w:marLeft w:val="0"/>
      <w:marRight w:val="0"/>
      <w:marTop w:val="0"/>
      <w:marBottom w:val="0"/>
      <w:divBdr>
        <w:top w:val="none" w:sz="0" w:space="0" w:color="auto"/>
        <w:left w:val="none" w:sz="0" w:space="0" w:color="auto"/>
        <w:bottom w:val="none" w:sz="0" w:space="0" w:color="auto"/>
        <w:right w:val="none" w:sz="0" w:space="0" w:color="auto"/>
      </w:divBdr>
    </w:div>
    <w:div w:id="1495760511">
      <w:bodyDiv w:val="1"/>
      <w:marLeft w:val="0"/>
      <w:marRight w:val="0"/>
      <w:marTop w:val="0"/>
      <w:marBottom w:val="0"/>
      <w:divBdr>
        <w:top w:val="none" w:sz="0" w:space="0" w:color="auto"/>
        <w:left w:val="none" w:sz="0" w:space="0" w:color="auto"/>
        <w:bottom w:val="none" w:sz="0" w:space="0" w:color="auto"/>
        <w:right w:val="none" w:sz="0" w:space="0" w:color="auto"/>
      </w:divBdr>
    </w:div>
    <w:div w:id="1510679232">
      <w:bodyDiv w:val="1"/>
      <w:marLeft w:val="0"/>
      <w:marRight w:val="0"/>
      <w:marTop w:val="0"/>
      <w:marBottom w:val="0"/>
      <w:divBdr>
        <w:top w:val="none" w:sz="0" w:space="0" w:color="auto"/>
        <w:left w:val="none" w:sz="0" w:space="0" w:color="auto"/>
        <w:bottom w:val="none" w:sz="0" w:space="0" w:color="auto"/>
        <w:right w:val="none" w:sz="0" w:space="0" w:color="auto"/>
      </w:divBdr>
    </w:div>
    <w:div w:id="1510950119">
      <w:bodyDiv w:val="1"/>
      <w:marLeft w:val="0"/>
      <w:marRight w:val="0"/>
      <w:marTop w:val="0"/>
      <w:marBottom w:val="0"/>
      <w:divBdr>
        <w:top w:val="none" w:sz="0" w:space="0" w:color="auto"/>
        <w:left w:val="none" w:sz="0" w:space="0" w:color="auto"/>
        <w:bottom w:val="none" w:sz="0" w:space="0" w:color="auto"/>
        <w:right w:val="none" w:sz="0" w:space="0" w:color="auto"/>
      </w:divBdr>
    </w:div>
    <w:div w:id="1513255407">
      <w:bodyDiv w:val="1"/>
      <w:marLeft w:val="0"/>
      <w:marRight w:val="0"/>
      <w:marTop w:val="0"/>
      <w:marBottom w:val="0"/>
      <w:divBdr>
        <w:top w:val="none" w:sz="0" w:space="0" w:color="auto"/>
        <w:left w:val="none" w:sz="0" w:space="0" w:color="auto"/>
        <w:bottom w:val="none" w:sz="0" w:space="0" w:color="auto"/>
        <w:right w:val="none" w:sz="0" w:space="0" w:color="auto"/>
      </w:divBdr>
    </w:div>
    <w:div w:id="1535120554">
      <w:bodyDiv w:val="1"/>
      <w:marLeft w:val="0"/>
      <w:marRight w:val="0"/>
      <w:marTop w:val="0"/>
      <w:marBottom w:val="0"/>
      <w:divBdr>
        <w:top w:val="none" w:sz="0" w:space="0" w:color="auto"/>
        <w:left w:val="none" w:sz="0" w:space="0" w:color="auto"/>
        <w:bottom w:val="none" w:sz="0" w:space="0" w:color="auto"/>
        <w:right w:val="none" w:sz="0" w:space="0" w:color="auto"/>
      </w:divBdr>
    </w:div>
    <w:div w:id="1571496932">
      <w:bodyDiv w:val="1"/>
      <w:marLeft w:val="0"/>
      <w:marRight w:val="0"/>
      <w:marTop w:val="0"/>
      <w:marBottom w:val="0"/>
      <w:divBdr>
        <w:top w:val="none" w:sz="0" w:space="0" w:color="auto"/>
        <w:left w:val="none" w:sz="0" w:space="0" w:color="auto"/>
        <w:bottom w:val="none" w:sz="0" w:space="0" w:color="auto"/>
        <w:right w:val="none" w:sz="0" w:space="0" w:color="auto"/>
      </w:divBdr>
    </w:div>
    <w:div w:id="1604066444">
      <w:bodyDiv w:val="1"/>
      <w:marLeft w:val="0"/>
      <w:marRight w:val="0"/>
      <w:marTop w:val="0"/>
      <w:marBottom w:val="0"/>
      <w:divBdr>
        <w:top w:val="none" w:sz="0" w:space="0" w:color="auto"/>
        <w:left w:val="none" w:sz="0" w:space="0" w:color="auto"/>
        <w:bottom w:val="none" w:sz="0" w:space="0" w:color="auto"/>
        <w:right w:val="none" w:sz="0" w:space="0" w:color="auto"/>
      </w:divBdr>
    </w:div>
    <w:div w:id="1606034648">
      <w:bodyDiv w:val="1"/>
      <w:marLeft w:val="0"/>
      <w:marRight w:val="0"/>
      <w:marTop w:val="0"/>
      <w:marBottom w:val="0"/>
      <w:divBdr>
        <w:top w:val="none" w:sz="0" w:space="0" w:color="auto"/>
        <w:left w:val="none" w:sz="0" w:space="0" w:color="auto"/>
        <w:bottom w:val="none" w:sz="0" w:space="0" w:color="auto"/>
        <w:right w:val="none" w:sz="0" w:space="0" w:color="auto"/>
      </w:divBdr>
    </w:div>
    <w:div w:id="1631473991">
      <w:bodyDiv w:val="1"/>
      <w:marLeft w:val="0"/>
      <w:marRight w:val="0"/>
      <w:marTop w:val="0"/>
      <w:marBottom w:val="0"/>
      <w:divBdr>
        <w:top w:val="none" w:sz="0" w:space="0" w:color="auto"/>
        <w:left w:val="none" w:sz="0" w:space="0" w:color="auto"/>
        <w:bottom w:val="none" w:sz="0" w:space="0" w:color="auto"/>
        <w:right w:val="none" w:sz="0" w:space="0" w:color="auto"/>
      </w:divBdr>
    </w:div>
    <w:div w:id="165301863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9229239">
      <w:bodyDiv w:val="1"/>
      <w:marLeft w:val="0"/>
      <w:marRight w:val="0"/>
      <w:marTop w:val="0"/>
      <w:marBottom w:val="0"/>
      <w:divBdr>
        <w:top w:val="none" w:sz="0" w:space="0" w:color="auto"/>
        <w:left w:val="none" w:sz="0" w:space="0" w:color="auto"/>
        <w:bottom w:val="none" w:sz="0" w:space="0" w:color="auto"/>
        <w:right w:val="none" w:sz="0" w:space="0" w:color="auto"/>
      </w:divBdr>
    </w:div>
    <w:div w:id="1728188533">
      <w:bodyDiv w:val="1"/>
      <w:marLeft w:val="0"/>
      <w:marRight w:val="0"/>
      <w:marTop w:val="0"/>
      <w:marBottom w:val="0"/>
      <w:divBdr>
        <w:top w:val="none" w:sz="0" w:space="0" w:color="auto"/>
        <w:left w:val="none" w:sz="0" w:space="0" w:color="auto"/>
        <w:bottom w:val="none" w:sz="0" w:space="0" w:color="auto"/>
        <w:right w:val="none" w:sz="0" w:space="0" w:color="auto"/>
      </w:divBdr>
    </w:div>
    <w:div w:id="1732846173">
      <w:bodyDiv w:val="1"/>
      <w:marLeft w:val="0"/>
      <w:marRight w:val="0"/>
      <w:marTop w:val="0"/>
      <w:marBottom w:val="0"/>
      <w:divBdr>
        <w:top w:val="none" w:sz="0" w:space="0" w:color="auto"/>
        <w:left w:val="none" w:sz="0" w:space="0" w:color="auto"/>
        <w:bottom w:val="none" w:sz="0" w:space="0" w:color="auto"/>
        <w:right w:val="none" w:sz="0" w:space="0" w:color="auto"/>
      </w:divBdr>
    </w:div>
    <w:div w:id="1733116570">
      <w:bodyDiv w:val="1"/>
      <w:marLeft w:val="0"/>
      <w:marRight w:val="0"/>
      <w:marTop w:val="0"/>
      <w:marBottom w:val="0"/>
      <w:divBdr>
        <w:top w:val="none" w:sz="0" w:space="0" w:color="auto"/>
        <w:left w:val="none" w:sz="0" w:space="0" w:color="auto"/>
        <w:bottom w:val="none" w:sz="0" w:space="0" w:color="auto"/>
        <w:right w:val="none" w:sz="0" w:space="0" w:color="auto"/>
      </w:divBdr>
    </w:div>
    <w:div w:id="1748770513">
      <w:bodyDiv w:val="1"/>
      <w:marLeft w:val="0"/>
      <w:marRight w:val="0"/>
      <w:marTop w:val="0"/>
      <w:marBottom w:val="0"/>
      <w:divBdr>
        <w:top w:val="none" w:sz="0" w:space="0" w:color="auto"/>
        <w:left w:val="none" w:sz="0" w:space="0" w:color="auto"/>
        <w:bottom w:val="none" w:sz="0" w:space="0" w:color="auto"/>
        <w:right w:val="none" w:sz="0" w:space="0" w:color="auto"/>
      </w:divBdr>
    </w:div>
    <w:div w:id="1762874347">
      <w:bodyDiv w:val="1"/>
      <w:marLeft w:val="0"/>
      <w:marRight w:val="0"/>
      <w:marTop w:val="0"/>
      <w:marBottom w:val="0"/>
      <w:divBdr>
        <w:top w:val="none" w:sz="0" w:space="0" w:color="auto"/>
        <w:left w:val="none" w:sz="0" w:space="0" w:color="auto"/>
        <w:bottom w:val="none" w:sz="0" w:space="0" w:color="auto"/>
        <w:right w:val="none" w:sz="0" w:space="0" w:color="auto"/>
      </w:divBdr>
    </w:div>
    <w:div w:id="1775325252">
      <w:bodyDiv w:val="1"/>
      <w:marLeft w:val="0"/>
      <w:marRight w:val="0"/>
      <w:marTop w:val="0"/>
      <w:marBottom w:val="0"/>
      <w:divBdr>
        <w:top w:val="none" w:sz="0" w:space="0" w:color="auto"/>
        <w:left w:val="none" w:sz="0" w:space="0" w:color="auto"/>
        <w:bottom w:val="none" w:sz="0" w:space="0" w:color="auto"/>
        <w:right w:val="none" w:sz="0" w:space="0" w:color="auto"/>
      </w:divBdr>
    </w:div>
    <w:div w:id="1799031949">
      <w:bodyDiv w:val="1"/>
      <w:marLeft w:val="0"/>
      <w:marRight w:val="0"/>
      <w:marTop w:val="0"/>
      <w:marBottom w:val="0"/>
      <w:divBdr>
        <w:top w:val="none" w:sz="0" w:space="0" w:color="auto"/>
        <w:left w:val="none" w:sz="0" w:space="0" w:color="auto"/>
        <w:bottom w:val="none" w:sz="0" w:space="0" w:color="auto"/>
        <w:right w:val="none" w:sz="0" w:space="0" w:color="auto"/>
      </w:divBdr>
    </w:div>
    <w:div w:id="1820491020">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98080362">
      <w:bodyDiv w:val="1"/>
      <w:marLeft w:val="0"/>
      <w:marRight w:val="0"/>
      <w:marTop w:val="0"/>
      <w:marBottom w:val="0"/>
      <w:divBdr>
        <w:top w:val="none" w:sz="0" w:space="0" w:color="auto"/>
        <w:left w:val="none" w:sz="0" w:space="0" w:color="auto"/>
        <w:bottom w:val="none" w:sz="0" w:space="0" w:color="auto"/>
        <w:right w:val="none" w:sz="0" w:space="0" w:color="auto"/>
      </w:divBdr>
    </w:div>
    <w:div w:id="1910309787">
      <w:bodyDiv w:val="1"/>
      <w:marLeft w:val="0"/>
      <w:marRight w:val="0"/>
      <w:marTop w:val="0"/>
      <w:marBottom w:val="0"/>
      <w:divBdr>
        <w:top w:val="none" w:sz="0" w:space="0" w:color="auto"/>
        <w:left w:val="none" w:sz="0" w:space="0" w:color="auto"/>
        <w:bottom w:val="none" w:sz="0" w:space="0" w:color="auto"/>
        <w:right w:val="none" w:sz="0" w:space="0" w:color="auto"/>
      </w:divBdr>
    </w:div>
    <w:div w:id="1946955404">
      <w:bodyDiv w:val="1"/>
      <w:marLeft w:val="0"/>
      <w:marRight w:val="0"/>
      <w:marTop w:val="0"/>
      <w:marBottom w:val="0"/>
      <w:divBdr>
        <w:top w:val="none" w:sz="0" w:space="0" w:color="auto"/>
        <w:left w:val="none" w:sz="0" w:space="0" w:color="auto"/>
        <w:bottom w:val="none" w:sz="0" w:space="0" w:color="auto"/>
        <w:right w:val="none" w:sz="0" w:space="0" w:color="auto"/>
      </w:divBdr>
    </w:div>
    <w:div w:id="1950624153">
      <w:bodyDiv w:val="1"/>
      <w:marLeft w:val="0"/>
      <w:marRight w:val="0"/>
      <w:marTop w:val="0"/>
      <w:marBottom w:val="0"/>
      <w:divBdr>
        <w:top w:val="none" w:sz="0" w:space="0" w:color="auto"/>
        <w:left w:val="none" w:sz="0" w:space="0" w:color="auto"/>
        <w:bottom w:val="none" w:sz="0" w:space="0" w:color="auto"/>
        <w:right w:val="none" w:sz="0" w:space="0" w:color="auto"/>
      </w:divBdr>
    </w:div>
    <w:div w:id="1964967961">
      <w:bodyDiv w:val="1"/>
      <w:marLeft w:val="0"/>
      <w:marRight w:val="0"/>
      <w:marTop w:val="0"/>
      <w:marBottom w:val="0"/>
      <w:divBdr>
        <w:top w:val="none" w:sz="0" w:space="0" w:color="auto"/>
        <w:left w:val="none" w:sz="0" w:space="0" w:color="auto"/>
        <w:bottom w:val="none" w:sz="0" w:space="0" w:color="auto"/>
        <w:right w:val="none" w:sz="0" w:space="0" w:color="auto"/>
      </w:divBdr>
    </w:div>
    <w:div w:id="1973755565">
      <w:bodyDiv w:val="1"/>
      <w:marLeft w:val="0"/>
      <w:marRight w:val="0"/>
      <w:marTop w:val="0"/>
      <w:marBottom w:val="0"/>
      <w:divBdr>
        <w:top w:val="none" w:sz="0" w:space="0" w:color="auto"/>
        <w:left w:val="none" w:sz="0" w:space="0" w:color="auto"/>
        <w:bottom w:val="none" w:sz="0" w:space="0" w:color="auto"/>
        <w:right w:val="none" w:sz="0" w:space="0" w:color="auto"/>
      </w:divBdr>
    </w:div>
    <w:div w:id="1976908378">
      <w:bodyDiv w:val="1"/>
      <w:marLeft w:val="0"/>
      <w:marRight w:val="0"/>
      <w:marTop w:val="0"/>
      <w:marBottom w:val="0"/>
      <w:divBdr>
        <w:top w:val="none" w:sz="0" w:space="0" w:color="auto"/>
        <w:left w:val="none" w:sz="0" w:space="0" w:color="auto"/>
        <w:bottom w:val="none" w:sz="0" w:space="0" w:color="auto"/>
        <w:right w:val="none" w:sz="0" w:space="0" w:color="auto"/>
      </w:divBdr>
    </w:div>
    <w:div w:id="1994747754">
      <w:bodyDiv w:val="1"/>
      <w:marLeft w:val="0"/>
      <w:marRight w:val="0"/>
      <w:marTop w:val="0"/>
      <w:marBottom w:val="0"/>
      <w:divBdr>
        <w:top w:val="none" w:sz="0" w:space="0" w:color="auto"/>
        <w:left w:val="none" w:sz="0" w:space="0" w:color="auto"/>
        <w:bottom w:val="none" w:sz="0" w:space="0" w:color="auto"/>
        <w:right w:val="none" w:sz="0" w:space="0" w:color="auto"/>
      </w:divBdr>
    </w:div>
    <w:div w:id="2011594647">
      <w:bodyDiv w:val="1"/>
      <w:marLeft w:val="0"/>
      <w:marRight w:val="0"/>
      <w:marTop w:val="0"/>
      <w:marBottom w:val="0"/>
      <w:divBdr>
        <w:top w:val="none" w:sz="0" w:space="0" w:color="auto"/>
        <w:left w:val="none" w:sz="0" w:space="0" w:color="auto"/>
        <w:bottom w:val="none" w:sz="0" w:space="0" w:color="auto"/>
        <w:right w:val="none" w:sz="0" w:space="0" w:color="auto"/>
      </w:divBdr>
    </w:div>
    <w:div w:id="2079478380">
      <w:bodyDiv w:val="1"/>
      <w:marLeft w:val="0"/>
      <w:marRight w:val="0"/>
      <w:marTop w:val="0"/>
      <w:marBottom w:val="0"/>
      <w:divBdr>
        <w:top w:val="none" w:sz="0" w:space="0" w:color="auto"/>
        <w:left w:val="none" w:sz="0" w:space="0" w:color="auto"/>
        <w:bottom w:val="none" w:sz="0" w:space="0" w:color="auto"/>
        <w:right w:val="none" w:sz="0" w:space="0" w:color="auto"/>
      </w:divBdr>
    </w:div>
    <w:div w:id="2083941376">
      <w:bodyDiv w:val="1"/>
      <w:marLeft w:val="0"/>
      <w:marRight w:val="0"/>
      <w:marTop w:val="0"/>
      <w:marBottom w:val="0"/>
      <w:divBdr>
        <w:top w:val="none" w:sz="0" w:space="0" w:color="auto"/>
        <w:left w:val="none" w:sz="0" w:space="0" w:color="auto"/>
        <w:bottom w:val="none" w:sz="0" w:space="0" w:color="auto"/>
        <w:right w:val="none" w:sz="0" w:space="0" w:color="auto"/>
      </w:divBdr>
    </w:div>
    <w:div w:id="2084139192">
      <w:bodyDiv w:val="1"/>
      <w:marLeft w:val="0"/>
      <w:marRight w:val="0"/>
      <w:marTop w:val="0"/>
      <w:marBottom w:val="0"/>
      <w:divBdr>
        <w:top w:val="none" w:sz="0" w:space="0" w:color="auto"/>
        <w:left w:val="none" w:sz="0" w:space="0" w:color="auto"/>
        <w:bottom w:val="none" w:sz="0" w:space="0" w:color="auto"/>
        <w:right w:val="none" w:sz="0" w:space="0" w:color="auto"/>
      </w:divBdr>
    </w:div>
    <w:div w:id="2106732066">
      <w:bodyDiv w:val="1"/>
      <w:marLeft w:val="0"/>
      <w:marRight w:val="0"/>
      <w:marTop w:val="0"/>
      <w:marBottom w:val="0"/>
      <w:divBdr>
        <w:top w:val="none" w:sz="0" w:space="0" w:color="auto"/>
        <w:left w:val="none" w:sz="0" w:space="0" w:color="auto"/>
        <w:bottom w:val="none" w:sz="0" w:space="0" w:color="auto"/>
        <w:right w:val="none" w:sz="0" w:space="0" w:color="auto"/>
      </w:divBdr>
    </w:div>
    <w:div w:id="213378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h\Downloads\loputoo_mall_wordile_2019_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AB0D7015EE43D395B08899EF40E180"/>
        <w:category>
          <w:name w:val="Üldine"/>
          <w:gallery w:val="placeholder"/>
        </w:category>
        <w:types>
          <w:type w:val="bbPlcHdr"/>
        </w:types>
        <w:behaviors>
          <w:behavior w:val="content"/>
        </w:behaviors>
        <w:guid w:val="{AA588CC7-4052-4E14-97EA-66A1863E27AF}"/>
      </w:docPartPr>
      <w:docPartBody>
        <w:p w:rsidR="00D147D0" w:rsidRDefault="00236496">
          <w:pPr>
            <w:pStyle w:val="0EAB0D7015EE43D395B08899EF40E180"/>
          </w:pPr>
          <w:r w:rsidRPr="00AB78A9">
            <w:rPr>
              <w:rStyle w:val="Kohatitetekst"/>
            </w:rPr>
            <w:t>[Autor]</w:t>
          </w:r>
        </w:p>
      </w:docPartBody>
    </w:docPart>
    <w:docPart>
      <w:docPartPr>
        <w:name w:val="4AD9B2A455FA4EF5B59B97F3D912A393"/>
        <w:category>
          <w:name w:val="Üldine"/>
          <w:gallery w:val="placeholder"/>
        </w:category>
        <w:types>
          <w:type w:val="bbPlcHdr"/>
        </w:types>
        <w:behaviors>
          <w:behavior w:val="content"/>
        </w:behaviors>
        <w:guid w:val="{479D6A94-048C-4A54-BF8A-FC717CD4F081}"/>
      </w:docPartPr>
      <w:docPartBody>
        <w:p w:rsidR="00D147D0" w:rsidRDefault="00236496">
          <w:pPr>
            <w:pStyle w:val="4AD9B2A455FA4EF5B59B97F3D912A393"/>
          </w:pPr>
          <w:r w:rsidRPr="00AB78A9">
            <w:rPr>
              <w:rStyle w:val="Kohatitetekst"/>
            </w:rPr>
            <w:t>[Tiitel]</w:t>
          </w:r>
        </w:p>
      </w:docPartBody>
    </w:docPart>
    <w:docPart>
      <w:docPartPr>
        <w:name w:val="721F08C5E4C1495798FBFF90137A55C1"/>
        <w:category>
          <w:name w:val="Üldine"/>
          <w:gallery w:val="placeholder"/>
        </w:category>
        <w:types>
          <w:type w:val="bbPlcHdr"/>
        </w:types>
        <w:behaviors>
          <w:behavior w:val="content"/>
        </w:behaviors>
        <w:guid w:val="{54C89AB6-91AA-4B3F-9E9E-7EFE8AACA775}"/>
      </w:docPartPr>
      <w:docPartBody>
        <w:p w:rsidR="00D147D0" w:rsidRDefault="00236496">
          <w:pPr>
            <w:pStyle w:val="721F08C5E4C1495798FBFF90137A55C1"/>
          </w:pPr>
          <w:r w:rsidRPr="004D1443">
            <w:rPr>
              <w:rStyle w:val="Kohatitetekst"/>
              <w:color w:val="auto"/>
            </w:rPr>
            <w:t>Master’s Thesis (30 EAP)</w:t>
          </w:r>
        </w:p>
      </w:docPartBody>
    </w:docPart>
    <w:docPart>
      <w:docPartPr>
        <w:name w:val="8F6294CC913D4761B68192A007075AAE"/>
        <w:category>
          <w:name w:val="Üldine"/>
          <w:gallery w:val="placeholder"/>
        </w:category>
        <w:types>
          <w:type w:val="bbPlcHdr"/>
        </w:types>
        <w:behaviors>
          <w:behavior w:val="content"/>
        </w:behaviors>
        <w:guid w:val="{38F6BAF1-52C4-4FAC-97A1-48FE4E2B38D4}"/>
      </w:docPartPr>
      <w:docPartBody>
        <w:p w:rsidR="00D147D0" w:rsidRDefault="00236496">
          <w:pPr>
            <w:pStyle w:val="8F6294CC913D4761B68192A007075AAE"/>
          </w:pPr>
          <w:r w:rsidRPr="00643959">
            <w:rPr>
              <w:rStyle w:val="Kohatitetekst"/>
            </w:rPr>
            <w:t>[Tiitel]</w:t>
          </w:r>
        </w:p>
      </w:docPartBody>
    </w:docPart>
    <w:docPart>
      <w:docPartPr>
        <w:name w:val="901AEE4363C14E7E9065F08CF531DEB9"/>
        <w:category>
          <w:name w:val="Üldine"/>
          <w:gallery w:val="placeholder"/>
        </w:category>
        <w:types>
          <w:type w:val="bbPlcHdr"/>
        </w:types>
        <w:behaviors>
          <w:behavior w:val="content"/>
        </w:behaviors>
        <w:guid w:val="{DA3A7F54-7CBE-45BE-AF06-57F2FE2277DE}"/>
      </w:docPartPr>
      <w:docPartBody>
        <w:p w:rsidR="00D147D0" w:rsidRDefault="00236496">
          <w:pPr>
            <w:pStyle w:val="901AEE4363C14E7E9065F08CF531DEB9"/>
          </w:pPr>
          <w:r w:rsidRPr="00643959">
            <w:rPr>
              <w:rStyle w:val="Kohatitetekst"/>
            </w:rPr>
            <w:t>[Ülevaade]</w:t>
          </w:r>
        </w:p>
      </w:docPartBody>
    </w:docPart>
    <w:docPart>
      <w:docPartPr>
        <w:name w:val="4350012C2F794A7990213B98A2BE06E7"/>
        <w:category>
          <w:name w:val="Üldine"/>
          <w:gallery w:val="placeholder"/>
        </w:category>
        <w:types>
          <w:type w:val="bbPlcHdr"/>
        </w:types>
        <w:behaviors>
          <w:behavior w:val="content"/>
        </w:behaviors>
        <w:guid w:val="{86573D24-7ADD-4AE3-B0B9-E65FCBCB92A6}"/>
      </w:docPartPr>
      <w:docPartBody>
        <w:p w:rsidR="00D147D0" w:rsidRDefault="00236496">
          <w:pPr>
            <w:pStyle w:val="4350012C2F794A7990213B98A2BE06E7"/>
          </w:pPr>
          <w:r w:rsidRPr="00643959">
            <w:rPr>
              <w:rStyle w:val="Kohatitetekst"/>
            </w:rPr>
            <w:t>[Märksõnad]</w:t>
          </w:r>
        </w:p>
      </w:docPartBody>
    </w:docPart>
    <w:docPart>
      <w:docPartPr>
        <w:name w:val="3CDD35CB3E194E14BC6037D4DF742D56"/>
        <w:category>
          <w:name w:val="Üldine"/>
          <w:gallery w:val="placeholder"/>
        </w:category>
        <w:types>
          <w:type w:val="bbPlcHdr"/>
        </w:types>
        <w:behaviors>
          <w:behavior w:val="content"/>
        </w:behaviors>
        <w:guid w:val="{D7249506-373E-4251-9D67-29E869C66906}"/>
      </w:docPartPr>
      <w:docPartBody>
        <w:p w:rsidR="00D147D0" w:rsidRDefault="00236496">
          <w:pPr>
            <w:pStyle w:val="3CDD35CB3E194E14BC6037D4DF742D56"/>
          </w:pPr>
          <w:r w:rsidRPr="00643959">
            <w:rPr>
              <w:rStyle w:val="Kohatiteteks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EE"/>
    <w:rsid w:val="00000206"/>
    <w:rsid w:val="00147DAB"/>
    <w:rsid w:val="0022232E"/>
    <w:rsid w:val="00224E2B"/>
    <w:rsid w:val="00236496"/>
    <w:rsid w:val="003F2855"/>
    <w:rsid w:val="00401363"/>
    <w:rsid w:val="00433DDA"/>
    <w:rsid w:val="00446842"/>
    <w:rsid w:val="004E308C"/>
    <w:rsid w:val="005A76EE"/>
    <w:rsid w:val="005B2BE3"/>
    <w:rsid w:val="00863EB7"/>
    <w:rsid w:val="00877248"/>
    <w:rsid w:val="00920339"/>
    <w:rsid w:val="00D147D0"/>
    <w:rsid w:val="00E50796"/>
    <w:rsid w:val="00FF6F4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Kohatitetekst">
    <w:name w:val="Placeholder Text"/>
    <w:basedOn w:val="Liguvaikefont"/>
    <w:uiPriority w:val="99"/>
    <w:semiHidden/>
    <w:rsid w:val="005A76EE"/>
    <w:rPr>
      <w:color w:val="808080"/>
    </w:rPr>
  </w:style>
  <w:style w:type="paragraph" w:customStyle="1" w:styleId="0EAB0D7015EE43D395B08899EF40E180">
    <w:name w:val="0EAB0D7015EE43D395B08899EF40E180"/>
  </w:style>
  <w:style w:type="paragraph" w:customStyle="1" w:styleId="4AD9B2A455FA4EF5B59B97F3D912A393">
    <w:name w:val="4AD9B2A455FA4EF5B59B97F3D912A393"/>
  </w:style>
  <w:style w:type="paragraph" w:customStyle="1" w:styleId="721F08C5E4C1495798FBFF90137A55C1">
    <w:name w:val="721F08C5E4C1495798FBFF90137A55C1"/>
  </w:style>
  <w:style w:type="paragraph" w:customStyle="1" w:styleId="8F6294CC913D4761B68192A007075AAE">
    <w:name w:val="8F6294CC913D4761B68192A007075AAE"/>
  </w:style>
  <w:style w:type="paragraph" w:customStyle="1" w:styleId="901AEE4363C14E7E9065F08CF531DEB9">
    <w:name w:val="901AEE4363C14E7E9065F08CF531DEB9"/>
  </w:style>
  <w:style w:type="paragraph" w:customStyle="1" w:styleId="4350012C2F794A7990213B98A2BE06E7">
    <w:name w:val="4350012C2F794A7990213B98A2BE06E7"/>
  </w:style>
  <w:style w:type="paragraph" w:customStyle="1" w:styleId="3CDD35CB3E194E14BC6037D4DF742D56">
    <w:name w:val="3CDD35CB3E194E14BC6037D4DF742D56"/>
  </w:style>
  <w:style w:type="paragraph" w:customStyle="1" w:styleId="1EACD898F2524EEF82C3DE31A324E485">
    <w:name w:val="1EACD898F2524EEF82C3DE31A324E485"/>
    <w:rsid w:val="005A7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Usage of different smart home appliances and systems is becoming increasingly more popular in many households. There are many key points for rising number of adopters. For some it is the price as these systems and appliances are not that new to the market anymore and thus are more reasonably priced. Also, with the development in both hardware and software areas processing and memory units have become both faster and smaller which makes designing and developing different smart home devices more viable for building and selling commercially. This ensures that this smart home systems market is not dominated by few companies and gives a chance for anyone to try them out price wise. The second key point is the versatility of different smart home devices that are out in the market, ranging from lights to home automation and security. This variability lets people start out with few cheaper products like smart lighting or media devices and see if this is something for them.</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1</b:Tag>
    <b:SourceType>InternetSite</b:SourceType>
    <b:Guid>{B39A9029-06DE-465E-AE51-B5AA9516BC72}</b:Guid>
    <b:Title>Smart Home Automation Market</b:Title>
    <b:Year>2020</b:Year>
    <b:LCID>en-US</b:LCID>
    <b:Author>
      <b:Author>
        <b:Corporate>Adroit Market Research</b:Corporate>
      </b:Author>
    </b:Author>
    <b:InternetSiteTitle>Adroit Market Research webpage</b:InternetSiteTitle>
    <b:Month>november</b:Month>
    <b:URL>https://www.adroitmarketresearch.com/industry-reports/smart-home-automation-market</b:URL>
    <b:YearAccessed>2020</b:YearAccessed>
    <b:MonthAccessed>detsember</b:MonthAccessed>
    <b:DayAccessed>10</b:DayAccessed>
    <b:RefOrder>2</b:RefOrder>
  </b:Source>
  <b:Source>
    <b:Tag>RAS20</b:Tag>
    <b:SourceType>InternetSite</b:SourceType>
    <b:Guid>{39AEA137-F743-4DDE-A8FF-4AFA6232B927}</b:Guid>
    <b:Author>
      <b:Author>
        <b:Corporate>RASPBERRY PI FOUNDATION</b:Corporate>
      </b:Author>
    </b:Author>
    <b:Title>Raspberry Pi 4 Tech Specs</b:Title>
    <b:ProductionCompany>RASPBERRY PI FOUNDATION</b:ProductionCompany>
    <b:YearAccessed>2020</b:YearAccessed>
    <b:MonthAccessed>detsember</b:MonthAccessed>
    <b:DayAccessed>10</b:DayAccessed>
    <b:URL>https://www.raspberrypi.org/products/raspberry-pi-4-model-b/specifications/?resellerType=home</b:URL>
    <b:LCID>en-US</b:LCID>
    <b:RefOrder>15</b:RefOrder>
  </b:Source>
  <b:Source>
    <b:Tag>ope20</b:Tag>
    <b:SourceType>InternetSite</b:SourceType>
    <b:Guid>{836F0895-812C-4FCF-929D-96A30CBAFFD4}</b:Guid>
    <b:LCID>en-US</b:LCID>
    <b:Author>
      <b:Author>
        <b:NameList>
          <b:Person>
            <b:Last>Community</b:Last>
            <b:First>openHAB</b:First>
          </b:Person>
        </b:NameList>
      </b:Author>
    </b:Author>
    <b:Title>openHABian - Hassle-free openHAB Setup</b:Title>
    <b:ProductionCompany>openHAB Foundation</b:ProductionCompany>
    <b:Year>2020</b:Year>
    <b:Month>detsember</b:Month>
    <b:Day>7</b:Day>
    <b:YearAccessed>2020</b:YearAccessed>
    <b:MonthAccessed>detsember</b:MonthAccessed>
    <b:DayAccessed>10</b:DayAccessed>
    <b:URL>https://www.openhab.org/docs/installation/openhabian.html#features</b:URL>
    <b:RefOrder>16</b:RefOrder>
  </b:Source>
  <b:Source>
    <b:Tag>Wik21</b:Tag>
    <b:SourceType>InternetSite</b:SourceType>
    <b:Guid>{1A674186-8BA6-4B0D-A928-D2739F979307}</b:Guid>
    <b:Title>Home automation</b:Title>
    <b:Year>2021</b:Year>
    <b:LCID>en-GB</b:LCID>
    <b:Month>January</b:Month>
    <b:Day>1</b:Day>
    <b:YearAccessed>2021</b:YearAccessed>
    <b:MonthAccessed>March</b:MonthAccessed>
    <b:DayAccessed>3</b:DayAccessed>
    <b:URL>https://en.wikipedia.org/w/index.php?title=Home_automation&amp;oldid=1004185639</b:URL>
    <b:InternetSiteTitle>Wikipedia</b:InternetSiteTitle>
    <b:RefOrder>3</b:RefOrder>
  </b:Source>
  <b:Source>
    <b:Tag>Res20</b:Tag>
    <b:SourceType>InternetSite</b:SourceType>
    <b:Guid>{8C68DAB7-9CEB-4F61-B98F-E8F8A8343EFC}</b:Guid>
    <b:LCID>en-GB</b:LCID>
    <b:Author>
      <b:Author>
        <b:Corporate>Research and Markets</b:Corporate>
      </b:Author>
    </b:Author>
    <b:Title>IoT Middleware Market - Growth, Trends, and Forecasts (2020 - 2025)</b:Title>
    <b:ProductionCompany>Research and Markets</b:ProductionCompany>
    <b:Year>2020</b:Year>
    <b:Month>August</b:Month>
    <b:YearAccessed>2021</b:YearAccessed>
    <b:MonthAccessed>March</b:MonthAccessed>
    <b:DayAccessed>15</b:DayAccessed>
    <b:RefOrder>1</b:RefOrder>
  </b:Source>
  <b:Source>
    <b:Tag>Wik211</b:Tag>
    <b:SourceType>InternetSite</b:SourceType>
    <b:Guid>{3EFA4B6C-23C7-43B9-A791-7F20D2026E9B}</b:Guid>
    <b:LCID>en-GB</b:LCID>
    <b:Author>
      <b:Author>
        <b:Corporate>Wikipedia</b:Corporate>
      </b:Author>
    </b:Author>
    <b:Title>Home Assistant</b:Title>
    <b:Year>2021</b:Year>
    <b:Month>March</b:Month>
    <b:Day>30</b:Day>
    <b:YearAccessed>2021</b:YearAccessed>
    <b:MonthAccessed>March</b:MonthAccessed>
    <b:DayAccessed>31</b:DayAccessed>
    <b:URL>https://en.wikipedia.org/wiki/Home_Assistant</b:URL>
    <b:RefOrder>4</b:RefOrder>
  </b:Source>
  <b:Source>
    <b:Tag>Hom18</b:Tag>
    <b:SourceType>InternetSite</b:SourceType>
    <b:Guid>{E1D88604-00D9-4839-808C-695FA9B397BA}</b:Guid>
    <b:LCID>en-GB</b:LCID>
    <b:Title>​Home Assistant lets you automate your smart home without giving up privacy</b:Title>
    <b:Year>2018</b:Year>
    <b:Month>May</b:Month>
    <b:Day>10</b:Day>
    <b:YearAccessed>2021</b:YearAccessed>
    <b:MonthAccessed>March</b:MonthAccessed>
    <b:DayAccessed>31</b:DayAccessed>
    <b:URL>https://www.the-ambient.com/features/home-assistant-automation-privacy-582</b:URL>
    <b:RefOrder>5</b:RefOrder>
  </b:Source>
  <b:Source>
    <b:Tag>Sch16</b:Tag>
    <b:SourceType>InternetSite</b:SourceType>
    <b:Guid>{13F4A30F-B3AA-4801-9173-E40FCCC0DC8C}</b:Guid>
    <b:LCID>en-GB</b:LCID>
    <b:Author>
      <b:Author>
        <b:NameList>
          <b:Person>
            <b:Last>Schoutsen</b:Last>
            <b:First>Paulus</b:First>
          </b:Person>
        </b:NameList>
      </b:Author>
    </b:Author>
    <b:Title>Perfect Home Automation</b:Title>
    <b:Year>2016</b:Year>
    <b:Month>January</b:Month>
    <b:Day>19</b:Day>
    <b:YearAccessed>2021</b:YearAccessed>
    <b:MonthAccessed>March</b:MonthAccessed>
    <b:DayAccessed>31</b:DayAccessed>
    <b:URL>https://www.home-assistant.io/blog/2016/01/19/perfect-home-automation/</b:URL>
    <b:InternetSiteTitle>Home Assistant</b:InternetSiteTitle>
    <b:RefOrder>6</b:RefOrder>
  </b:Source>
  <b:Source>
    <b:Tag>Hom21</b:Tag>
    <b:SourceType>InternetSite</b:SourceType>
    <b:Guid>{17D52A12-A060-4C5B-A3EC-975BE5199B61}</b:Guid>
    <b:LCID>en-GB</b:LCID>
    <b:Author>
      <b:Author>
        <b:Corporate>Home Assistant</b:Corporate>
      </b:Author>
    </b:Author>
    <b:Title>Documentation</b:Title>
    <b:ProductionCompany>Home Asisstant</b:ProductionCompany>
    <b:YearAccessed>2021</b:YearAccessed>
    <b:MonthAccessed>March</b:MonthAccessed>
    <b:DayAccessed>31</b:DayAccessed>
    <b:URL>https://www.home-assistant.io/docs/</b:URL>
    <b:InternetSiteTitle>Home Assistant</b:InternetSiteTitle>
    <b:RefOrder>7</b:RefOrder>
  </b:Source>
  <b:Source>
    <b:Tag>Ope21</b:Tag>
    <b:SourceType>InternetSite</b:SourceType>
    <b:Guid>{15BC5B15-6EB1-449F-BA7F-3088B221F4E6}</b:Guid>
    <b:LCID>en-GB</b:LCID>
    <b:Author>
      <b:Author>
        <b:Corporate>OpenHAB Foundation</b:Corporate>
      </b:Author>
    </b:Author>
    <b:Title>Introduction</b:Title>
    <b:ProductionCompany>OpenHAB Foundation</b:ProductionCompany>
    <b:YearAccessed>2021</b:YearAccessed>
    <b:MonthAccessed>March</b:MonthAccessed>
    <b:DayAccessed>31</b:DayAccessed>
    <b:URL>https://www.openhab.org/docs/</b:URL>
    <b:InternetSiteTitle>OpenHAB</b:InternetSiteTitle>
    <b:RefOrder>8</b:RefOrder>
  </b:Source>
  <b:Source>
    <b:Tag>Kai14</b:Tag>
    <b:SourceType>InternetSite</b:SourceType>
    <b:Guid>{09B8CB76-745A-47BC-BBBA-80AD6FC8320F}</b:Guid>
    <b:LCID>en-GB</b:LCID>
    <b:Author>
      <b:Author>
        <b:NameList>
          <b:Person>
            <b:Last>Kreuzer</b:Last>
            <b:First>Kai</b:First>
          </b:Person>
        </b:NameList>
      </b:Author>
    </b:Author>
    <b:Title>openHAB 2.0 and Eclipse SmartHome</b:Title>
    <b:Year>2014</b:Year>
    <b:Month>June</b:Month>
    <b:Day>16</b:Day>
    <b:YearAccessed>2021</b:YearAccessed>
    <b:MonthAccessed>March</b:MonthAccessed>
    <b:DayAccessed>31</b:DayAccessed>
    <b:URL>http://www.kaikreuzer.de/2014/06/16/openhab-20-and-eclipse-smarthome/#ug</b:URL>
    <b:RefOrder>9</b:RefOrder>
  </b:Source>
  <b:Source>
    <b:Tag>ope21</b:Tag>
    <b:SourceType>InternetSite</b:SourceType>
    <b:Guid>{AF8A5AE0-0CE9-45A7-8EB3-22DEDD30E05B}</b:Guid>
    <b:LCID>en-GB</b:LCID>
    <b:Author>
      <b:Author>
        <b:Corporate>openHAB Foundation</b:Corporate>
      </b:Author>
    </b:Author>
    <b:Title>Who We Are</b:Title>
    <b:ProductionCompany>openHAB Foundation</b:ProductionCompany>
    <b:YearAccessed>2021</b:YearAccessed>
    <b:MonthAccessed>March</b:MonthAccessed>
    <b:DayAccessed>31</b:DayAccessed>
    <b:URL>https://www.openhab.org/about/who-we-are.html</b:URL>
    <b:InternetSiteTitle>openHAB</b:InternetSiteTitle>
    <b:RefOrder>10</b:RefOrder>
  </b:Source>
  <b:Source>
    <b:Tag>Ope211</b:Tag>
    <b:SourceType>InternetSite</b:SourceType>
    <b:Guid>{5AAD6409-ABCE-47E1-962B-57B655430E4B}</b:Guid>
    <b:LCID>en-GB</b:LCID>
    <b:Author>
      <b:Author>
        <b:Corporate>OpenHAB Foundation</b:Corporate>
      </b:Author>
    </b:Author>
    <b:Title>Textual Rules</b:Title>
    <b:ProductionCompany>OpenHAB Foundation</b:ProductionCompany>
    <b:YearAccessed>2021</b:YearAccessed>
    <b:MonthAccessed>March</b:MonthAccessed>
    <b:DayAccessed>31</b:DayAccessed>
    <b:URL>https://www.openhab.org/docs/configuration/rules-dsl.html</b:URL>
    <b:InternetSiteTitle>OpenHAB</b:InternetSiteTitle>
    <b:RefOrder>11</b:RefOrder>
  </b:Source>
  <b:Source>
    <b:Tag>Wik212</b:Tag>
    <b:SourceType>InternetSite</b:SourceType>
    <b:Guid>{FB4BC195-9D18-417E-875C-73CEC37603AC}</b:Guid>
    <b:LCID>en-GB</b:LCID>
    <b:Author>
      <b:Author>
        <b:Corporate>Wikipedia</b:Corporate>
      </b:Author>
    </b:Author>
    <b:Title>Arduino</b:Title>
    <b:Year>2021</b:Year>
    <b:Month>March</b:Month>
    <b:Day>17</b:Day>
    <b:YearAccessed>2021</b:YearAccessed>
    <b:MonthAccessed>April</b:MonthAccessed>
    <b:DayAccessed>11</b:DayAccessed>
    <b:URL>https://en.wikipedia.org/wiki/Arduino</b:URL>
    <b:InternetSiteTitle>Wikipedia</b:InternetSiteTitle>
    <b:RefOrder>13</b:RefOrder>
  </b:Source>
  <b:Source>
    <b:Tag>Wik213</b:Tag>
    <b:SourceType>InternetSite</b:SourceType>
    <b:Guid>{0A97F03B-F745-4989-BF3F-6FD2F4B720D0}</b:Guid>
    <b:Author>
      <b:Author>
        <b:Corporate>Wikipedia</b:Corporate>
      </b:Author>
    </b:Author>
    <b:Title>Philips Hue</b:Title>
    <b:Year>2021</b:Year>
    <b:Month>April</b:Month>
    <b:Day>7</b:Day>
    <b:YearAccessed>2021</b:YearAccessed>
    <b:MonthAccessed>April</b:MonthAccessed>
    <b:DayAccessed>11</b:DayAccessed>
    <b:URL>https://en.wikipedia.org/wiki/Philips_Hue</b:URL>
    <b:InternetSiteTitle>Wikipedia</b:InternetSiteTitle>
    <b:LCID>en-GB</b:LCID>
    <b:RefOrder>14</b:RefOrder>
  </b:Source>
  <b:Source>
    <b:Tag>Wik214</b:Tag>
    <b:SourceType>InternetSite</b:SourceType>
    <b:Guid>{30416F36-0A9A-4A6A-AE42-C530C4DA8FEF}</b:Guid>
    <b:LCID>en-GB</b:LCID>
    <b:Title>HomeKit</b:Title>
    <b:Year>2021</b:Year>
    <b:Month>January</b:Month>
    <b:Day>10</b:Day>
    <b:YearAccessed>2021</b:YearAccessed>
    <b:MonthAccessed>April</b:MonthAccessed>
    <b:DayAccessed>17</b:DayAccessed>
    <b:URL>https://en.wikipedia.org/wiki/HomeKit</b:URL>
    <b:InternetSiteTitle>Wikipedia</b:InternetSiteTitle>
    <b:Author>
      <b:Author>
        <b:Corporate>Wikipedia</b:Corporate>
      </b:Author>
    </b:Author>
    <b:RefOrder>12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1BDBB838F64C14AAE0F64110D564387" ma:contentTypeVersion="2" ma:contentTypeDescription="Loo uus dokument" ma:contentTypeScope="" ma:versionID="10e8df9ede874fc9bfeda3584589c084">
  <xsd:schema xmlns:xsd="http://www.w3.org/2001/XMLSchema" xmlns:xs="http://www.w3.org/2001/XMLSchema" xmlns:p="http://schemas.microsoft.com/office/2006/metadata/properties" xmlns:ns3="d100ed0d-89e7-4f5b-8537-80cf217ed918" targetNamespace="http://schemas.microsoft.com/office/2006/metadata/properties" ma:root="true" ma:fieldsID="5202071648fa44d7626a194a66055ac4" ns3:_="">
    <xsd:import namespace="d100ed0d-89e7-4f5b-8537-80cf217ed9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00ed0d-89e7-4f5b-8537-80cf217ed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DAFEE-7BBD-4090-B985-F5589929169F}">
  <ds:schemaRefs>
    <ds:schemaRef ds:uri="http://schemas.openxmlformats.org/officeDocument/2006/bibliography"/>
  </ds:schemaRefs>
</ds:datastoreItem>
</file>

<file path=customXml/itemProps3.xml><?xml version="1.0" encoding="utf-8"?>
<ds:datastoreItem xmlns:ds="http://schemas.openxmlformats.org/officeDocument/2006/customXml" ds:itemID="{BE55BA76-B604-4284-8768-75A9F3992E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D8F78B-E915-4734-B4EE-547A84572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00ed0d-89e7-4f5b-8537-80cf217ed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7D742D-9F65-4B6D-9CA9-84A3ACE834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loputoo_mall_wordile_2019_1.dotx</Template>
  <TotalTime>13990</TotalTime>
  <Pages>21</Pages>
  <Words>7043</Words>
  <Characters>40853</Characters>
  <Application>Microsoft Office Word</Application>
  <DocSecurity>0</DocSecurity>
  <Lines>340</Lines>
  <Paragraphs>95</Paragraphs>
  <ScaleCrop>false</ScaleCrop>
  <HeadingPairs>
    <vt:vector size="6" baseType="variant">
      <vt:variant>
        <vt:lpstr>Pealkiri</vt:lpstr>
      </vt:variant>
      <vt:variant>
        <vt:i4>1</vt:i4>
      </vt:variant>
      <vt:variant>
        <vt:lpstr>Title</vt:lpstr>
      </vt:variant>
      <vt:variant>
        <vt:i4>1</vt:i4>
      </vt:variant>
      <vt:variant>
        <vt:lpstr>Tiitel</vt:lpstr>
      </vt:variant>
      <vt:variant>
        <vt:i4>1</vt:i4>
      </vt:variant>
    </vt:vector>
  </HeadingPairs>
  <TitlesOfParts>
    <vt:vector size="3" baseType="lpstr">
      <vt:lpstr>Monitoring and controlling smart home appliances using IoT devices</vt:lpstr>
      <vt:lpstr>Pealkiri</vt:lpstr>
      <vt:lpstr>Pealkiri</vt:lpstr>
    </vt:vector>
  </TitlesOfParts>
  <Company>Tartu Ülikooli arvutiteaduse instituut</Company>
  <LinksUpToDate>false</LinksUpToDate>
  <CharactersWithSpaces>47801</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and controlling smart home appliances using IoT devices</dc:title>
  <dc:subject>Bache's Thesis (9 ECTS)</dc:subject>
  <dc:creator>Enrih</dc:creator>
  <cp:keywords>OpenHab, system, smart home appliances, IoT, central system</cp:keywords>
  <dc:description>Targa kodu seadmete seire ja juhtimine kasutades asjade interneti seadmeid</dc:description>
  <cp:lastModifiedBy>Enrih Sinilaid</cp:lastModifiedBy>
  <cp:revision>134</cp:revision>
  <cp:lastPrinted>2021-03-20T14:32:00Z</cp:lastPrinted>
  <dcterms:created xsi:type="dcterms:W3CDTF">2021-01-14T23:27:00Z</dcterms:created>
  <dcterms:modified xsi:type="dcterms:W3CDTF">2021-04-19T14:53:00Z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y fmtid="{D5CDD505-2E9C-101B-9397-08002B2CF9AE}" pid="3" name="ContentTypeId">
    <vt:lpwstr>0x01010091BDBB838F64C14AAE0F64110D564387</vt:lpwstr>
  </property>
</Properties>
</file>